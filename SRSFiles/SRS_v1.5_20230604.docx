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6708095"/>
    <w:bookmarkEnd w:id="0"/>
    <w:p w14:paraId="41ED26A5" w14:textId="3E2B923F" w:rsidR="00092BFA" w:rsidRDefault="00000000">
      <w:pPr>
        <w:pStyle w:val="a3"/>
        <w:jc w:val="right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SUBJECT  \* MERGEFORMAT </w:instrText>
      </w:r>
      <w:r>
        <w:fldChar w:fldCharType="separate"/>
      </w:r>
      <w:r w:rsidR="004C7991">
        <w:rPr>
          <w:lang w:eastAsia="ko-KR"/>
        </w:rPr>
        <w:t>&lt;</w:t>
      </w:r>
      <w:r w:rsidR="00D47A21">
        <w:rPr>
          <w:rFonts w:hint="eastAsia"/>
          <w:lang w:eastAsia="ko-KR"/>
        </w:rPr>
        <w:t>동영상</w:t>
      </w:r>
      <w:r w:rsidR="00D47A21">
        <w:rPr>
          <w:rFonts w:hint="eastAsia"/>
          <w:lang w:eastAsia="ko-KR"/>
        </w:rPr>
        <w:t xml:space="preserve"> </w:t>
      </w:r>
      <w:r w:rsidR="00D47A21">
        <w:rPr>
          <w:rFonts w:hint="eastAsia"/>
          <w:lang w:eastAsia="ko-KR"/>
        </w:rPr>
        <w:t>플레이어</w:t>
      </w:r>
      <w:r w:rsidR="004C7991">
        <w:rPr>
          <w:lang w:eastAsia="ko-KR"/>
        </w:rPr>
        <w:t>&gt;</w:t>
      </w:r>
      <w:r>
        <w:fldChar w:fldCharType="end"/>
      </w:r>
    </w:p>
    <w:p w14:paraId="41F05C63" w14:textId="77777777" w:rsidR="00092BFA" w:rsidRDefault="00000000">
      <w:pPr>
        <w:pStyle w:val="a3"/>
        <w:jc w:val="right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TITLE  \* MERGEFORMAT </w:instrText>
      </w:r>
      <w:r>
        <w:fldChar w:fldCharType="separate"/>
      </w:r>
      <w:r w:rsidR="004C7991">
        <w:rPr>
          <w:lang w:eastAsia="ko-KR"/>
        </w:rPr>
        <w:t>Software Requirements Specification</w:t>
      </w:r>
      <w:r>
        <w:fldChar w:fldCharType="end"/>
      </w:r>
    </w:p>
    <w:p w14:paraId="6C2C32C6" w14:textId="77777777" w:rsidR="00092BFA" w:rsidRDefault="00092BFA">
      <w:pPr>
        <w:rPr>
          <w:lang w:eastAsia="ko-KR"/>
        </w:rPr>
      </w:pPr>
    </w:p>
    <w:p w14:paraId="76A4D5E7" w14:textId="77777777" w:rsidR="00092BFA" w:rsidRDefault="00092BFA">
      <w:pPr>
        <w:rPr>
          <w:lang w:eastAsia="ko-KR"/>
        </w:rPr>
      </w:pPr>
    </w:p>
    <w:p w14:paraId="2CAF086A" w14:textId="3A9F5BB6" w:rsidR="00092BFA" w:rsidRDefault="00092BFA">
      <w:pPr>
        <w:pStyle w:val="a3"/>
        <w:jc w:val="right"/>
        <w:rPr>
          <w:sz w:val="28"/>
          <w:lang w:eastAsia="ko-KR"/>
        </w:rPr>
      </w:pPr>
      <w:r>
        <w:rPr>
          <w:sz w:val="28"/>
          <w:lang w:eastAsia="ko-KR"/>
        </w:rPr>
        <w:t>Version &lt;1.</w:t>
      </w:r>
      <w:r w:rsidR="003C4044">
        <w:rPr>
          <w:sz w:val="28"/>
          <w:lang w:eastAsia="ko-KR"/>
        </w:rPr>
        <w:t>5</w:t>
      </w:r>
      <w:r>
        <w:rPr>
          <w:sz w:val="28"/>
          <w:lang w:eastAsia="ko-KR"/>
        </w:rPr>
        <w:t>&gt;</w:t>
      </w:r>
    </w:p>
    <w:p w14:paraId="51E289F9" w14:textId="77777777" w:rsidR="00092BFA" w:rsidRPr="00CF4F5D" w:rsidRDefault="00092BFA">
      <w:pPr>
        <w:pStyle w:val="a3"/>
        <w:rPr>
          <w:i/>
          <w:iCs/>
          <w:sz w:val="28"/>
          <w:lang w:eastAsia="ko-KR"/>
        </w:rPr>
      </w:pPr>
    </w:p>
    <w:p w14:paraId="7AD3E986" w14:textId="77777777" w:rsidR="00092BFA" w:rsidRPr="00CF4F5D" w:rsidRDefault="00092BFA">
      <w:pPr>
        <w:jc w:val="right"/>
        <w:rPr>
          <w:i/>
          <w:iCs/>
          <w:lang w:eastAsia="ko-KR"/>
        </w:rPr>
      </w:pPr>
    </w:p>
    <w:p w14:paraId="765EB653" w14:textId="60D7604A" w:rsidR="00CF4F5D" w:rsidRPr="00CF4F5D" w:rsidRDefault="00BF0D3E" w:rsidP="00CF4F5D">
      <w:pPr>
        <w:pStyle w:val="af2"/>
        <w:spacing w:before="0" w:beforeAutospacing="0" w:after="120" w:afterAutospacing="0"/>
        <w:ind w:left="720"/>
        <w:rPr>
          <w:rFonts w:ascii="바탕" w:eastAsia="바탕" w:hAnsi="바탕"/>
          <w:i/>
          <w:iCs/>
          <w:color w:val="0000FF"/>
          <w:sz w:val="20"/>
          <w:szCs w:val="20"/>
        </w:rPr>
      </w:pP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>[</w:t>
      </w:r>
      <w:r w:rsidR="001708FC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사용자의 동영상을 기본으로 </w:t>
      </w:r>
      <w:r w:rsidR="00EC7A9B">
        <w:rPr>
          <w:rFonts w:ascii="바탕" w:eastAsia="바탕" w:hAnsi="바탕" w:hint="eastAsia"/>
          <w:i/>
          <w:iCs/>
          <w:color w:val="0000FF"/>
          <w:sz w:val="20"/>
          <w:szCs w:val="20"/>
        </w:rPr>
        <w:t>설치되어</w:t>
      </w:r>
      <w:r w:rsidR="000B1C9F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 </w:t>
      </w:r>
      <w:r w:rsidR="001708FC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있는 앱에다가 추가적인 기능을 넣어서 </w:t>
      </w:r>
      <w:r w:rsidR="003373D5">
        <w:rPr>
          <w:rFonts w:ascii="바탕" w:eastAsia="바탕" w:hAnsi="바탕" w:hint="eastAsia"/>
          <w:i/>
          <w:iCs/>
          <w:color w:val="0000FF"/>
          <w:sz w:val="20"/>
          <w:szCs w:val="20"/>
        </w:rPr>
        <w:t>재생</w:t>
      </w:r>
      <w:r w:rsidR="001708FC">
        <w:rPr>
          <w:rFonts w:ascii="바탕" w:eastAsia="바탕" w:hAnsi="바탕" w:hint="eastAsia"/>
          <w:i/>
          <w:iCs/>
          <w:color w:val="0000FF"/>
          <w:sz w:val="20"/>
          <w:szCs w:val="20"/>
        </w:rPr>
        <w:t>해주는 앱</w:t>
      </w:r>
      <w:r w:rsidR="00CF4F5D"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 </w:t>
      </w:r>
    </w:p>
    <w:p w14:paraId="1C212689" w14:textId="6BAED488" w:rsidR="00BF0D3E" w:rsidRPr="00CF4F5D" w:rsidRDefault="00BF0D3E" w:rsidP="00CF4F5D">
      <w:pPr>
        <w:pStyle w:val="af2"/>
        <w:spacing w:before="0" w:beforeAutospacing="0" w:after="120" w:afterAutospacing="0"/>
        <w:ind w:left="720"/>
        <w:rPr>
          <w:rFonts w:ascii="바탕" w:eastAsia="바탕" w:hAnsi="바탕"/>
          <w:i/>
          <w:iCs/>
          <w:color w:val="0000FF"/>
          <w:sz w:val="20"/>
          <w:szCs w:val="20"/>
        </w:rPr>
      </w:pP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실행환경은 안드로이드 </w:t>
      </w:r>
      <w:r w:rsidR="00DE5DAD" w:rsidRPr="00CF4F5D">
        <w:rPr>
          <w:rFonts w:ascii="바탕" w:eastAsia="바탕" w:hAnsi="바탕"/>
          <w:i/>
          <w:iCs/>
          <w:color w:val="0000FF"/>
          <w:sz w:val="20"/>
          <w:szCs w:val="20"/>
        </w:rPr>
        <w:t>13</w:t>
      </w:r>
      <w:r w:rsidR="00FF2365">
        <w:rPr>
          <w:rFonts w:ascii="바탕" w:eastAsia="바탕" w:hAnsi="바탕"/>
          <w:i/>
          <w:iCs/>
          <w:color w:val="0000FF"/>
          <w:sz w:val="20"/>
          <w:szCs w:val="20"/>
        </w:rPr>
        <w:t>.0</w:t>
      </w:r>
      <w:r w:rsidR="00DA5F83">
        <w:rPr>
          <w:rFonts w:ascii="바탕" w:eastAsia="바탕" w:hAnsi="바탕"/>
          <w:i/>
          <w:iCs/>
          <w:color w:val="0000FF"/>
          <w:sz w:val="20"/>
          <w:szCs w:val="20"/>
        </w:rPr>
        <w:t xml:space="preserve"> </w:t>
      </w:r>
      <w:r w:rsidR="00DA5F83">
        <w:rPr>
          <w:rFonts w:ascii="바탕" w:eastAsia="바탕" w:hAnsi="바탕" w:hint="eastAsia"/>
          <w:i/>
          <w:iCs/>
          <w:color w:val="0000FF"/>
          <w:sz w:val="20"/>
          <w:szCs w:val="20"/>
        </w:rPr>
        <w:t>버전</w:t>
      </w: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에서 개발하고 최소 실행환경은 </w:t>
      </w:r>
      <w:r w:rsidR="00DE5DAD"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안드로이드 버전 </w:t>
      </w:r>
      <w:r w:rsidR="00FF2365">
        <w:rPr>
          <w:rFonts w:ascii="바탕" w:eastAsia="바탕" w:hAnsi="바탕"/>
          <w:i/>
          <w:iCs/>
          <w:color w:val="0000FF"/>
          <w:sz w:val="20"/>
          <w:szCs w:val="20"/>
        </w:rPr>
        <w:t>8.0</w:t>
      </w: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>까지 지원한다</w:t>
      </w:r>
      <w:r w:rsidR="00CF4F5D" w:rsidRPr="00CF4F5D">
        <w:rPr>
          <w:rFonts w:ascii="바탕" w:eastAsia="바탕" w:hAnsi="바탕"/>
          <w:i/>
          <w:iCs/>
          <w:color w:val="0000FF"/>
          <w:sz w:val="20"/>
          <w:szCs w:val="20"/>
        </w:rPr>
        <w:t>.</w:t>
      </w: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] </w:t>
      </w:r>
    </w:p>
    <w:p w14:paraId="1CF70858" w14:textId="77777777" w:rsidR="00092BFA" w:rsidRPr="00CF4F5D" w:rsidRDefault="00092BFA">
      <w:pPr>
        <w:pStyle w:val="a9"/>
        <w:rPr>
          <w:i/>
          <w:iCs/>
          <w:lang w:eastAsia="ko-KR"/>
        </w:rPr>
      </w:pPr>
    </w:p>
    <w:p w14:paraId="4C07E239" w14:textId="77777777" w:rsidR="00092BFA" w:rsidRPr="00C36B6A" w:rsidRDefault="00092BFA">
      <w:pPr>
        <w:pStyle w:val="a9"/>
        <w:rPr>
          <w:lang w:eastAsia="ko-KR"/>
        </w:rPr>
        <w:sectPr w:rsidR="00092BFA" w:rsidRPr="00C36B6A">
          <w:headerReference w:type="default" r:id="rId8"/>
          <w:footerReference w:type="even" r:id="rId9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1FCC4D7E" w14:textId="77777777" w:rsidR="00F700BC" w:rsidRDefault="00F700BC">
      <w:pPr>
        <w:pStyle w:val="a3"/>
        <w:rPr>
          <w:lang w:eastAsia="ko-KR"/>
        </w:rPr>
      </w:pPr>
    </w:p>
    <w:p w14:paraId="657E7EC5" w14:textId="2F1A5219" w:rsidR="00092BFA" w:rsidRDefault="00092BFA">
      <w:pPr>
        <w:pStyle w:val="a3"/>
      </w:pPr>
      <w:r>
        <w:t>Revision History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double" w:sz="6" w:space="0" w:color="000000"/>
          <w:right w:val="double" w:sz="6" w:space="0" w:color="000000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092BFA" w14:paraId="20C0B556" w14:textId="77777777" w:rsidTr="00D20558">
        <w:tc>
          <w:tcPr>
            <w:tcW w:w="2304" w:type="dxa"/>
            <w:shd w:val="clear" w:color="auto" w:fill="E0E0E0"/>
          </w:tcPr>
          <w:p w14:paraId="40D23225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Date</w:t>
            </w:r>
          </w:p>
        </w:tc>
        <w:tc>
          <w:tcPr>
            <w:tcW w:w="1152" w:type="dxa"/>
            <w:shd w:val="clear" w:color="auto" w:fill="E0E0E0"/>
          </w:tcPr>
          <w:p w14:paraId="5ADA8277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Version</w:t>
            </w:r>
          </w:p>
        </w:tc>
        <w:tc>
          <w:tcPr>
            <w:tcW w:w="3744" w:type="dxa"/>
            <w:shd w:val="clear" w:color="auto" w:fill="E0E0E0"/>
          </w:tcPr>
          <w:p w14:paraId="0BCC04F2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Description</w:t>
            </w:r>
          </w:p>
        </w:tc>
        <w:tc>
          <w:tcPr>
            <w:tcW w:w="2304" w:type="dxa"/>
            <w:shd w:val="clear" w:color="auto" w:fill="E0E0E0"/>
          </w:tcPr>
          <w:p w14:paraId="2CE6791A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Author</w:t>
            </w:r>
          </w:p>
        </w:tc>
      </w:tr>
      <w:tr w:rsidR="009E1225" w14:paraId="3C5E2147" w14:textId="77777777" w:rsidTr="00D20558">
        <w:tc>
          <w:tcPr>
            <w:tcW w:w="2304" w:type="dxa"/>
          </w:tcPr>
          <w:p w14:paraId="1BF96462" w14:textId="398B0377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2023-04-01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498CC9A9" w14:textId="6F70BA9A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E21B4C">
              <w:rPr>
                <w:rFonts w:hint="eastAsia"/>
                <w:b/>
                <w:lang w:eastAsia="ko-KR"/>
              </w:rPr>
              <w:t>&lt;</w:t>
            </w:r>
            <w:r w:rsidRPr="00E21B4C">
              <w:rPr>
                <w:b/>
                <w:lang w:eastAsia="ko-KR"/>
              </w:rPr>
              <w:t>1.0&gt;</w:t>
            </w:r>
          </w:p>
        </w:tc>
        <w:tc>
          <w:tcPr>
            <w:tcW w:w="3744" w:type="dxa"/>
          </w:tcPr>
          <w:p w14:paraId="39212BDE" w14:textId="523A4E9F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마이페이지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</w:p>
        </w:tc>
        <w:tc>
          <w:tcPr>
            <w:tcW w:w="2304" w:type="dxa"/>
          </w:tcPr>
          <w:p w14:paraId="489CA476" w14:textId="48DB5A35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584307" w14:paraId="1967DE3D" w14:textId="77777777" w:rsidTr="00D20558">
        <w:tc>
          <w:tcPr>
            <w:tcW w:w="2304" w:type="dxa"/>
          </w:tcPr>
          <w:p w14:paraId="022F758A" w14:textId="347EAF4B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1BCF351" w14:textId="531BFFBC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78CF4F81" w14:textId="742EC169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신고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4429F9FB" w14:textId="72913514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584307" w14:paraId="1C79C7DA" w14:textId="77777777" w:rsidTr="00D20558">
        <w:tc>
          <w:tcPr>
            <w:tcW w:w="2304" w:type="dxa"/>
          </w:tcPr>
          <w:p w14:paraId="40C58BA6" w14:textId="7E76E0C1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58B2FB3" w14:textId="610EB160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77B1E268" w14:textId="0BB79B53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삭제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7E479DB3" w14:textId="16C7FCDE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584307" w14:paraId="7CFECC4F" w14:textId="77777777" w:rsidTr="00D20558">
        <w:tc>
          <w:tcPr>
            <w:tcW w:w="2304" w:type="dxa"/>
          </w:tcPr>
          <w:p w14:paraId="06F4B85C" w14:textId="599A11D0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55163CE" w14:textId="4CC38F6A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4E6ED37D" w14:textId="0561AF5A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전체화면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0CB453C8" w14:textId="3E62EEC1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584307" w14:paraId="527B12AB" w14:textId="77777777" w:rsidTr="00D20558">
        <w:tc>
          <w:tcPr>
            <w:tcW w:w="2304" w:type="dxa"/>
          </w:tcPr>
          <w:p w14:paraId="5F1C2B5A" w14:textId="4241455C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56B80E69" w14:textId="161557CF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6E0DAF81" w14:textId="7CAA7399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검색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1E12CE25" w14:textId="4F63F452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이인범</w:t>
            </w:r>
            <w:proofErr w:type="spellEnd"/>
          </w:p>
        </w:tc>
      </w:tr>
      <w:tr w:rsidR="00483078" w14:paraId="44DDD466" w14:textId="77777777" w:rsidTr="00D20558">
        <w:tc>
          <w:tcPr>
            <w:tcW w:w="2304" w:type="dxa"/>
          </w:tcPr>
          <w:p w14:paraId="03690F73" w14:textId="623E62FE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0825E6E" w14:textId="06CAB13B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1.2&gt;</w:t>
            </w:r>
          </w:p>
        </w:tc>
        <w:tc>
          <w:tcPr>
            <w:tcW w:w="3744" w:type="dxa"/>
          </w:tcPr>
          <w:p w14:paraId="546D8FE1" w14:textId="3E0F23FA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잠금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0A359690" w14:textId="1229047E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483078" w14:paraId="0AF6A426" w14:textId="77777777" w:rsidTr="00D20558">
        <w:tc>
          <w:tcPr>
            <w:tcW w:w="2304" w:type="dxa"/>
          </w:tcPr>
          <w:p w14:paraId="2AB447C1" w14:textId="6A176EA7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61317AB2" w14:textId="2F219DE8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1.2&gt;</w:t>
            </w:r>
          </w:p>
        </w:tc>
        <w:tc>
          <w:tcPr>
            <w:tcW w:w="3744" w:type="dxa"/>
          </w:tcPr>
          <w:p w14:paraId="423CF8B9" w14:textId="5546B0A0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즐겨찾기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381EA6ED" w14:textId="7973C9F3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483078" w14:paraId="34ABB76C" w14:textId="77777777" w:rsidTr="00D20558">
        <w:tc>
          <w:tcPr>
            <w:tcW w:w="2304" w:type="dxa"/>
          </w:tcPr>
          <w:p w14:paraId="0D9233ED" w14:textId="7FECBD4C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3CDEC29F" w14:textId="59C1B94F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48DD1817" w14:textId="13EE4D7C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축소</w:t>
            </w:r>
          </w:p>
        </w:tc>
        <w:tc>
          <w:tcPr>
            <w:tcW w:w="2304" w:type="dxa"/>
          </w:tcPr>
          <w:p w14:paraId="64F20B63" w14:textId="38107ECC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87675F" w14:paraId="353A2B3A" w14:textId="77777777" w:rsidTr="00D20558">
        <w:tc>
          <w:tcPr>
            <w:tcW w:w="2304" w:type="dxa"/>
          </w:tcPr>
          <w:p w14:paraId="58A2FFD3" w14:textId="736E9554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003D3605" w14:textId="09C04A19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474E14AA" w14:textId="0CAB74A9" w:rsidR="0087675F" w:rsidRPr="00092BFA" w:rsidRDefault="00362171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축소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  <w:r w:rsidR="00646200">
              <w:rPr>
                <w:rFonts w:hint="eastAsia"/>
                <w:b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197B961A" w14:textId="757DB00B" w:rsidR="0087675F" w:rsidRPr="00092BFA" w:rsidRDefault="00587A0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87675F" w14:paraId="152E67F4" w14:textId="77777777" w:rsidTr="00D20558">
        <w:tc>
          <w:tcPr>
            <w:tcW w:w="2304" w:type="dxa"/>
          </w:tcPr>
          <w:p w14:paraId="71A43101" w14:textId="2927D03C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42F8D931" w14:textId="40B48393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5FB100F2" w14:textId="10EAC565" w:rsidR="0087675F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뒤로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가기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더블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탭</w:t>
            </w:r>
            <w:r>
              <w:rPr>
                <w:rFonts w:hint="eastAsia"/>
                <w:b/>
                <w:lang w:eastAsia="ko-KR"/>
              </w:rPr>
              <w:t>(</w:t>
            </w:r>
            <w:r>
              <w:rPr>
                <w:rFonts w:hint="eastAsia"/>
                <w:b/>
                <w:lang w:eastAsia="ko-KR"/>
              </w:rPr>
              <w:t>앱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종료</w:t>
            </w:r>
            <w:r>
              <w:rPr>
                <w:rFonts w:hint="eastAsia"/>
                <w:b/>
                <w:lang w:eastAsia="ko-KR"/>
              </w:rPr>
              <w:t>)</w:t>
            </w:r>
            <w:r w:rsidR="00362171">
              <w:rPr>
                <w:b/>
                <w:lang w:eastAsia="ko-KR"/>
              </w:rPr>
              <w:t xml:space="preserve"> </w:t>
            </w:r>
            <w:r w:rsidR="00362171">
              <w:rPr>
                <w:rFonts w:hint="eastAsia"/>
                <w:b/>
                <w:lang w:eastAsia="ko-KR"/>
              </w:rPr>
              <w:t>기능</w:t>
            </w:r>
            <w:r w:rsidR="00362171">
              <w:rPr>
                <w:rFonts w:hint="eastAsia"/>
                <w:b/>
                <w:lang w:eastAsia="ko-KR"/>
              </w:rPr>
              <w:t xml:space="preserve"> </w:t>
            </w:r>
            <w:r w:rsidR="00362171"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247E1D15" w14:textId="3A78AFC5" w:rsidR="0087675F" w:rsidRPr="00092BFA" w:rsidRDefault="00587A0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이인범</w:t>
            </w:r>
            <w:proofErr w:type="spellEnd"/>
          </w:p>
        </w:tc>
      </w:tr>
      <w:tr w:rsidR="00FF2365" w14:paraId="14D2D297" w14:textId="77777777" w:rsidTr="00D20558">
        <w:tc>
          <w:tcPr>
            <w:tcW w:w="2304" w:type="dxa"/>
          </w:tcPr>
          <w:p w14:paraId="301EE44D" w14:textId="7327890D" w:rsidR="00FF2365" w:rsidRDefault="00243B1C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2C292023" w14:textId="46B0576E" w:rsidR="00FF2365" w:rsidRDefault="00243B1C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40C2A11A" w14:textId="705997C7" w:rsidR="00FF2365" w:rsidRDefault="00362171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실행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 w:rsidR="00243B1C">
              <w:rPr>
                <w:rFonts w:hint="eastAsia"/>
                <w:b/>
                <w:lang w:eastAsia="ko-KR"/>
              </w:rPr>
              <w:t>권한</w:t>
            </w:r>
            <w:r w:rsidR="00243B1C">
              <w:rPr>
                <w:rFonts w:hint="eastAsia"/>
                <w:b/>
                <w:lang w:eastAsia="ko-KR"/>
              </w:rPr>
              <w:t xml:space="preserve"> </w:t>
            </w:r>
            <w:r w:rsidR="00243B1C">
              <w:rPr>
                <w:rFonts w:hint="eastAsia"/>
                <w:b/>
                <w:lang w:eastAsia="ko-KR"/>
              </w:rPr>
              <w:t>부여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화면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05AB39BE" w14:textId="3FB34B77" w:rsidR="00FF2365" w:rsidRPr="00092BFA" w:rsidRDefault="00587A0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FE2F28" w14:paraId="368196D9" w14:textId="77777777" w:rsidTr="00D20558">
        <w:tc>
          <w:tcPr>
            <w:tcW w:w="2304" w:type="dxa"/>
          </w:tcPr>
          <w:p w14:paraId="7355B80E" w14:textId="66B61488" w:rsidR="00FE2F28" w:rsidRDefault="00FE2F28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3A82E97F" w14:textId="7AFFF8F3" w:rsidR="00FE2F28" w:rsidRDefault="00FE2F28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4B448314" w14:textId="5A6F9452" w:rsidR="00FE2F28" w:rsidRDefault="00FE2F28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앱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레이아웃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1E657D38" w14:textId="196890EE" w:rsidR="00FE2F28" w:rsidRDefault="00FE2F28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이인범</w:t>
            </w:r>
            <w:proofErr w:type="spellEnd"/>
          </w:p>
        </w:tc>
      </w:tr>
      <w:tr w:rsidR="00FE2F28" w14:paraId="5C9ED349" w14:textId="77777777" w:rsidTr="00D20558">
        <w:tc>
          <w:tcPr>
            <w:tcW w:w="2304" w:type="dxa"/>
          </w:tcPr>
          <w:p w14:paraId="34F0DFCB" w14:textId="2C3A7428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17C64764" w14:textId="5986E55E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2CAD763C" w14:textId="7DC07B30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삭제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159DAA66" w14:textId="128C57DB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FE2F28" w14:paraId="0F549E00" w14:textId="77777777" w:rsidTr="00D20558">
        <w:tc>
          <w:tcPr>
            <w:tcW w:w="2304" w:type="dxa"/>
          </w:tcPr>
          <w:p w14:paraId="541C7541" w14:textId="2DBC2C1F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62CB215E" w14:textId="26F55FC1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25CBFC6D" w14:textId="62FC9C2C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정렬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1D9F9CF1" w14:textId="532E7E82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FE2F28" w14:paraId="4BE9D752" w14:textId="77777777" w:rsidTr="00D20558">
        <w:tc>
          <w:tcPr>
            <w:tcW w:w="2304" w:type="dxa"/>
          </w:tcPr>
          <w:p w14:paraId="3C3E0E50" w14:textId="7EB6BF9A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33B7E243" w14:textId="43E17B92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306FFDF5" w14:textId="371C2D52" w:rsidR="00FE2F28" w:rsidRDefault="00890C04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gramStart"/>
            <w:r>
              <w:rPr>
                <w:rFonts w:hint="eastAsia"/>
                <w:b/>
                <w:lang w:eastAsia="ko-KR"/>
              </w:rPr>
              <w:t>최적화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 w:rsidR="00FE2F28">
              <w:rPr>
                <w:rFonts w:hint="eastAsia"/>
                <w:b/>
                <w:lang w:eastAsia="ko-KR"/>
              </w:rPr>
              <w:t>,</w:t>
            </w:r>
            <w:r w:rsidR="00FE2F28">
              <w:rPr>
                <w:rFonts w:hint="eastAsia"/>
                <w:b/>
                <w:lang w:eastAsia="ko-KR"/>
              </w:rPr>
              <w:t>검색</w:t>
            </w:r>
            <w:proofErr w:type="gramEnd"/>
            <w:r w:rsidR="00FE2F28">
              <w:rPr>
                <w:rFonts w:hint="eastAsia"/>
                <w:b/>
                <w:lang w:eastAsia="ko-KR"/>
              </w:rPr>
              <w:t xml:space="preserve"> </w:t>
            </w:r>
            <w:r w:rsidR="00FE2F28">
              <w:rPr>
                <w:rFonts w:hint="eastAsia"/>
                <w:b/>
                <w:lang w:eastAsia="ko-KR"/>
              </w:rPr>
              <w:t>기능</w:t>
            </w:r>
            <w:r w:rsidR="00FE2F28">
              <w:rPr>
                <w:rFonts w:hint="eastAsia"/>
                <w:b/>
                <w:lang w:eastAsia="ko-KR"/>
              </w:rPr>
              <w:t xml:space="preserve"> </w:t>
            </w:r>
            <w:r w:rsidR="00FE2F28"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536E5CC5" w14:textId="3C14E500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FE2F28" w14:paraId="412543C9" w14:textId="77777777" w:rsidTr="00D20558">
        <w:tc>
          <w:tcPr>
            <w:tcW w:w="2304" w:type="dxa"/>
          </w:tcPr>
          <w:p w14:paraId="2F75E58E" w14:textId="612985B7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58F453EC" w14:textId="10FBA1D0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30446EAF" w14:textId="491BD5A2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삭제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lang w:eastAsia="ko-KR"/>
              </w:rPr>
              <w:t>롱클릭</w:t>
            </w:r>
            <w:proofErr w:type="spellEnd"/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배경색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변환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  <w:r w:rsidR="00890C04">
              <w:rPr>
                <w:rFonts w:hint="eastAsia"/>
                <w:b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4C570345" w14:textId="7B0E601F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F700BC" w14:paraId="3444B299" w14:textId="77777777" w:rsidTr="00D20558">
        <w:tc>
          <w:tcPr>
            <w:tcW w:w="2304" w:type="dxa"/>
          </w:tcPr>
          <w:p w14:paraId="756F79FE" w14:textId="7476070E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50A7F0B8" w14:textId="6EF995E6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55CAAEF7" w14:textId="768D8AFF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S</w:t>
            </w:r>
            <w:r>
              <w:rPr>
                <w:b/>
                <w:lang w:eastAsia="ko-KR"/>
              </w:rPr>
              <w:t xml:space="preserve">RS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5BA717B0" w14:textId="77986D46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E01AB9" w14:paraId="26117893" w14:textId="77777777" w:rsidTr="00D20558">
        <w:tc>
          <w:tcPr>
            <w:tcW w:w="2304" w:type="dxa"/>
          </w:tcPr>
          <w:p w14:paraId="7ED48B29" w14:textId="043D5531" w:rsidR="00E01AB9" w:rsidRDefault="00E01AB9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2023-06-04&gt;</w:t>
            </w:r>
          </w:p>
        </w:tc>
        <w:tc>
          <w:tcPr>
            <w:tcW w:w="1152" w:type="dxa"/>
          </w:tcPr>
          <w:p w14:paraId="3AEBA2D3" w14:textId="48249959" w:rsidR="00E01AB9" w:rsidRDefault="00E01AB9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1.5&gt;</w:t>
            </w:r>
          </w:p>
        </w:tc>
        <w:tc>
          <w:tcPr>
            <w:tcW w:w="3744" w:type="dxa"/>
          </w:tcPr>
          <w:p w14:paraId="7CD24719" w14:textId="1FACA713" w:rsidR="00E01AB9" w:rsidRDefault="00E01AB9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S</w:t>
            </w:r>
            <w:r>
              <w:rPr>
                <w:b/>
                <w:lang w:eastAsia="ko-KR"/>
              </w:rPr>
              <w:t xml:space="preserve">RS </w:t>
            </w:r>
            <w:r>
              <w:rPr>
                <w:rFonts w:hint="eastAsia"/>
                <w:b/>
                <w:lang w:eastAsia="ko-KR"/>
              </w:rPr>
              <w:t>수정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29FE911B" w14:textId="62D3007D" w:rsidR="00E01AB9" w:rsidRDefault="00E01AB9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안민수</w:t>
            </w:r>
          </w:p>
        </w:tc>
      </w:tr>
    </w:tbl>
    <w:p w14:paraId="55F0FCCB" w14:textId="77777777" w:rsidR="00092BFA" w:rsidRDefault="00092BFA">
      <w:pPr>
        <w:rPr>
          <w:lang w:eastAsia="ko-KR"/>
        </w:rPr>
      </w:pPr>
    </w:p>
    <w:p w14:paraId="191EC899" w14:textId="77777777" w:rsidR="00092BFA" w:rsidRDefault="00092BFA">
      <w:pPr>
        <w:pStyle w:val="a3"/>
      </w:pPr>
      <w:r>
        <w:rPr>
          <w:lang w:eastAsia="ko-KR"/>
        </w:rPr>
        <w:br w:type="page"/>
      </w:r>
      <w:r>
        <w:lastRenderedPageBreak/>
        <w:t>Table of Contents</w:t>
      </w:r>
    </w:p>
    <w:p w14:paraId="4D0248AF" w14:textId="326D7783" w:rsidR="00092BFA" w:rsidRDefault="00092BFA">
      <w:pPr>
        <w:pStyle w:val="10"/>
        <w:tabs>
          <w:tab w:val="left" w:pos="432"/>
        </w:tabs>
        <w:rPr>
          <w:noProof/>
          <w:sz w:val="24"/>
          <w:szCs w:val="24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  <w:szCs w:val="24"/>
        </w:rPr>
        <w:t>1.</w:t>
      </w:r>
      <w:r>
        <w:rPr>
          <w:noProof/>
          <w:sz w:val="24"/>
          <w:szCs w:val="24"/>
        </w:rPr>
        <w:tab/>
      </w:r>
      <w:r w:rsidRPr="00D47A21">
        <w:rPr>
          <w:noProof/>
          <w:sz w:val="24"/>
          <w:szCs w:val="32"/>
        </w:rPr>
        <w:t>Introduction</w:t>
      </w:r>
      <w:r w:rsidR="00AE24E6" w:rsidRPr="00D47A21">
        <w:rPr>
          <w:noProof/>
          <w:sz w:val="24"/>
          <w:szCs w:val="32"/>
        </w:rPr>
        <w:t xml:space="preserve"> (</w:t>
      </w:r>
      <w:r w:rsidR="00AE24E6" w:rsidRPr="00D47A21">
        <w:rPr>
          <w:rFonts w:hint="eastAsia"/>
          <w:noProof/>
          <w:sz w:val="24"/>
          <w:szCs w:val="32"/>
          <w:lang w:eastAsia="ko-KR"/>
        </w:rPr>
        <w:t>소개</w:t>
      </w:r>
      <w:r w:rsidR="00AE24E6" w:rsidRPr="00D47A21">
        <w:rPr>
          <w:rFonts w:hint="eastAsia"/>
          <w:noProof/>
          <w:sz w:val="24"/>
          <w:szCs w:val="32"/>
          <w:lang w:eastAsia="ko-KR"/>
        </w:rPr>
        <w:t>)</w:t>
      </w:r>
      <w:r w:rsidRPr="00D47A21">
        <w:rPr>
          <w:noProof/>
          <w:sz w:val="22"/>
          <w:szCs w:val="22"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BAB36C4" w14:textId="674585FA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1.1</w:t>
      </w:r>
      <w:r>
        <w:rPr>
          <w:noProof/>
          <w:sz w:val="24"/>
          <w:szCs w:val="24"/>
        </w:rPr>
        <w:tab/>
      </w:r>
      <w:r>
        <w:rPr>
          <w:noProof/>
        </w:rPr>
        <w:t>Purpose</w:t>
      </w:r>
      <w:r w:rsidR="00AE24E6">
        <w:rPr>
          <w:noProof/>
        </w:rPr>
        <w:t xml:space="preserve"> (</w:t>
      </w:r>
      <w:r w:rsidR="00AE24E6">
        <w:rPr>
          <w:rFonts w:hint="eastAsia"/>
          <w:noProof/>
          <w:lang w:eastAsia="ko-KR"/>
        </w:rPr>
        <w:t>목적</w:t>
      </w:r>
      <w:r w:rsidR="00AE24E6"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B2BCFE0" w14:textId="45185C9A" w:rsidR="00092BFA" w:rsidRDefault="00092BFA" w:rsidP="00A72D15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1.2</w:t>
      </w:r>
      <w:r>
        <w:rPr>
          <w:noProof/>
          <w:sz w:val="24"/>
          <w:szCs w:val="24"/>
        </w:rPr>
        <w:tab/>
      </w:r>
      <w:r>
        <w:rPr>
          <w:noProof/>
        </w:rPr>
        <w:t>Scope</w:t>
      </w:r>
      <w:r w:rsidR="00AE24E6">
        <w:rPr>
          <w:noProof/>
        </w:rPr>
        <w:t xml:space="preserve"> (</w:t>
      </w:r>
      <w:r w:rsidR="00AE24E6">
        <w:rPr>
          <w:rFonts w:hint="eastAsia"/>
          <w:noProof/>
          <w:lang w:eastAsia="ko-KR"/>
        </w:rPr>
        <w:t>범위</w:t>
      </w:r>
      <w:r w:rsidR="00AE24E6">
        <w:rPr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3534D82" w14:textId="32132583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</w:t>
      </w:r>
      <w:r w:rsidR="00A72D15">
        <w:rPr>
          <w:noProof/>
        </w:rPr>
        <w:t>3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 w:rsidR="00AE24E6">
        <w:rPr>
          <w:noProof/>
        </w:rPr>
        <w:t xml:space="preserve"> (</w:t>
      </w:r>
      <w:r w:rsidR="00AE24E6">
        <w:rPr>
          <w:rFonts w:hint="eastAsia"/>
          <w:noProof/>
          <w:lang w:eastAsia="ko-KR"/>
        </w:rPr>
        <w:t>개요</w:t>
      </w:r>
      <w:r w:rsidR="00AE24E6"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490EE5B" w14:textId="200A3BFA" w:rsidR="00AE24E6" w:rsidRPr="000931F0" w:rsidRDefault="00092BFA" w:rsidP="000931F0">
      <w:pPr>
        <w:pStyle w:val="10"/>
        <w:tabs>
          <w:tab w:val="left" w:pos="432"/>
        </w:tabs>
        <w:rPr>
          <w:noProof/>
          <w:szCs w:val="24"/>
          <w:lang w:eastAsia="ko-KR"/>
        </w:rPr>
      </w:pPr>
      <w:r>
        <w:rPr>
          <w:noProof/>
          <w:szCs w:val="24"/>
        </w:rPr>
        <w:t>2.</w:t>
      </w:r>
      <w:r>
        <w:rPr>
          <w:noProof/>
          <w:sz w:val="24"/>
          <w:szCs w:val="24"/>
        </w:rPr>
        <w:tab/>
      </w:r>
      <w:r w:rsidRPr="00D47A21">
        <w:rPr>
          <w:noProof/>
          <w:sz w:val="24"/>
          <w:szCs w:val="32"/>
        </w:rPr>
        <w:t>Overall Description</w:t>
      </w:r>
      <w:r w:rsidR="00D47A21">
        <w:rPr>
          <w:noProof/>
          <w:sz w:val="24"/>
          <w:szCs w:val="32"/>
        </w:rPr>
        <w:t xml:space="preserve"> (</w:t>
      </w:r>
      <w:r w:rsidR="00D47A21" w:rsidRPr="00D47A21">
        <w:rPr>
          <w:rFonts w:hint="eastAsia"/>
          <w:noProof/>
          <w:sz w:val="24"/>
          <w:szCs w:val="32"/>
        </w:rPr>
        <w:t>전체</w:t>
      </w:r>
      <w:r w:rsidR="00D47A21" w:rsidRPr="00D47A21">
        <w:rPr>
          <w:rFonts w:hint="eastAsia"/>
          <w:noProof/>
          <w:sz w:val="24"/>
          <w:szCs w:val="32"/>
        </w:rPr>
        <w:t xml:space="preserve"> </w:t>
      </w:r>
      <w:r w:rsidR="00D47A21" w:rsidRPr="00D47A21">
        <w:rPr>
          <w:rFonts w:hint="eastAsia"/>
          <w:noProof/>
          <w:sz w:val="24"/>
          <w:szCs w:val="32"/>
        </w:rPr>
        <w:t>설명</w:t>
      </w:r>
      <w:r w:rsidR="00D47A21">
        <w:rPr>
          <w:rFonts w:hint="eastAsia"/>
          <w:noProof/>
          <w:sz w:val="24"/>
          <w:szCs w:val="32"/>
          <w:lang w:eastAsia="ko-KR"/>
        </w:rPr>
        <w:t>)</w:t>
      </w:r>
    </w:p>
    <w:p w14:paraId="271501F6" w14:textId="04CB4DE3" w:rsidR="00AE24E6" w:rsidRDefault="00A13DA0" w:rsidP="00AE24E6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</w:t>
      </w:r>
      <w:r w:rsidR="00AE24E6">
        <w:rPr>
          <w:noProof/>
        </w:rPr>
        <w:t>.</w:t>
      </w:r>
      <w:r w:rsidR="000931F0">
        <w:rPr>
          <w:noProof/>
        </w:rPr>
        <w:t>1</w:t>
      </w:r>
      <w:r w:rsidR="00AE24E6">
        <w:rPr>
          <w:noProof/>
          <w:sz w:val="24"/>
          <w:szCs w:val="24"/>
        </w:rPr>
        <w:tab/>
      </w:r>
      <w:r w:rsidR="00AE24E6">
        <w:rPr>
          <w:noProof/>
        </w:rPr>
        <w:t>Product Function (</w:t>
      </w:r>
      <w:r w:rsidR="00AE24E6">
        <w:rPr>
          <w:rFonts w:hint="eastAsia"/>
          <w:noProof/>
          <w:lang w:eastAsia="ko-KR"/>
        </w:rPr>
        <w:t>제품의</w:t>
      </w:r>
      <w:r w:rsidR="00AE24E6">
        <w:rPr>
          <w:rFonts w:hint="eastAsia"/>
          <w:noProof/>
          <w:lang w:eastAsia="ko-KR"/>
        </w:rPr>
        <w:t xml:space="preserve"> </w:t>
      </w:r>
      <w:r w:rsidR="00AE24E6">
        <w:rPr>
          <w:rFonts w:hint="eastAsia"/>
          <w:noProof/>
          <w:lang w:eastAsia="ko-KR"/>
        </w:rPr>
        <w:t>기능</w:t>
      </w:r>
      <w:r w:rsidR="00AE24E6">
        <w:rPr>
          <w:rFonts w:hint="eastAsia"/>
          <w:noProof/>
          <w:lang w:eastAsia="ko-KR"/>
        </w:rPr>
        <w:t>)</w:t>
      </w:r>
      <w:r w:rsidR="00AE24E6">
        <w:rPr>
          <w:noProof/>
        </w:rPr>
        <w:tab/>
      </w:r>
      <w:r w:rsidR="00AE24E6">
        <w:rPr>
          <w:noProof/>
        </w:rPr>
        <w:fldChar w:fldCharType="begin"/>
      </w:r>
      <w:r w:rsidR="00AE24E6">
        <w:rPr>
          <w:noProof/>
        </w:rPr>
        <w:instrText xml:space="preserve"> PAGEREF _Toc456598588 \h </w:instrText>
      </w:r>
      <w:r w:rsidR="00AE24E6">
        <w:rPr>
          <w:noProof/>
        </w:rPr>
      </w:r>
      <w:r w:rsidR="00AE24E6">
        <w:rPr>
          <w:noProof/>
        </w:rPr>
        <w:fldChar w:fldCharType="separate"/>
      </w:r>
      <w:r w:rsidR="00AE24E6">
        <w:rPr>
          <w:noProof/>
        </w:rPr>
        <w:t>3</w:t>
      </w:r>
      <w:r w:rsidR="00AE24E6">
        <w:rPr>
          <w:noProof/>
        </w:rPr>
        <w:fldChar w:fldCharType="end"/>
      </w:r>
    </w:p>
    <w:p w14:paraId="6BF8F93B" w14:textId="397297B9" w:rsidR="00AE24E6" w:rsidRDefault="00A13DA0" w:rsidP="00AE24E6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</w:t>
      </w:r>
      <w:r w:rsidR="00AE24E6">
        <w:rPr>
          <w:noProof/>
        </w:rPr>
        <w:t>.</w:t>
      </w:r>
      <w:r w:rsidR="000931F0">
        <w:rPr>
          <w:noProof/>
        </w:rPr>
        <w:t>2</w:t>
      </w:r>
      <w:r w:rsidR="00AE24E6">
        <w:rPr>
          <w:noProof/>
          <w:sz w:val="24"/>
          <w:szCs w:val="24"/>
        </w:rPr>
        <w:tab/>
      </w:r>
      <w:r w:rsidR="00AE24E6">
        <w:rPr>
          <w:noProof/>
        </w:rPr>
        <w:t>User Characteristics (</w:t>
      </w:r>
      <w:r w:rsidR="00AE24E6">
        <w:rPr>
          <w:rFonts w:hint="eastAsia"/>
          <w:noProof/>
          <w:lang w:eastAsia="ko-KR"/>
        </w:rPr>
        <w:t>사용자</w:t>
      </w:r>
      <w:r w:rsidR="00AE24E6">
        <w:rPr>
          <w:rFonts w:hint="eastAsia"/>
          <w:noProof/>
          <w:lang w:eastAsia="ko-KR"/>
        </w:rPr>
        <w:t xml:space="preserve"> </w:t>
      </w:r>
      <w:r w:rsidR="00AE24E6">
        <w:rPr>
          <w:rFonts w:hint="eastAsia"/>
          <w:noProof/>
          <w:lang w:eastAsia="ko-KR"/>
        </w:rPr>
        <w:t>특성</w:t>
      </w:r>
      <w:r w:rsidR="00AE24E6">
        <w:rPr>
          <w:rFonts w:hint="eastAsia"/>
          <w:noProof/>
          <w:lang w:eastAsia="ko-KR"/>
        </w:rPr>
        <w:t>)</w:t>
      </w:r>
      <w:r w:rsidR="00AE24E6">
        <w:rPr>
          <w:noProof/>
        </w:rPr>
        <w:tab/>
      </w:r>
      <w:r w:rsidR="00AE24E6">
        <w:rPr>
          <w:noProof/>
        </w:rPr>
        <w:fldChar w:fldCharType="begin"/>
      </w:r>
      <w:r w:rsidR="00AE24E6">
        <w:rPr>
          <w:noProof/>
        </w:rPr>
        <w:instrText xml:space="preserve"> PAGEREF _Toc456598589 \h </w:instrText>
      </w:r>
      <w:r w:rsidR="00AE24E6">
        <w:rPr>
          <w:noProof/>
        </w:rPr>
      </w:r>
      <w:r w:rsidR="00AE24E6">
        <w:rPr>
          <w:noProof/>
        </w:rPr>
        <w:fldChar w:fldCharType="separate"/>
      </w:r>
      <w:r w:rsidR="00AE24E6">
        <w:rPr>
          <w:noProof/>
        </w:rPr>
        <w:t>3</w:t>
      </w:r>
      <w:r w:rsidR="00AE24E6">
        <w:rPr>
          <w:noProof/>
        </w:rPr>
        <w:fldChar w:fldCharType="end"/>
      </w:r>
    </w:p>
    <w:p w14:paraId="497E357C" w14:textId="5AAD2411" w:rsidR="00AE24E6" w:rsidRDefault="00A13DA0" w:rsidP="00AE24E6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</w:t>
      </w:r>
      <w:r w:rsidR="00AE24E6">
        <w:rPr>
          <w:noProof/>
        </w:rPr>
        <w:t>.</w:t>
      </w:r>
      <w:r w:rsidR="000931F0">
        <w:rPr>
          <w:noProof/>
        </w:rPr>
        <w:t>3</w:t>
      </w:r>
      <w:r w:rsidR="00AE24E6">
        <w:rPr>
          <w:noProof/>
          <w:sz w:val="24"/>
          <w:szCs w:val="24"/>
        </w:rPr>
        <w:tab/>
      </w:r>
      <w:r w:rsidR="00AE24E6">
        <w:rPr>
          <w:noProof/>
        </w:rPr>
        <w:t>Constraints (</w:t>
      </w:r>
      <w:r w:rsidR="00AE24E6">
        <w:rPr>
          <w:rFonts w:hint="eastAsia"/>
          <w:noProof/>
          <w:lang w:eastAsia="ko-KR"/>
        </w:rPr>
        <w:t>제약사항</w:t>
      </w:r>
      <w:r w:rsidR="00AE24E6">
        <w:rPr>
          <w:rFonts w:hint="eastAsia"/>
          <w:noProof/>
          <w:lang w:eastAsia="ko-KR"/>
        </w:rPr>
        <w:t>)</w:t>
      </w:r>
      <w:r w:rsidR="00AE24E6">
        <w:rPr>
          <w:noProof/>
        </w:rPr>
        <w:tab/>
      </w:r>
      <w:r w:rsidR="00AE24E6">
        <w:rPr>
          <w:noProof/>
        </w:rPr>
        <w:fldChar w:fldCharType="begin"/>
      </w:r>
      <w:r w:rsidR="00AE24E6">
        <w:rPr>
          <w:noProof/>
        </w:rPr>
        <w:instrText xml:space="preserve"> PAGEREF _Toc456598590 \h </w:instrText>
      </w:r>
      <w:r w:rsidR="00AE24E6">
        <w:rPr>
          <w:noProof/>
        </w:rPr>
      </w:r>
      <w:r w:rsidR="00AE24E6">
        <w:rPr>
          <w:noProof/>
        </w:rPr>
        <w:fldChar w:fldCharType="separate"/>
      </w:r>
      <w:r w:rsidR="00AE24E6">
        <w:rPr>
          <w:noProof/>
        </w:rPr>
        <w:t>3</w:t>
      </w:r>
      <w:r w:rsidR="00AE24E6">
        <w:rPr>
          <w:noProof/>
        </w:rPr>
        <w:fldChar w:fldCharType="end"/>
      </w:r>
    </w:p>
    <w:p w14:paraId="09D6A300" w14:textId="1C1AA86F" w:rsidR="00AE24E6" w:rsidRDefault="00A13DA0" w:rsidP="00AE24E6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</w:t>
      </w:r>
      <w:r w:rsidR="00AE24E6">
        <w:rPr>
          <w:noProof/>
        </w:rPr>
        <w:t>.</w:t>
      </w:r>
      <w:r w:rsidR="000931F0">
        <w:rPr>
          <w:noProof/>
        </w:rPr>
        <w:t>4</w:t>
      </w:r>
      <w:r w:rsidR="00AE24E6">
        <w:rPr>
          <w:noProof/>
          <w:sz w:val="24"/>
          <w:szCs w:val="24"/>
        </w:rPr>
        <w:tab/>
      </w:r>
      <w:r w:rsidR="00AE24E6">
        <w:rPr>
          <w:noProof/>
        </w:rPr>
        <w:t>Assumptions and Dependencies (</w:t>
      </w:r>
      <w:r w:rsidR="00AE24E6">
        <w:rPr>
          <w:rFonts w:hint="eastAsia"/>
          <w:noProof/>
          <w:lang w:eastAsia="ko-KR"/>
        </w:rPr>
        <w:t>가정</w:t>
      </w:r>
      <w:r w:rsidR="00AE24E6">
        <w:rPr>
          <w:rFonts w:hint="eastAsia"/>
          <w:noProof/>
          <w:lang w:eastAsia="ko-KR"/>
        </w:rPr>
        <w:t xml:space="preserve"> </w:t>
      </w:r>
      <w:r w:rsidR="00AE24E6">
        <w:rPr>
          <w:rFonts w:hint="eastAsia"/>
          <w:noProof/>
          <w:lang w:eastAsia="ko-KR"/>
        </w:rPr>
        <w:t>및</w:t>
      </w:r>
      <w:r w:rsidR="00AE24E6">
        <w:rPr>
          <w:rFonts w:hint="eastAsia"/>
          <w:noProof/>
          <w:lang w:eastAsia="ko-KR"/>
        </w:rPr>
        <w:t xml:space="preserve"> </w:t>
      </w:r>
      <w:r w:rsidR="00AE24E6">
        <w:rPr>
          <w:rFonts w:hint="eastAsia"/>
          <w:noProof/>
          <w:lang w:eastAsia="ko-KR"/>
        </w:rPr>
        <w:t>의존성</w:t>
      </w:r>
      <w:r w:rsidR="00AE24E6">
        <w:rPr>
          <w:rFonts w:hint="eastAsia"/>
          <w:noProof/>
          <w:lang w:eastAsia="ko-KR"/>
        </w:rPr>
        <w:t>)</w:t>
      </w:r>
      <w:r w:rsidR="00AE24E6">
        <w:rPr>
          <w:noProof/>
        </w:rPr>
        <w:tab/>
      </w:r>
      <w:r w:rsidR="00AE24E6">
        <w:rPr>
          <w:noProof/>
        </w:rPr>
        <w:fldChar w:fldCharType="begin"/>
      </w:r>
      <w:r w:rsidR="00AE24E6">
        <w:rPr>
          <w:noProof/>
        </w:rPr>
        <w:instrText xml:space="preserve"> PAGEREF _Toc456598591 \h </w:instrText>
      </w:r>
      <w:r w:rsidR="00AE24E6">
        <w:rPr>
          <w:noProof/>
        </w:rPr>
      </w:r>
      <w:r w:rsidR="00AE24E6">
        <w:rPr>
          <w:noProof/>
        </w:rPr>
        <w:fldChar w:fldCharType="separate"/>
      </w:r>
      <w:r w:rsidR="00AE24E6">
        <w:rPr>
          <w:noProof/>
        </w:rPr>
        <w:t>3</w:t>
      </w:r>
      <w:r w:rsidR="00AE24E6">
        <w:rPr>
          <w:noProof/>
        </w:rPr>
        <w:fldChar w:fldCharType="end"/>
      </w:r>
    </w:p>
    <w:p w14:paraId="49EB57B7" w14:textId="77777777" w:rsidR="00AE24E6" w:rsidRPr="00AE24E6" w:rsidRDefault="00AE24E6" w:rsidP="00AE24E6">
      <w:pPr>
        <w:rPr>
          <w:lang w:eastAsia="ko-KR"/>
        </w:rPr>
      </w:pPr>
    </w:p>
    <w:p w14:paraId="336A3FCE" w14:textId="4E51EDA4" w:rsidR="00092BFA" w:rsidRDefault="00092BFA">
      <w:pPr>
        <w:pStyle w:val="10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3.</w:t>
      </w:r>
      <w:r>
        <w:rPr>
          <w:noProof/>
          <w:sz w:val="24"/>
          <w:szCs w:val="24"/>
        </w:rPr>
        <w:tab/>
      </w:r>
      <w:r w:rsidRPr="00D47A21">
        <w:rPr>
          <w:noProof/>
          <w:sz w:val="24"/>
          <w:szCs w:val="32"/>
        </w:rPr>
        <w:t>Specific Requirements</w:t>
      </w:r>
      <w:r w:rsidR="006227B1" w:rsidRPr="00D47A21">
        <w:rPr>
          <w:noProof/>
          <w:sz w:val="24"/>
          <w:szCs w:val="32"/>
        </w:rPr>
        <w:t xml:space="preserve"> (</w:t>
      </w:r>
      <w:r w:rsidR="006227B1" w:rsidRPr="00D47A21">
        <w:rPr>
          <w:rFonts w:hint="eastAsia"/>
          <w:noProof/>
          <w:sz w:val="24"/>
          <w:szCs w:val="32"/>
        </w:rPr>
        <w:t>특정</w:t>
      </w:r>
      <w:r w:rsidR="006227B1" w:rsidRPr="00D47A21">
        <w:rPr>
          <w:rFonts w:hint="eastAsia"/>
          <w:noProof/>
          <w:sz w:val="24"/>
          <w:szCs w:val="32"/>
        </w:rPr>
        <w:t xml:space="preserve"> </w:t>
      </w:r>
      <w:r w:rsidR="006227B1" w:rsidRPr="00D47A21">
        <w:rPr>
          <w:rFonts w:hint="eastAsia"/>
          <w:noProof/>
          <w:sz w:val="24"/>
          <w:szCs w:val="32"/>
        </w:rPr>
        <w:t>요구</w:t>
      </w:r>
      <w:r w:rsidR="006227B1" w:rsidRPr="00D47A21">
        <w:rPr>
          <w:rFonts w:hint="eastAsia"/>
          <w:noProof/>
          <w:sz w:val="24"/>
          <w:szCs w:val="32"/>
        </w:rPr>
        <w:t xml:space="preserve"> </w:t>
      </w:r>
      <w:r w:rsidR="006227B1" w:rsidRPr="00D47A21">
        <w:rPr>
          <w:rFonts w:hint="eastAsia"/>
          <w:noProof/>
          <w:sz w:val="24"/>
          <w:szCs w:val="32"/>
        </w:rPr>
        <w:t>사항</w:t>
      </w:r>
      <w:r w:rsidR="006227B1" w:rsidRPr="00D47A21">
        <w:rPr>
          <w:rFonts w:hint="eastAsia"/>
          <w:noProof/>
          <w:sz w:val="24"/>
          <w:szCs w:val="32"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E1E8247" w14:textId="18349ED1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3.1</w:t>
      </w:r>
      <w:r>
        <w:rPr>
          <w:noProof/>
          <w:sz w:val="24"/>
          <w:szCs w:val="24"/>
        </w:rPr>
        <w:tab/>
      </w:r>
      <w:r>
        <w:rPr>
          <w:noProof/>
        </w:rPr>
        <w:t>Functionality</w:t>
      </w:r>
      <w:r w:rsidR="006227B1">
        <w:rPr>
          <w:noProof/>
        </w:rPr>
        <w:t xml:space="preserve"> (</w:t>
      </w:r>
      <w:r w:rsidR="006227B1">
        <w:rPr>
          <w:rFonts w:hint="eastAsia"/>
          <w:noProof/>
          <w:lang w:eastAsia="ko-KR"/>
        </w:rPr>
        <w:t>기능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요구사항</w:t>
      </w:r>
      <w:r w:rsidR="006227B1"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378995C" w14:textId="3A24BF9C" w:rsidR="00092BFA" w:rsidRDefault="00092BFA">
      <w:pPr>
        <w:pStyle w:val="30"/>
        <w:tabs>
          <w:tab w:val="left" w:pos="1600"/>
        </w:tabs>
        <w:rPr>
          <w:noProof/>
        </w:rPr>
      </w:pPr>
      <w:r>
        <w:rPr>
          <w:noProof/>
        </w:rPr>
        <w:t>3.1.1</w:t>
      </w:r>
      <w:r>
        <w:rPr>
          <w:noProof/>
          <w:sz w:val="24"/>
          <w:szCs w:val="24"/>
        </w:rPr>
        <w:tab/>
      </w:r>
      <w:r>
        <w:rPr>
          <w:noProof/>
        </w:rPr>
        <w:t>&lt;Functional Requirement One&gt;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ED79CFD" w14:textId="77777777" w:rsidR="00D414A4" w:rsidRPr="00D414A4" w:rsidRDefault="00D414A4" w:rsidP="00D414A4"/>
    <w:p w14:paraId="04A047C6" w14:textId="7E917D8F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3.2</w:t>
      </w:r>
      <w:r>
        <w:rPr>
          <w:noProof/>
          <w:sz w:val="24"/>
          <w:szCs w:val="24"/>
        </w:rPr>
        <w:tab/>
      </w:r>
      <w:r w:rsidR="006227B1" w:rsidRPr="00873E3F">
        <w:rPr>
          <w:noProof/>
          <w:sz w:val="24"/>
          <w:szCs w:val="24"/>
        </w:rPr>
        <w:t>Non-functional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i</w:t>
      </w:r>
      <w:r w:rsidR="006227B1" w:rsidRPr="00873E3F">
        <w:rPr>
          <w:noProof/>
          <w:sz w:val="24"/>
          <w:szCs w:val="24"/>
          <w:lang w:eastAsia="ko-KR"/>
        </w:rPr>
        <w:t>ty (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비</w:t>
      </w:r>
      <w:r w:rsidR="006227B1"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기능</w:t>
      </w:r>
      <w:r w:rsidR="006227B1"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요구사항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6568EE9" w14:textId="3ED469C0" w:rsidR="00092BFA" w:rsidRDefault="00092BFA" w:rsidP="006227B1">
      <w:pPr>
        <w:pStyle w:val="30"/>
        <w:tabs>
          <w:tab w:val="clear" w:pos="1440"/>
          <w:tab w:val="left" w:pos="1600"/>
        </w:tabs>
        <w:rPr>
          <w:noProof/>
        </w:rPr>
      </w:pPr>
      <w:r>
        <w:rPr>
          <w:noProof/>
        </w:rPr>
        <w:t>3.2.1</w:t>
      </w:r>
      <w:r>
        <w:rPr>
          <w:noProof/>
          <w:sz w:val="24"/>
          <w:szCs w:val="24"/>
        </w:rPr>
        <w:tab/>
      </w:r>
      <w:r>
        <w:rPr>
          <w:noProof/>
        </w:rPr>
        <w:t>&lt;</w:t>
      </w:r>
      <w:r w:rsidR="00947771" w:rsidRPr="00947771">
        <w:rPr>
          <w:noProof/>
        </w:rPr>
        <w:t xml:space="preserve"> </w:t>
      </w:r>
      <w:r w:rsidR="00947771" w:rsidRPr="006227B1">
        <w:rPr>
          <w:noProof/>
        </w:rPr>
        <w:t>Non-functional</w:t>
      </w:r>
      <w:r>
        <w:rPr>
          <w:noProof/>
        </w:rPr>
        <w:t xml:space="preserve"> Requirement One&gt;</w:t>
      </w:r>
      <w:r>
        <w:rPr>
          <w:noProof/>
        </w:rPr>
        <w:tab/>
      </w:r>
    </w:p>
    <w:p w14:paraId="5C390A7E" w14:textId="77777777" w:rsidR="00D414A4" w:rsidRPr="00D414A4" w:rsidRDefault="00D414A4" w:rsidP="00D414A4"/>
    <w:p w14:paraId="71B56891" w14:textId="77BD3E92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6227B1">
        <w:rPr>
          <w:noProof/>
          <w:lang w:eastAsia="ko-KR"/>
        </w:rPr>
        <w:t>3</w:t>
      </w:r>
      <w:r>
        <w:rPr>
          <w:noProof/>
          <w:sz w:val="24"/>
          <w:szCs w:val="24"/>
          <w:lang w:eastAsia="ko-KR"/>
        </w:rPr>
        <w:tab/>
      </w:r>
      <w:r w:rsidRPr="00873E3F">
        <w:rPr>
          <w:noProof/>
          <w:sz w:val="24"/>
          <w:szCs w:val="24"/>
          <w:lang w:eastAsia="ko-KR"/>
        </w:rPr>
        <w:t>Interfaces</w:t>
      </w:r>
      <w:r w:rsidR="006227B1" w:rsidRPr="00873E3F">
        <w:rPr>
          <w:noProof/>
          <w:sz w:val="24"/>
          <w:szCs w:val="24"/>
          <w:lang w:eastAsia="ko-KR"/>
        </w:rPr>
        <w:t xml:space="preserve"> (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인터페이스</w:t>
      </w:r>
      <w:r w:rsidR="00D414A4"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="00D414A4" w:rsidRPr="00873E3F">
        <w:rPr>
          <w:rFonts w:hint="eastAsia"/>
          <w:noProof/>
          <w:sz w:val="24"/>
          <w:szCs w:val="24"/>
          <w:lang w:eastAsia="ko-KR"/>
        </w:rPr>
        <w:t>요구사항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5779807B" w14:textId="0C7EB566" w:rsidR="00092BFA" w:rsidRDefault="00092BFA">
      <w:pPr>
        <w:pStyle w:val="30"/>
        <w:tabs>
          <w:tab w:val="left" w:pos="16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3</w:t>
      </w:r>
      <w:r>
        <w:rPr>
          <w:noProof/>
          <w:lang w:eastAsia="ko-KR"/>
        </w:rPr>
        <w:t>.1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User Interfaces</w:t>
      </w:r>
      <w:r w:rsidR="006227B1">
        <w:rPr>
          <w:noProof/>
          <w:lang w:eastAsia="ko-KR"/>
        </w:rPr>
        <w:t xml:space="preserve"> (</w:t>
      </w:r>
      <w:r w:rsidR="006227B1">
        <w:rPr>
          <w:rFonts w:hint="eastAsia"/>
          <w:noProof/>
          <w:lang w:eastAsia="ko-KR"/>
        </w:rPr>
        <w:t>유저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인터페이스</w:t>
      </w:r>
      <w:r w:rsidR="006227B1"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6B42C79F" w14:textId="051B1631" w:rsidR="00092BFA" w:rsidRDefault="00092BFA">
      <w:pPr>
        <w:pStyle w:val="30"/>
        <w:tabs>
          <w:tab w:val="left" w:pos="16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3</w:t>
      </w:r>
      <w:r>
        <w:rPr>
          <w:noProof/>
          <w:lang w:eastAsia="ko-KR"/>
        </w:rPr>
        <w:t>.2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Hardware Interfaces</w:t>
      </w:r>
      <w:r w:rsidR="006227B1">
        <w:rPr>
          <w:noProof/>
          <w:lang w:eastAsia="ko-KR"/>
        </w:rPr>
        <w:t xml:space="preserve"> (</w:t>
      </w:r>
      <w:r w:rsidR="006227B1">
        <w:rPr>
          <w:rFonts w:hint="eastAsia"/>
          <w:noProof/>
          <w:lang w:eastAsia="ko-KR"/>
        </w:rPr>
        <w:t>하드웨어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인터페이스</w:t>
      </w:r>
      <w:r w:rsidR="006227B1"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7BF10FE6" w14:textId="53BADA89" w:rsidR="00092BFA" w:rsidRDefault="00092BFA">
      <w:pPr>
        <w:pStyle w:val="30"/>
        <w:tabs>
          <w:tab w:val="left" w:pos="16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3</w:t>
      </w:r>
      <w:r>
        <w:rPr>
          <w:noProof/>
          <w:lang w:eastAsia="ko-KR"/>
        </w:rPr>
        <w:t>.3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Software Interfaces</w:t>
      </w:r>
      <w:r w:rsidR="006227B1">
        <w:rPr>
          <w:noProof/>
          <w:lang w:eastAsia="ko-KR"/>
        </w:rPr>
        <w:t xml:space="preserve"> (</w:t>
      </w:r>
      <w:r w:rsidR="006227B1">
        <w:rPr>
          <w:rFonts w:hint="eastAsia"/>
          <w:noProof/>
          <w:lang w:eastAsia="ko-KR"/>
        </w:rPr>
        <w:t>소프트웨어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인터페이스</w:t>
      </w:r>
      <w:r w:rsidR="006227B1"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69FBF58B" w14:textId="44F4EF71" w:rsidR="00092BFA" w:rsidRDefault="00092BFA">
      <w:pPr>
        <w:pStyle w:val="30"/>
        <w:tabs>
          <w:tab w:val="left" w:pos="1600"/>
        </w:tabs>
        <w:rPr>
          <w:noProof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3</w:t>
      </w:r>
      <w:r>
        <w:rPr>
          <w:noProof/>
          <w:lang w:eastAsia="ko-KR"/>
        </w:rPr>
        <w:t>.4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Communications Interfaces</w:t>
      </w:r>
      <w:r w:rsidR="006227B1">
        <w:rPr>
          <w:noProof/>
          <w:lang w:eastAsia="ko-KR"/>
        </w:rPr>
        <w:t xml:space="preserve"> (</w:t>
      </w:r>
      <w:r w:rsidR="006227B1">
        <w:rPr>
          <w:rFonts w:hint="eastAsia"/>
          <w:noProof/>
          <w:lang w:eastAsia="ko-KR"/>
        </w:rPr>
        <w:t>통신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인터페이스</w:t>
      </w:r>
      <w:r w:rsidR="006227B1"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29CA6E51" w14:textId="77777777" w:rsidR="00D414A4" w:rsidRPr="00D414A4" w:rsidRDefault="00D414A4" w:rsidP="00D414A4">
      <w:pPr>
        <w:rPr>
          <w:lang w:eastAsia="ko-KR"/>
        </w:rPr>
      </w:pPr>
    </w:p>
    <w:p w14:paraId="0F80CAC2" w14:textId="2B817F58" w:rsidR="00D414A4" w:rsidRDefault="00D414A4" w:rsidP="00D414A4">
      <w:pPr>
        <w:pStyle w:val="20"/>
        <w:tabs>
          <w:tab w:val="left" w:pos="10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4</w:t>
      </w:r>
      <w:r>
        <w:rPr>
          <w:noProof/>
          <w:sz w:val="24"/>
          <w:szCs w:val="24"/>
          <w:lang w:eastAsia="ko-KR"/>
        </w:rPr>
        <w:tab/>
      </w:r>
      <w:r w:rsidRPr="00873E3F">
        <w:rPr>
          <w:noProof/>
          <w:sz w:val="24"/>
          <w:szCs w:val="24"/>
          <w:lang w:eastAsia="ko-KR"/>
        </w:rPr>
        <w:t>Other requirements (</w:t>
      </w:r>
      <w:r w:rsidRPr="00873E3F">
        <w:rPr>
          <w:rFonts w:hint="eastAsia"/>
          <w:noProof/>
          <w:sz w:val="24"/>
          <w:szCs w:val="24"/>
          <w:lang w:eastAsia="ko-KR"/>
        </w:rPr>
        <w:t>기타</w:t>
      </w:r>
      <w:r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Pr="00873E3F">
        <w:rPr>
          <w:rFonts w:hint="eastAsia"/>
          <w:noProof/>
          <w:sz w:val="24"/>
          <w:szCs w:val="24"/>
          <w:lang w:eastAsia="ko-KR"/>
        </w:rPr>
        <w:t>요구사항</w:t>
      </w:r>
      <w:r w:rsidRPr="00873E3F">
        <w:rPr>
          <w:rFonts w:hint="eastAsia"/>
          <w:noProof/>
          <w:sz w:val="24"/>
          <w:szCs w:val="24"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3D3070FA" w14:textId="5440BC0C" w:rsidR="00D47A21" w:rsidRDefault="00D414A4" w:rsidP="007862CB">
      <w:pPr>
        <w:pStyle w:val="30"/>
        <w:tabs>
          <w:tab w:val="left" w:pos="1600"/>
        </w:tabs>
        <w:rPr>
          <w:noProof/>
          <w:sz w:val="24"/>
          <w:szCs w:val="24"/>
        </w:rPr>
      </w:pPr>
      <w:r>
        <w:rPr>
          <w:noProof/>
        </w:rPr>
        <w:t>3.</w:t>
      </w:r>
      <w:r w:rsidR="00A13DA0">
        <w:rPr>
          <w:noProof/>
        </w:rPr>
        <w:t>4</w:t>
      </w:r>
      <w:r>
        <w:rPr>
          <w:noProof/>
        </w:rPr>
        <w:t>.</w:t>
      </w:r>
      <w:r w:rsidR="00A13DA0">
        <w:rPr>
          <w:noProof/>
        </w:rPr>
        <w:t>1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 </w:t>
      </w:r>
      <w:r w:rsidR="00D47A21">
        <w:rPr>
          <w:noProof/>
          <w:lang w:eastAsia="ko-KR"/>
        </w:rPr>
        <w:t xml:space="preserve"> </w:t>
      </w:r>
      <w:r w:rsidR="00D47A21" w:rsidRPr="00D47A21">
        <w:rPr>
          <w:noProof/>
          <w:lang w:eastAsia="ko-KR"/>
        </w:rPr>
        <w:t>Throughput</w:t>
      </w:r>
      <w:r>
        <w:rPr>
          <w:noProof/>
        </w:rPr>
        <w:t xml:space="preserve"> (</w:t>
      </w:r>
      <w:r>
        <w:rPr>
          <w:rFonts w:hint="eastAsia"/>
          <w:noProof/>
          <w:lang w:eastAsia="ko-KR"/>
        </w:rPr>
        <w:t>처리량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DAAB38E" w14:textId="6AEF08E9" w:rsidR="00D414A4" w:rsidRDefault="00D414A4" w:rsidP="00D414A4">
      <w:pPr>
        <w:pStyle w:val="30"/>
        <w:tabs>
          <w:tab w:val="left" w:pos="1600"/>
        </w:tabs>
        <w:rPr>
          <w:noProof/>
          <w:sz w:val="24"/>
          <w:szCs w:val="24"/>
        </w:rPr>
      </w:pPr>
      <w:r>
        <w:rPr>
          <w:noProof/>
        </w:rPr>
        <w:t>3.</w:t>
      </w:r>
      <w:r w:rsidR="00A13DA0">
        <w:rPr>
          <w:noProof/>
        </w:rPr>
        <w:t>4</w:t>
      </w:r>
      <w:r>
        <w:rPr>
          <w:noProof/>
        </w:rPr>
        <w:t>.</w:t>
      </w:r>
      <w:r w:rsidR="007862CB">
        <w:rPr>
          <w:noProof/>
        </w:rPr>
        <w:t>2</w:t>
      </w:r>
      <w:r>
        <w:rPr>
          <w:noProof/>
          <w:sz w:val="24"/>
          <w:szCs w:val="24"/>
        </w:rPr>
        <w:tab/>
      </w:r>
      <w:r w:rsidR="00D47A21">
        <w:rPr>
          <w:noProof/>
        </w:rPr>
        <w:t>Response Time</w:t>
      </w:r>
      <w:r>
        <w:rPr>
          <w:noProof/>
        </w:rPr>
        <w:t xml:space="preserve"> (</w:t>
      </w:r>
      <w:r>
        <w:rPr>
          <w:rFonts w:hint="eastAsia"/>
          <w:noProof/>
          <w:lang w:eastAsia="ko-KR"/>
        </w:rPr>
        <w:t>응답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시간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8B73936" w14:textId="7C379F69" w:rsidR="00D414A4" w:rsidRDefault="00D414A4" w:rsidP="00D414A4">
      <w:pPr>
        <w:pStyle w:val="30"/>
        <w:tabs>
          <w:tab w:val="left" w:pos="1600"/>
        </w:tabs>
        <w:rPr>
          <w:noProof/>
        </w:rPr>
      </w:pPr>
      <w:r>
        <w:rPr>
          <w:noProof/>
        </w:rPr>
        <w:t>3.</w:t>
      </w:r>
      <w:r w:rsidR="00A13DA0">
        <w:rPr>
          <w:noProof/>
        </w:rPr>
        <w:t>4</w:t>
      </w:r>
      <w:r>
        <w:rPr>
          <w:noProof/>
        </w:rPr>
        <w:t>.</w:t>
      </w:r>
      <w:r w:rsidR="007862CB">
        <w:rPr>
          <w:noProof/>
        </w:rPr>
        <w:t>3</w:t>
      </w:r>
      <w:r>
        <w:rPr>
          <w:noProof/>
          <w:sz w:val="24"/>
          <w:szCs w:val="24"/>
        </w:rPr>
        <w:tab/>
      </w:r>
      <w:r w:rsidR="00D47A21">
        <w:rPr>
          <w:noProof/>
        </w:rPr>
        <w:t>Boot Time</w:t>
      </w:r>
      <w:r>
        <w:rPr>
          <w:noProof/>
        </w:rPr>
        <w:t xml:space="preserve"> (</w:t>
      </w:r>
      <w:r>
        <w:rPr>
          <w:rFonts w:hint="eastAsia"/>
          <w:noProof/>
          <w:lang w:eastAsia="ko-KR"/>
        </w:rPr>
        <w:t>부팅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시간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2AA9B9E" w14:textId="6F92E152" w:rsidR="00D414A4" w:rsidRDefault="00D414A4" w:rsidP="00D47A21">
      <w:pPr>
        <w:pStyle w:val="30"/>
        <w:tabs>
          <w:tab w:val="left" w:pos="1600"/>
        </w:tabs>
        <w:rPr>
          <w:noProof/>
        </w:rPr>
      </w:pPr>
      <w:r>
        <w:rPr>
          <w:noProof/>
        </w:rPr>
        <w:t>3.</w:t>
      </w:r>
      <w:r w:rsidR="00A13DA0">
        <w:rPr>
          <w:noProof/>
        </w:rPr>
        <w:t>4</w:t>
      </w:r>
      <w:r>
        <w:rPr>
          <w:noProof/>
        </w:rPr>
        <w:t>.</w:t>
      </w:r>
      <w:r w:rsidR="007862CB">
        <w:rPr>
          <w:noProof/>
        </w:rPr>
        <w:t>4</w:t>
      </w:r>
      <w:r>
        <w:rPr>
          <w:noProof/>
          <w:sz w:val="24"/>
          <w:szCs w:val="24"/>
        </w:rPr>
        <w:tab/>
      </w:r>
      <w:r w:rsidR="00D47A21" w:rsidRPr="00D47A21">
        <w:rPr>
          <w:noProof/>
        </w:rPr>
        <w:t xml:space="preserve">Legal requirements </w:t>
      </w:r>
      <w:r>
        <w:rPr>
          <w:noProof/>
        </w:rPr>
        <w:t>(</w:t>
      </w:r>
      <w:r>
        <w:rPr>
          <w:rFonts w:hint="eastAsia"/>
          <w:noProof/>
          <w:lang w:eastAsia="ko-KR"/>
        </w:rPr>
        <w:t>법적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요구사항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BFA091C" w14:textId="77777777" w:rsidR="00873E3F" w:rsidRDefault="00873E3F" w:rsidP="00873E3F">
      <w:pPr>
        <w:rPr>
          <w:noProof/>
          <w:szCs w:val="24"/>
        </w:rPr>
      </w:pPr>
    </w:p>
    <w:p w14:paraId="455DFF3C" w14:textId="7C9616B3" w:rsidR="00873E3F" w:rsidRPr="00873E3F" w:rsidRDefault="00873E3F" w:rsidP="00873E3F">
      <w:pPr>
        <w:rPr>
          <w:lang w:eastAsia="ko-KR"/>
        </w:rPr>
      </w:pPr>
      <w:r>
        <w:rPr>
          <w:noProof/>
          <w:szCs w:val="24"/>
        </w:rPr>
        <w:t>4.</w:t>
      </w:r>
      <w:r>
        <w:rPr>
          <w:noProof/>
          <w:sz w:val="24"/>
          <w:szCs w:val="24"/>
        </w:rPr>
        <w:tab/>
      </w:r>
      <w:r w:rsidRPr="00873E3F">
        <w:rPr>
          <w:noProof/>
          <w:sz w:val="24"/>
          <w:szCs w:val="24"/>
        </w:rPr>
        <w:t>References (</w:t>
      </w:r>
      <w:r w:rsidRPr="00873E3F">
        <w:rPr>
          <w:rFonts w:hint="eastAsia"/>
          <w:noProof/>
          <w:sz w:val="24"/>
          <w:szCs w:val="24"/>
          <w:lang w:eastAsia="ko-KR"/>
        </w:rPr>
        <w:t>참조</w:t>
      </w:r>
      <w:r w:rsidRPr="00873E3F">
        <w:rPr>
          <w:rFonts w:hint="eastAsia"/>
          <w:noProof/>
          <w:sz w:val="24"/>
          <w:szCs w:val="24"/>
          <w:lang w:eastAsia="ko-KR"/>
        </w:rPr>
        <w:t>)</w:t>
      </w:r>
    </w:p>
    <w:p w14:paraId="116F7B50" w14:textId="77777777" w:rsidR="00092BFA" w:rsidRDefault="00092BFA">
      <w:pPr>
        <w:pStyle w:val="a3"/>
      </w:pPr>
      <w:r>
        <w:fldChar w:fldCharType="end"/>
      </w:r>
      <w:r>
        <w:br w:type="page"/>
      </w:r>
      <w:fldSimple w:instr=" TITLE  \* MERGEFORMAT ">
        <w:r w:rsidR="004C7991">
          <w:t>Software Requirements Specification</w:t>
        </w:r>
      </w:fldSimple>
      <w:r>
        <w:t xml:space="preserve"> </w:t>
      </w:r>
    </w:p>
    <w:p w14:paraId="7CDA7603" w14:textId="5E762D17" w:rsidR="00092BFA" w:rsidRDefault="00092BFA" w:rsidP="00BF25D0">
      <w:pPr>
        <w:pStyle w:val="1"/>
        <w:numPr>
          <w:ilvl w:val="0"/>
          <w:numId w:val="5"/>
        </w:numPr>
      </w:pPr>
      <w:bookmarkStart w:id="1" w:name="_Toc456598586"/>
      <w:r>
        <w:t>Introduction</w:t>
      </w:r>
      <w:bookmarkEnd w:id="1"/>
      <w:r w:rsidR="00BF0D3E">
        <w:t xml:space="preserve"> (</w:t>
      </w:r>
      <w:r w:rsidR="00BF0D3E">
        <w:rPr>
          <w:rFonts w:hint="eastAsia"/>
          <w:lang w:eastAsia="ko-KR"/>
        </w:rPr>
        <w:t>소개</w:t>
      </w:r>
      <w:r w:rsidR="00BF0D3E">
        <w:rPr>
          <w:rFonts w:hint="eastAsia"/>
          <w:lang w:eastAsia="ko-KR"/>
        </w:rPr>
        <w:t>)</w:t>
      </w:r>
    </w:p>
    <w:p w14:paraId="32560AD8" w14:textId="31F92E34" w:rsidR="00092BFA" w:rsidRDefault="00092BFA">
      <w:pPr>
        <w:pStyle w:val="2"/>
      </w:pPr>
      <w:bookmarkStart w:id="2" w:name="_Toc456598587"/>
      <w:r>
        <w:t>Purpose</w:t>
      </w:r>
      <w:bookmarkEnd w:id="2"/>
      <w:r w:rsidR="00BF0D3E">
        <w:t xml:space="preserve"> (</w:t>
      </w:r>
      <w:r w:rsidR="00BF0D3E">
        <w:rPr>
          <w:rFonts w:hint="eastAsia"/>
          <w:lang w:eastAsia="ko-KR"/>
        </w:rPr>
        <w:t>목적</w:t>
      </w:r>
      <w:r w:rsidR="00BF0D3E">
        <w:rPr>
          <w:rFonts w:hint="eastAsia"/>
          <w:lang w:eastAsia="ko-KR"/>
        </w:rPr>
        <w:t>)</w:t>
      </w:r>
    </w:p>
    <w:p w14:paraId="20F807FC" w14:textId="482DBC9A" w:rsidR="00947771" w:rsidRPr="007862CB" w:rsidRDefault="00075E3F" w:rsidP="00075E3F">
      <w:pPr>
        <w:ind w:firstLine="720"/>
        <w:rPr>
          <w:rFonts w:ascii="함초롬바탕" w:eastAsia="함초롬바탕" w:hAnsi="함초롬바탕" w:cs="함초롬바탕"/>
          <w:color w:val="000000"/>
          <w:shd w:val="clear" w:color="auto" w:fill="FFFFFF"/>
          <w:lang w:eastAsia="ko-KR"/>
        </w:rPr>
      </w:pPr>
      <w:r w:rsidRPr="007862CB">
        <w:rPr>
          <w:rFonts w:ascii="함초롬바탕" w:eastAsia="함초롬바탕" w:hAnsi="함초롬바탕" w:cs="함초롬바탕" w:hint="eastAsia"/>
          <w:color w:val="000000"/>
          <w:shd w:val="clear" w:color="auto" w:fill="FFFFFF"/>
          <w:lang w:eastAsia="ko-KR"/>
        </w:rPr>
        <w:t>일반 동영상 플레이어 앱보다 더 나은 기능을 사용하기 위해 만든 앱입니다.</w:t>
      </w:r>
    </w:p>
    <w:p w14:paraId="1DA9330B" w14:textId="77777777" w:rsidR="00075E3F" w:rsidRPr="00947771" w:rsidRDefault="00075E3F" w:rsidP="00075E3F">
      <w:pPr>
        <w:ind w:firstLine="720"/>
        <w:rPr>
          <w:lang w:eastAsia="ko-KR"/>
        </w:rPr>
      </w:pPr>
    </w:p>
    <w:p w14:paraId="2F0E39AB" w14:textId="20545812" w:rsidR="00092BFA" w:rsidRDefault="00092BFA">
      <w:pPr>
        <w:pStyle w:val="2"/>
        <w:rPr>
          <w:lang w:eastAsia="ko-KR"/>
        </w:rPr>
      </w:pPr>
      <w:bookmarkStart w:id="3" w:name="_Toc456598588"/>
      <w:r>
        <w:t>Scope</w:t>
      </w:r>
      <w:bookmarkEnd w:id="3"/>
      <w:r w:rsidR="00BF0D3E">
        <w:t xml:space="preserve"> (</w:t>
      </w:r>
      <w:r w:rsidR="00BF0D3E">
        <w:rPr>
          <w:rFonts w:hint="eastAsia"/>
          <w:lang w:eastAsia="ko-KR"/>
        </w:rPr>
        <w:t>범위</w:t>
      </w:r>
      <w:r w:rsidR="00BF0D3E">
        <w:rPr>
          <w:rFonts w:hint="eastAsia"/>
          <w:lang w:eastAsia="ko-KR"/>
        </w:rPr>
        <w:t>)</w:t>
      </w:r>
    </w:p>
    <w:p w14:paraId="1F5F24C1" w14:textId="65364D36" w:rsidR="0023493D" w:rsidRPr="00DE63F7" w:rsidRDefault="0023493D" w:rsidP="0023493D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r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동영상플레이어 포맷 지원 범위</w:t>
      </w:r>
      <w:r w:rsidR="00F1101A"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는</w:t>
      </w:r>
      <w:r w:rsidRPr="00DE63F7">
        <w:rPr>
          <w:rFonts w:ascii="함초롬바탕" w:eastAsia="함초롬바탕" w:hAnsi="함초롬바탕" w:cs="함초롬바탕"/>
          <w:color w:val="000000" w:themeColor="text1"/>
          <w:lang w:eastAsia="ko-KR"/>
        </w:rPr>
        <w:t>.MKV .</w:t>
      </w:r>
      <w:r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M</w:t>
      </w:r>
      <w:r w:rsidRPr="00DE63F7">
        <w:rPr>
          <w:rFonts w:ascii="함초롬바탕" w:eastAsia="함초롬바탕" w:hAnsi="함초롬바탕" w:cs="함초롬바탕"/>
          <w:color w:val="000000" w:themeColor="text1"/>
          <w:lang w:eastAsia="ko-KR"/>
        </w:rPr>
        <w:t>P4 .WAV</w:t>
      </w:r>
      <w:r w:rsidR="00F1101A"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같은 것들이 있다.</w:t>
      </w:r>
    </w:p>
    <w:p w14:paraId="6F3D079A" w14:textId="77777777" w:rsidR="00F1101A" w:rsidRPr="00DE63F7" w:rsidRDefault="00F1101A" w:rsidP="00F1101A">
      <w:pPr>
        <w:rPr>
          <w:rFonts w:ascii="함초롬바탕" w:eastAsia="함초롬바탕" w:hAnsi="함초롬바탕" w:cs="함초롬바탕"/>
          <w:color w:val="000000" w:themeColor="text1"/>
          <w:lang w:eastAsia="ko-KR"/>
        </w:rPr>
      </w:pPr>
    </w:p>
    <w:p w14:paraId="7C5F6D9C" w14:textId="65131219" w:rsidR="00075E3F" w:rsidRPr="00DE63F7" w:rsidRDefault="00073E44" w:rsidP="007212AF">
      <w:pPr>
        <w:pStyle w:val="af1"/>
        <w:ind w:leftChars="360" w:left="720"/>
        <w:rPr>
          <w:rFonts w:ascii="함초롬바탕" w:eastAsia="함초롬바탕" w:hAnsi="함초롬바탕" w:cs="함초롬바탕"/>
        </w:rPr>
      </w:pPr>
      <w:r w:rsidRPr="00DE63F7">
        <w:rPr>
          <w:rFonts w:ascii="함초롬바탕" w:eastAsia="함초롬바탕" w:hAnsi="함초롬바탕" w:cs="함초롬바탕"/>
        </w:rPr>
        <w:t>만들 애플리케이션은 기본적으로는 유튜브와 같은 형태를 가</w:t>
      </w:r>
      <w:r w:rsidR="002A6598" w:rsidRPr="00DE63F7">
        <w:rPr>
          <w:rFonts w:ascii="함초롬바탕" w:eastAsia="함초롬바탕" w:hAnsi="함초롬바탕" w:cs="함초롬바탕" w:hint="eastAsia"/>
        </w:rPr>
        <w:t>진다.</w:t>
      </w:r>
    </w:p>
    <w:p w14:paraId="6DC0D54C" w14:textId="3C797B09" w:rsidR="00073E44" w:rsidRPr="00DE63F7" w:rsidRDefault="00075E3F" w:rsidP="00075E3F">
      <w:pPr>
        <w:pStyle w:val="af1"/>
        <w:ind w:leftChars="360" w:left="720"/>
        <w:rPr>
          <w:rFonts w:ascii="함초롬바탕" w:eastAsia="함초롬바탕" w:hAnsi="함초롬바탕" w:cs="함초롬바탕"/>
        </w:rPr>
      </w:pPr>
      <w:r w:rsidRPr="00DE63F7">
        <w:rPr>
          <w:rFonts w:ascii="함초롬바탕" w:eastAsia="함초롬바탕" w:hAnsi="함초롬바탕" w:cs="함초롬바탕" w:hint="eastAsia"/>
        </w:rPr>
        <w:t>(추가 개발)</w:t>
      </w:r>
      <w:r w:rsidR="00073E44" w:rsidRPr="00DE63F7">
        <w:rPr>
          <w:rFonts w:ascii="함초롬바탕" w:eastAsia="함초롬바탕" w:hAnsi="함초롬바탕" w:cs="함초롬바탕"/>
        </w:rPr>
        <w:t>회원가입을 통해 권한을 받고 동영상을</w:t>
      </w:r>
      <w:r w:rsidR="0023493D" w:rsidRPr="00DE63F7">
        <w:rPr>
          <w:rFonts w:ascii="함초롬바탕" w:eastAsia="함초롬바탕" w:hAnsi="함초롬바탕" w:cs="함초롬바탕" w:hint="eastAsia"/>
        </w:rPr>
        <w:t xml:space="preserve"> </w:t>
      </w:r>
      <w:r w:rsidR="00F1101A" w:rsidRPr="00DE63F7">
        <w:rPr>
          <w:rFonts w:ascii="함초롬바탕" w:eastAsia="함초롬바탕" w:hAnsi="함초롬바탕" w:cs="함초롬바탕" w:hint="eastAsia"/>
          <w:color w:val="000000" w:themeColor="text1"/>
        </w:rPr>
        <w:t>서버에 업로드하여</w:t>
      </w:r>
      <w:r w:rsidR="00F1101A" w:rsidRPr="00DE63F7">
        <w:rPr>
          <w:rFonts w:ascii="함초롬바탕" w:eastAsia="함초롬바탕" w:hAnsi="함초롬바탕" w:cs="함초롬바탕" w:hint="eastAsia"/>
          <w:b/>
          <w:bCs/>
          <w:color w:val="000000" w:themeColor="text1"/>
        </w:rPr>
        <w:t xml:space="preserve"> </w:t>
      </w:r>
      <w:r w:rsidR="00073E44" w:rsidRPr="00DE63F7">
        <w:rPr>
          <w:rFonts w:ascii="함초롬바탕" w:eastAsia="함초롬바탕" w:hAnsi="함초롬바탕" w:cs="함초롬바탕"/>
        </w:rPr>
        <w:t xml:space="preserve">다른 회원이 올린 동영상을 볼 수 있는 프로그램이다 </w:t>
      </w:r>
    </w:p>
    <w:p w14:paraId="19C3B647" w14:textId="77777777" w:rsidR="00073E44" w:rsidRPr="003804FB" w:rsidRDefault="00073E44" w:rsidP="007212AF">
      <w:pPr>
        <w:pStyle w:val="af1"/>
        <w:ind w:leftChars="360" w:left="720"/>
        <w:rPr>
          <w:rFonts w:ascii="함초롬바탕" w:eastAsia="함초롬바탕" w:hAnsi="함초롬바탕" w:cs="함초롬바탕"/>
          <w:dstrike/>
        </w:rPr>
      </w:pPr>
      <w:r w:rsidRPr="003804FB">
        <w:rPr>
          <w:rFonts w:ascii="함초롬바탕" w:eastAsia="함초롬바탕" w:hAnsi="함초롬바탕" w:cs="함초롬바탕"/>
          <w:dstrike/>
        </w:rPr>
        <w:t>또한 자신이 업로드 한 동영상을 따로 모아둬서 찾기 편하게 하는 마이페이지 기능을 넣는다</w:t>
      </w:r>
      <w:r w:rsidRPr="003804FB">
        <w:rPr>
          <w:rFonts w:ascii="함초롬바탕" w:eastAsia="함초롬바탕" w:hAnsi="함초롬바탕" w:cs="함초롬바탕" w:hint="eastAsia"/>
          <w:dstrike/>
        </w:rPr>
        <w:t>.</w:t>
      </w:r>
    </w:p>
    <w:p w14:paraId="61A492B4" w14:textId="5DEF85AD" w:rsidR="00947771" w:rsidRPr="00947771" w:rsidRDefault="00075E3F" w:rsidP="00947771">
      <w:pPr>
        <w:rPr>
          <w:lang w:eastAsia="ko-KR"/>
        </w:rPr>
      </w:pPr>
      <w:r>
        <w:rPr>
          <w:lang w:eastAsia="ko-KR"/>
        </w:rPr>
        <w:tab/>
      </w:r>
    </w:p>
    <w:p w14:paraId="1D40FF7F" w14:textId="5BBF9648" w:rsidR="00092BFA" w:rsidRDefault="00092BFA">
      <w:pPr>
        <w:pStyle w:val="2"/>
      </w:pPr>
      <w:bookmarkStart w:id="4" w:name="_Toc456598591"/>
      <w:r>
        <w:t>Overview</w:t>
      </w:r>
      <w:bookmarkEnd w:id="4"/>
      <w:r w:rsidR="00BF0D3E">
        <w:t xml:space="preserve"> (</w:t>
      </w:r>
      <w:r w:rsidR="00BF0D3E">
        <w:rPr>
          <w:rFonts w:hint="eastAsia"/>
          <w:lang w:eastAsia="ko-KR"/>
        </w:rPr>
        <w:t>개요</w:t>
      </w:r>
      <w:r w:rsidR="00BF0D3E">
        <w:rPr>
          <w:rFonts w:hint="eastAsia"/>
          <w:lang w:eastAsia="ko-KR"/>
        </w:rPr>
        <w:t>)</w:t>
      </w:r>
    </w:p>
    <w:p w14:paraId="49850859" w14:textId="5432F3A5" w:rsidR="00073E44" w:rsidRPr="0080662E" w:rsidRDefault="00075E3F" w:rsidP="00075E3F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실행환경은 안드로이드 </w:t>
      </w:r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13 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버전에서 개발하고 최소 실행환경은 안드로이드 버전 </w:t>
      </w:r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>8.0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까지 지원한다.</w:t>
      </w:r>
    </w:p>
    <w:p w14:paraId="15E29926" w14:textId="29459CC5" w:rsidR="00FE2F28" w:rsidRPr="0080662E" w:rsidRDefault="00FE2F28" w:rsidP="00075E3F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>(</w:t>
      </w:r>
      <w:proofErr w:type="spellStart"/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>Api</w:t>
      </w:r>
      <w:proofErr w:type="spellEnd"/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 26 ~ 32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까지 지원이 되며 </w:t>
      </w:r>
      <w:proofErr w:type="spellStart"/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>api</w:t>
      </w:r>
      <w:proofErr w:type="spellEnd"/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 29 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이상 버전은 권한 처리를 다르게 해줘야</w:t>
      </w:r>
      <w:r w:rsidR="0075373F"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 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하기에</w:t>
      </w:r>
    </w:p>
    <w:p w14:paraId="78232C56" w14:textId="4428E6AE" w:rsidR="00FE2F28" w:rsidRPr="0080662E" w:rsidRDefault="00FE2F28" w:rsidP="00075E3F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proofErr w:type="spellStart"/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>Saf</w:t>
      </w:r>
      <w:proofErr w:type="spellEnd"/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 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파일 접근 권한을 주어 삭제 기능을 구현</w:t>
      </w:r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>)</w:t>
      </w:r>
    </w:p>
    <w:p w14:paraId="6F374BA0" w14:textId="375D2818" w:rsidR="00075E3F" w:rsidRPr="00EB2969" w:rsidRDefault="00075E3F" w:rsidP="00947771">
      <w:pPr>
        <w:rPr>
          <w:lang w:eastAsia="ko-KR"/>
        </w:rPr>
      </w:pPr>
    </w:p>
    <w:p w14:paraId="0BD7FB03" w14:textId="18CBB9B0" w:rsidR="00075E3F" w:rsidRDefault="00075E3F" w:rsidP="00947771">
      <w:pPr>
        <w:rPr>
          <w:lang w:eastAsia="ko-KR"/>
        </w:rPr>
      </w:pPr>
    </w:p>
    <w:p w14:paraId="5A9F5287" w14:textId="7078C10B" w:rsidR="00075E3F" w:rsidRDefault="00075E3F" w:rsidP="00947771">
      <w:pPr>
        <w:rPr>
          <w:lang w:eastAsia="ko-KR"/>
        </w:rPr>
      </w:pPr>
    </w:p>
    <w:p w14:paraId="6392A60D" w14:textId="112AD881" w:rsidR="00075E3F" w:rsidRDefault="00075E3F" w:rsidP="00947771">
      <w:pPr>
        <w:rPr>
          <w:lang w:eastAsia="ko-KR"/>
        </w:rPr>
      </w:pPr>
    </w:p>
    <w:p w14:paraId="33C08E47" w14:textId="7E5AFB16" w:rsidR="00075E3F" w:rsidRDefault="00075E3F" w:rsidP="00947771">
      <w:pPr>
        <w:rPr>
          <w:lang w:eastAsia="ko-KR"/>
        </w:rPr>
      </w:pPr>
    </w:p>
    <w:p w14:paraId="035F713C" w14:textId="0766DC8B" w:rsidR="00075E3F" w:rsidRDefault="00075E3F" w:rsidP="00947771">
      <w:pPr>
        <w:rPr>
          <w:lang w:eastAsia="ko-KR"/>
        </w:rPr>
      </w:pPr>
    </w:p>
    <w:p w14:paraId="10277C98" w14:textId="37100EC8" w:rsidR="00075E3F" w:rsidRDefault="00075E3F" w:rsidP="00947771">
      <w:pPr>
        <w:rPr>
          <w:lang w:eastAsia="ko-KR"/>
        </w:rPr>
      </w:pPr>
    </w:p>
    <w:p w14:paraId="7E13EB6A" w14:textId="6F8415DB" w:rsidR="00075E3F" w:rsidRPr="00DE63F7" w:rsidRDefault="00075E3F" w:rsidP="00947771">
      <w:pPr>
        <w:rPr>
          <w:lang w:eastAsia="ko-KR"/>
        </w:rPr>
      </w:pPr>
    </w:p>
    <w:p w14:paraId="394770AA" w14:textId="12E175A0" w:rsidR="00075E3F" w:rsidRDefault="00075E3F" w:rsidP="00947771">
      <w:pPr>
        <w:rPr>
          <w:lang w:eastAsia="ko-KR"/>
        </w:rPr>
      </w:pPr>
    </w:p>
    <w:p w14:paraId="6E6A36D7" w14:textId="7E60EAFC" w:rsidR="00075E3F" w:rsidRDefault="00075E3F" w:rsidP="00947771">
      <w:pPr>
        <w:rPr>
          <w:lang w:eastAsia="ko-KR"/>
        </w:rPr>
      </w:pPr>
    </w:p>
    <w:p w14:paraId="6723BAE2" w14:textId="47F17EBB" w:rsidR="00075E3F" w:rsidRDefault="00075E3F" w:rsidP="00947771">
      <w:pPr>
        <w:rPr>
          <w:lang w:eastAsia="ko-KR"/>
        </w:rPr>
      </w:pPr>
    </w:p>
    <w:p w14:paraId="1697A45A" w14:textId="6C2E349D" w:rsidR="00075E3F" w:rsidRDefault="00075E3F" w:rsidP="00947771">
      <w:pPr>
        <w:rPr>
          <w:lang w:eastAsia="ko-KR"/>
        </w:rPr>
      </w:pPr>
    </w:p>
    <w:p w14:paraId="43A55356" w14:textId="5EF88ABA" w:rsidR="00075E3F" w:rsidRDefault="00075E3F" w:rsidP="00947771">
      <w:pPr>
        <w:rPr>
          <w:lang w:eastAsia="ko-KR"/>
        </w:rPr>
      </w:pPr>
    </w:p>
    <w:p w14:paraId="7FEEDC9B" w14:textId="09921AC0" w:rsidR="009C580A" w:rsidRDefault="009C580A" w:rsidP="00947771">
      <w:pPr>
        <w:rPr>
          <w:lang w:eastAsia="ko-KR"/>
        </w:rPr>
      </w:pPr>
    </w:p>
    <w:p w14:paraId="4518F5B7" w14:textId="69974FA2" w:rsidR="009C580A" w:rsidRDefault="009C580A" w:rsidP="00947771">
      <w:pPr>
        <w:rPr>
          <w:lang w:eastAsia="ko-KR"/>
        </w:rPr>
      </w:pPr>
    </w:p>
    <w:p w14:paraId="6CD6F81A" w14:textId="77777777" w:rsidR="009C580A" w:rsidRDefault="009C580A" w:rsidP="00947771">
      <w:pPr>
        <w:rPr>
          <w:lang w:eastAsia="ko-KR"/>
        </w:rPr>
      </w:pPr>
    </w:p>
    <w:p w14:paraId="0DAD4C69" w14:textId="77777777" w:rsidR="004B63F4" w:rsidRDefault="004B63F4" w:rsidP="00947771">
      <w:pPr>
        <w:rPr>
          <w:lang w:eastAsia="ko-KR"/>
        </w:rPr>
      </w:pPr>
    </w:p>
    <w:p w14:paraId="3427DA02" w14:textId="77777777" w:rsidR="00FE2F28" w:rsidRDefault="00FE2F28" w:rsidP="00947771">
      <w:pPr>
        <w:rPr>
          <w:lang w:eastAsia="ko-KR"/>
        </w:rPr>
      </w:pPr>
    </w:p>
    <w:p w14:paraId="667373BC" w14:textId="77777777" w:rsidR="00FE2F28" w:rsidRDefault="00FE2F28" w:rsidP="00947771">
      <w:pPr>
        <w:rPr>
          <w:lang w:eastAsia="ko-KR"/>
        </w:rPr>
      </w:pPr>
    </w:p>
    <w:p w14:paraId="0DDBD62D" w14:textId="77777777" w:rsidR="00FE2F28" w:rsidRDefault="00FE2F28" w:rsidP="00947771">
      <w:pPr>
        <w:rPr>
          <w:lang w:eastAsia="ko-KR"/>
        </w:rPr>
      </w:pPr>
    </w:p>
    <w:p w14:paraId="2F366552" w14:textId="77777777" w:rsidR="00FE2F28" w:rsidRDefault="00FE2F28" w:rsidP="00947771">
      <w:pPr>
        <w:rPr>
          <w:lang w:eastAsia="ko-KR"/>
        </w:rPr>
      </w:pPr>
    </w:p>
    <w:p w14:paraId="4420B1C3" w14:textId="77777777" w:rsidR="00FE2F28" w:rsidRDefault="00FE2F28" w:rsidP="00947771">
      <w:pPr>
        <w:rPr>
          <w:lang w:eastAsia="ko-KR"/>
        </w:rPr>
      </w:pPr>
    </w:p>
    <w:p w14:paraId="5B015447" w14:textId="77777777" w:rsidR="00075E3F" w:rsidRPr="00947771" w:rsidRDefault="00075E3F" w:rsidP="00947771">
      <w:pPr>
        <w:rPr>
          <w:lang w:eastAsia="ko-KR"/>
        </w:rPr>
      </w:pPr>
    </w:p>
    <w:p w14:paraId="1FCE055D" w14:textId="1CEB34B0" w:rsidR="00947771" w:rsidRDefault="00092BFA" w:rsidP="00A2689B">
      <w:pPr>
        <w:pStyle w:val="1"/>
      </w:pPr>
      <w:bookmarkStart w:id="5" w:name="_Toc456598592"/>
      <w:r>
        <w:lastRenderedPageBreak/>
        <w:t>Overall Description</w:t>
      </w:r>
      <w:bookmarkEnd w:id="5"/>
      <w:r w:rsidR="00BF0D3E">
        <w:t xml:space="preserve"> (</w:t>
      </w:r>
      <w:r w:rsidR="00BF0D3E">
        <w:rPr>
          <w:rFonts w:hint="eastAsia"/>
          <w:lang w:eastAsia="ko-KR"/>
        </w:rPr>
        <w:t>전체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설명</w:t>
      </w:r>
      <w:r w:rsidR="00BF0D3E">
        <w:rPr>
          <w:rFonts w:hint="eastAsia"/>
          <w:lang w:eastAsia="ko-KR"/>
        </w:rPr>
        <w:t>)</w:t>
      </w:r>
    </w:p>
    <w:p w14:paraId="7DBF594A" w14:textId="2AC5E169" w:rsidR="00A37AD8" w:rsidRPr="00B85C53" w:rsidRDefault="00A2689B" w:rsidP="00B85C53">
      <w:pPr>
        <w:pStyle w:val="2"/>
        <w:rPr>
          <w:noProof/>
        </w:rPr>
      </w:pPr>
      <w:r>
        <w:rPr>
          <w:noProof/>
        </w:rPr>
        <w:t>Product Function (</w:t>
      </w:r>
      <w:r>
        <w:rPr>
          <w:rFonts w:hint="eastAsia"/>
          <w:noProof/>
          <w:lang w:eastAsia="ko-KR"/>
        </w:rPr>
        <w:t>제품의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기능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</w:p>
    <w:p w14:paraId="1F1A55F1" w14:textId="36597D9B" w:rsidR="00512E2F" w:rsidRPr="00512E2F" w:rsidRDefault="00512E2F" w:rsidP="003804FB">
      <w:pPr>
        <w:pStyle w:val="3"/>
        <w:spacing w:line="276" w:lineRule="auto"/>
        <w:rPr>
          <w:b/>
          <w:bCs/>
          <w:i w:val="0"/>
          <w:iCs/>
        </w:rPr>
      </w:pPr>
      <w:proofErr w:type="spellStart"/>
      <w:r w:rsidRPr="0063307E">
        <w:rPr>
          <w:rFonts w:cs="Arial"/>
          <w:b/>
          <w:bCs/>
          <w:i w:val="0"/>
          <w:iCs/>
        </w:rPr>
        <w:t>동영상</w:t>
      </w:r>
      <w:proofErr w:type="spellEnd"/>
      <w:r w:rsidRPr="00512E2F">
        <w:rPr>
          <w:b/>
          <w:bCs/>
          <w:i w:val="0"/>
          <w:iCs/>
        </w:rPr>
        <w:t xml:space="preserve"> </w:t>
      </w:r>
      <w:proofErr w:type="spellStart"/>
      <w:r w:rsidRPr="00512E2F">
        <w:rPr>
          <w:b/>
          <w:bCs/>
          <w:i w:val="0"/>
          <w:iCs/>
        </w:rPr>
        <w:t>플레이어</w:t>
      </w:r>
      <w:proofErr w:type="spellEnd"/>
      <w:r w:rsidRPr="00512E2F">
        <w:rPr>
          <w:b/>
          <w:bCs/>
          <w:i w:val="0"/>
          <w:iCs/>
        </w:rPr>
        <w:t xml:space="preserve"> </w:t>
      </w:r>
      <w:proofErr w:type="spellStart"/>
      <w:r w:rsidRPr="00512E2F">
        <w:rPr>
          <w:b/>
          <w:bCs/>
          <w:i w:val="0"/>
          <w:iCs/>
        </w:rPr>
        <w:t>기능</w:t>
      </w:r>
      <w:proofErr w:type="spellEnd"/>
    </w:p>
    <w:p w14:paraId="6C88812F" w14:textId="61C1BF31" w:rsidR="00A37AD8" w:rsidRDefault="00BD35FA" w:rsidP="003804FB">
      <w:pPr>
        <w:pStyle w:val="af1"/>
        <w:spacing w:line="276" w:lineRule="auto"/>
        <w:ind w:firstLine="720"/>
        <w:rPr>
          <w:rFonts w:eastAsia="함초롬바탕"/>
        </w:rPr>
      </w:pPr>
      <w:r>
        <w:rPr>
          <w:rFonts w:eastAsia="함초롬바탕" w:hint="eastAsia"/>
        </w:rPr>
        <w:t>사용자</w:t>
      </w:r>
      <w:r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라이브러리에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있는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동영상을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재생하는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기능</w:t>
      </w:r>
    </w:p>
    <w:p w14:paraId="6F33BA34" w14:textId="33C5F87E" w:rsidR="00FE2F28" w:rsidRDefault="00FE2F28" w:rsidP="003804FB">
      <w:pPr>
        <w:pStyle w:val="af1"/>
        <w:spacing w:line="276" w:lineRule="auto"/>
        <w:ind w:firstLine="720"/>
        <w:rPr>
          <w:rFonts w:eastAsia="함초롬바탕"/>
        </w:rPr>
      </w:pPr>
      <w:proofErr w:type="spellStart"/>
      <w:r>
        <w:rPr>
          <w:rFonts w:eastAsia="함초롬바탕" w:hint="eastAsia"/>
        </w:rPr>
        <w:t>엑소</w:t>
      </w:r>
      <w:proofErr w:type="spellEnd"/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플레이어를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활용해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동영상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재생</w:t>
      </w:r>
    </w:p>
    <w:p w14:paraId="40F97A2D" w14:textId="77777777" w:rsidR="003804FB" w:rsidRDefault="003804FB" w:rsidP="003804FB">
      <w:pPr>
        <w:pStyle w:val="af1"/>
        <w:spacing w:line="276" w:lineRule="auto"/>
        <w:ind w:firstLine="720"/>
        <w:rPr>
          <w:rFonts w:eastAsia="함초롬바탕"/>
        </w:rPr>
      </w:pPr>
    </w:p>
    <w:p w14:paraId="18144031" w14:textId="3267BCB9" w:rsidR="002C0BA0" w:rsidRPr="002C0BA0" w:rsidRDefault="002C0BA0" w:rsidP="003804FB">
      <w:pPr>
        <w:pStyle w:val="3"/>
        <w:spacing w:line="276" w:lineRule="auto"/>
        <w:rPr>
          <w:b/>
          <w:bCs/>
          <w:i w:val="0"/>
          <w:iCs/>
        </w:rPr>
      </w:pPr>
      <w:proofErr w:type="spellStart"/>
      <w:r w:rsidRPr="002C0BA0">
        <w:rPr>
          <w:rFonts w:hint="eastAsia"/>
          <w:b/>
          <w:bCs/>
          <w:i w:val="0"/>
          <w:iCs/>
        </w:rPr>
        <w:t>동영상</w:t>
      </w:r>
      <w:proofErr w:type="spellEnd"/>
      <w:r w:rsidRPr="002C0BA0">
        <w:rPr>
          <w:rFonts w:hint="eastAsia"/>
          <w:b/>
          <w:bCs/>
          <w:i w:val="0"/>
          <w:iCs/>
        </w:rPr>
        <w:t xml:space="preserve"> </w:t>
      </w:r>
      <w:proofErr w:type="spellStart"/>
      <w:r w:rsidRPr="002C0BA0">
        <w:rPr>
          <w:rFonts w:hint="eastAsia"/>
          <w:b/>
          <w:bCs/>
          <w:i w:val="0"/>
          <w:iCs/>
        </w:rPr>
        <w:t>검색</w:t>
      </w:r>
      <w:proofErr w:type="spellEnd"/>
      <w:r w:rsidRPr="002C0BA0">
        <w:rPr>
          <w:rFonts w:hint="eastAsia"/>
          <w:b/>
          <w:bCs/>
          <w:i w:val="0"/>
          <w:iCs/>
        </w:rPr>
        <w:t xml:space="preserve"> </w:t>
      </w:r>
      <w:proofErr w:type="spellStart"/>
      <w:r w:rsidRPr="002C0BA0">
        <w:rPr>
          <w:rFonts w:hint="eastAsia"/>
          <w:b/>
          <w:bCs/>
          <w:i w:val="0"/>
          <w:iCs/>
        </w:rPr>
        <w:t>기능</w:t>
      </w:r>
      <w:proofErr w:type="spellEnd"/>
    </w:p>
    <w:p w14:paraId="25668068" w14:textId="6C8C69BF" w:rsidR="00A37AD8" w:rsidRDefault="00BD35FA" w:rsidP="003804FB">
      <w:pPr>
        <w:pStyle w:val="af1"/>
        <w:spacing w:line="276" w:lineRule="auto"/>
        <w:ind w:firstLine="720"/>
        <w:rPr>
          <w:rFonts w:eastAsia="함초롬바탕"/>
        </w:rPr>
      </w:pPr>
      <w:r>
        <w:rPr>
          <w:rFonts w:eastAsia="함초롬바탕" w:hint="eastAsia"/>
        </w:rPr>
        <w:t>사용자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라이브러리에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있는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원하는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동영상을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이름으로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편하게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찾는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기능</w:t>
      </w:r>
    </w:p>
    <w:p w14:paraId="120E4C9D" w14:textId="77777777" w:rsidR="003804FB" w:rsidRDefault="003804FB" w:rsidP="003804FB">
      <w:pPr>
        <w:pStyle w:val="af1"/>
        <w:spacing w:line="276" w:lineRule="auto"/>
        <w:ind w:firstLine="720"/>
        <w:rPr>
          <w:rFonts w:eastAsia="함초롬바탕"/>
        </w:rPr>
      </w:pPr>
    </w:p>
    <w:p w14:paraId="1123A522" w14:textId="77777777" w:rsidR="00CD1175" w:rsidRDefault="00CD1175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CD1175">
        <w:rPr>
          <w:rFonts w:hint="eastAsia"/>
          <w:b/>
          <w:bCs/>
          <w:i w:val="0"/>
          <w:iCs/>
          <w:lang w:eastAsia="ko-KR"/>
        </w:rPr>
        <w:t>동영상</w:t>
      </w:r>
      <w:r w:rsidRPr="00CD1175">
        <w:rPr>
          <w:rFonts w:hint="eastAsia"/>
          <w:b/>
          <w:bCs/>
          <w:i w:val="0"/>
          <w:iCs/>
          <w:lang w:eastAsia="ko-KR"/>
        </w:rPr>
        <w:t xml:space="preserve"> </w:t>
      </w:r>
      <w:r w:rsidRPr="00CD1175">
        <w:rPr>
          <w:rFonts w:hint="eastAsia"/>
          <w:b/>
          <w:bCs/>
          <w:i w:val="0"/>
          <w:iCs/>
          <w:lang w:eastAsia="ko-KR"/>
        </w:rPr>
        <w:t>삭제</w:t>
      </w:r>
      <w:r w:rsidRPr="00CD1175">
        <w:rPr>
          <w:rFonts w:hint="eastAsia"/>
          <w:b/>
          <w:bCs/>
          <w:i w:val="0"/>
          <w:iCs/>
          <w:lang w:eastAsia="ko-KR"/>
        </w:rPr>
        <w:t xml:space="preserve"> </w:t>
      </w:r>
      <w:r w:rsidRPr="00CD1175">
        <w:rPr>
          <w:rFonts w:hint="eastAsia"/>
          <w:b/>
          <w:bCs/>
          <w:i w:val="0"/>
          <w:iCs/>
          <w:lang w:eastAsia="ko-KR"/>
        </w:rPr>
        <w:t>기능</w:t>
      </w:r>
    </w:p>
    <w:p w14:paraId="0D87A4B1" w14:textId="3919F304" w:rsidR="002C0BA0" w:rsidRDefault="00BD35FA" w:rsidP="003804FB">
      <w:pPr>
        <w:spacing w:line="276" w:lineRule="auto"/>
        <w:ind w:left="720"/>
        <w:rPr>
          <w:rFonts w:ascii="함초롬바탕" w:eastAsia="함초롬바탕" w:hAnsi="함초롬바탕" w:cs="함초롬바탕"/>
          <w:lang w:eastAsia="ko-KR"/>
        </w:rPr>
      </w:pPr>
      <w:r w:rsidRPr="00BD35FA">
        <w:rPr>
          <w:rFonts w:ascii="함초롬바탕" w:eastAsia="함초롬바탕" w:hAnsi="함초롬바탕" w:cs="함초롬바탕" w:hint="eastAsia"/>
          <w:lang w:eastAsia="ko-KR"/>
        </w:rPr>
        <w:t>사용자 라이브러리에 있는 동영상을 삭제하는 기능</w:t>
      </w:r>
    </w:p>
    <w:p w14:paraId="23D3BE69" w14:textId="1476DCCF" w:rsidR="00FE2F28" w:rsidRDefault="00FE2F28" w:rsidP="003804FB">
      <w:pPr>
        <w:spacing w:line="276" w:lineRule="auto"/>
        <w:ind w:left="720"/>
        <w:rPr>
          <w:rFonts w:ascii="함초롬바탕" w:eastAsia="함초롬바탕" w:hAnsi="함초롬바탕" w:cs="함초롬바탕"/>
          <w:lang w:eastAsia="ko-KR"/>
        </w:rPr>
      </w:pPr>
      <w:r>
        <w:rPr>
          <w:rFonts w:ascii="함초롬바탕" w:eastAsia="함초롬바탕" w:hAnsi="함초롬바탕" w:cs="함초롬바탕" w:hint="eastAsia"/>
          <w:lang w:eastAsia="ko-KR"/>
        </w:rPr>
        <w:t xml:space="preserve">안드로이드 </w:t>
      </w:r>
      <w:proofErr w:type="spellStart"/>
      <w:r>
        <w:rPr>
          <w:rFonts w:ascii="함초롬바탕" w:eastAsia="함초롬바탕" w:hAnsi="함초롬바탕" w:cs="함초롬바탕"/>
          <w:lang w:eastAsia="ko-KR"/>
        </w:rPr>
        <w:t>api</w:t>
      </w:r>
      <w:proofErr w:type="spellEnd"/>
      <w:r>
        <w:rPr>
          <w:rFonts w:ascii="함초롬바탕" w:eastAsia="함초롬바탕" w:hAnsi="함초롬바탕" w:cs="함초롬바탕"/>
          <w:lang w:eastAsia="ko-KR"/>
        </w:rPr>
        <w:t xml:space="preserve"> 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버전이 </w:t>
      </w:r>
      <w:r>
        <w:rPr>
          <w:rFonts w:ascii="함초롬바탕" w:eastAsia="함초롬바탕" w:hAnsi="함초롬바탕" w:cs="함초롬바탕"/>
          <w:lang w:eastAsia="ko-KR"/>
        </w:rPr>
        <w:t>29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이상이면 </w:t>
      </w:r>
      <w:proofErr w:type="spellStart"/>
      <w:r>
        <w:rPr>
          <w:rFonts w:ascii="함초롬바탕" w:eastAsia="함초롬바탕" w:hAnsi="함초롬바탕" w:cs="함초롬바탕"/>
          <w:lang w:eastAsia="ko-KR"/>
        </w:rPr>
        <w:t>saf</w:t>
      </w:r>
      <w:proofErr w:type="spellEnd"/>
      <w:r>
        <w:rPr>
          <w:rFonts w:ascii="함초롬바탕" w:eastAsia="함초롬바탕" w:hAnsi="함초롬바탕" w:cs="함초롬바탕"/>
          <w:lang w:eastAsia="ko-KR"/>
        </w:rPr>
        <w:t xml:space="preserve"> 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파일 </w:t>
      </w:r>
      <w:proofErr w:type="gramStart"/>
      <w:r>
        <w:rPr>
          <w:rFonts w:ascii="함초롬바탕" w:eastAsia="함초롬바탕" w:hAnsi="함초롬바탕" w:cs="함초롬바탕" w:hint="eastAsia"/>
          <w:lang w:eastAsia="ko-KR"/>
        </w:rPr>
        <w:t>접근권한 을</w:t>
      </w:r>
      <w:proofErr w:type="gramEnd"/>
      <w:r>
        <w:rPr>
          <w:rFonts w:ascii="함초롬바탕" w:eastAsia="함초롬바탕" w:hAnsi="함초롬바탕" w:cs="함초롬바탕" w:hint="eastAsia"/>
          <w:lang w:eastAsia="ko-KR"/>
        </w:rPr>
        <w:t xml:space="preserve"> 따로 부여한다</w:t>
      </w:r>
      <w:r>
        <w:rPr>
          <w:rFonts w:ascii="함초롬바탕" w:eastAsia="함초롬바탕" w:hAnsi="함초롬바탕" w:cs="함초롬바탕"/>
          <w:lang w:eastAsia="ko-KR"/>
        </w:rPr>
        <w:t>.</w:t>
      </w:r>
    </w:p>
    <w:p w14:paraId="3A29B187" w14:textId="77777777" w:rsidR="003804FB" w:rsidRPr="003804FB" w:rsidRDefault="003804FB" w:rsidP="003804FB">
      <w:pPr>
        <w:spacing w:line="276" w:lineRule="auto"/>
        <w:rPr>
          <w:rFonts w:ascii="함초롬바탕" w:eastAsia="함초롬바탕" w:hAnsi="함초롬바탕" w:cs="함초롬바탕"/>
          <w:lang w:eastAsia="ko-KR"/>
        </w:rPr>
      </w:pPr>
    </w:p>
    <w:p w14:paraId="05E3BE30" w14:textId="3774097E" w:rsidR="00512E2F" w:rsidRPr="00BB4231" w:rsidRDefault="00BB4231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BB4231">
        <w:rPr>
          <w:rFonts w:hint="eastAsia"/>
          <w:b/>
          <w:bCs/>
          <w:i w:val="0"/>
          <w:iCs/>
          <w:lang w:eastAsia="ko-KR"/>
        </w:rPr>
        <w:t>전체화면</w:t>
      </w:r>
      <w:r w:rsidRPr="00BB4231">
        <w:rPr>
          <w:rFonts w:hint="eastAsia"/>
          <w:b/>
          <w:bCs/>
          <w:i w:val="0"/>
          <w:iCs/>
          <w:lang w:eastAsia="ko-KR"/>
        </w:rPr>
        <w:t xml:space="preserve"> </w:t>
      </w:r>
      <w:r w:rsidRPr="00BB4231">
        <w:rPr>
          <w:rFonts w:hint="eastAsia"/>
          <w:b/>
          <w:bCs/>
          <w:i w:val="0"/>
          <w:iCs/>
          <w:lang w:eastAsia="ko-KR"/>
        </w:rPr>
        <w:t>기능</w:t>
      </w:r>
    </w:p>
    <w:p w14:paraId="7C49691A" w14:textId="4CD50384" w:rsidR="00BB4231" w:rsidRDefault="00BB4231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동영상의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90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전체화면으로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7934DADE" w14:textId="42D282C9" w:rsidR="003804FB" w:rsidRDefault="00FE2F28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변환시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구현가능</w:t>
      </w:r>
      <w:r>
        <w:rPr>
          <w:lang w:eastAsia="ko-KR"/>
        </w:rPr>
        <w:t>)</w:t>
      </w:r>
    </w:p>
    <w:p w14:paraId="4AD899E5" w14:textId="77777777" w:rsidR="003804FB" w:rsidRDefault="003804FB" w:rsidP="003804FB">
      <w:pPr>
        <w:spacing w:line="276" w:lineRule="auto"/>
        <w:ind w:left="720"/>
        <w:rPr>
          <w:lang w:eastAsia="ko-KR"/>
        </w:rPr>
      </w:pPr>
    </w:p>
    <w:p w14:paraId="1E109701" w14:textId="3CFC1637" w:rsidR="003804FB" w:rsidRPr="003804FB" w:rsidRDefault="003804FB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3804FB">
        <w:rPr>
          <w:rFonts w:hint="eastAsia"/>
          <w:b/>
          <w:bCs/>
          <w:i w:val="0"/>
          <w:iCs/>
          <w:lang w:eastAsia="ko-KR"/>
        </w:rPr>
        <w:t>동영상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정렬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기능</w:t>
      </w:r>
    </w:p>
    <w:p w14:paraId="7B3FCCE6" w14:textId="2809D5B9" w:rsidR="003804FB" w:rsidRDefault="003804FB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동영상의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오름차순으로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22F4D019" w14:textId="5D021865" w:rsidR="00A37AD8" w:rsidRDefault="00FE2F28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오름차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lang w:eastAsia="ko-KR"/>
        </w:rPr>
        <w:t>)</w:t>
      </w:r>
    </w:p>
    <w:p w14:paraId="6C8A99EC" w14:textId="77777777" w:rsidR="00CD1175" w:rsidRDefault="00CD1175" w:rsidP="003804FB">
      <w:pPr>
        <w:spacing w:line="276" w:lineRule="auto"/>
        <w:ind w:left="720"/>
        <w:rPr>
          <w:lang w:eastAsia="ko-KR"/>
        </w:rPr>
      </w:pPr>
    </w:p>
    <w:p w14:paraId="2ACB05E1" w14:textId="0EA5D6FD" w:rsidR="003804FB" w:rsidRDefault="003804FB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3804FB">
        <w:rPr>
          <w:rFonts w:hint="eastAsia"/>
          <w:b/>
          <w:bCs/>
          <w:i w:val="0"/>
          <w:iCs/>
          <w:lang w:eastAsia="ko-KR"/>
        </w:rPr>
        <w:t>뒤로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가기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더블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탭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기능</w:t>
      </w:r>
    </w:p>
    <w:p w14:paraId="04CCAA8F" w14:textId="250CD859" w:rsidR="003804FB" w:rsidRDefault="003804FB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꺼지는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11D83D92" w14:textId="77777777" w:rsidR="003804FB" w:rsidRPr="003804FB" w:rsidRDefault="003804FB" w:rsidP="0080662E">
      <w:pPr>
        <w:spacing w:line="276" w:lineRule="auto"/>
        <w:rPr>
          <w:lang w:eastAsia="ko-KR"/>
        </w:rPr>
      </w:pPr>
    </w:p>
    <w:p w14:paraId="0D03EDD7" w14:textId="51253E53" w:rsidR="00512E2F" w:rsidRPr="00FF2365" w:rsidRDefault="00512E2F" w:rsidP="003804FB">
      <w:pPr>
        <w:pStyle w:val="3"/>
        <w:spacing w:line="276" w:lineRule="auto"/>
        <w:rPr>
          <w:b/>
          <w:bCs/>
          <w:i w:val="0"/>
          <w:iCs/>
          <w:dstrike/>
        </w:rPr>
      </w:pPr>
      <w:proofErr w:type="spellStart"/>
      <w:r w:rsidRPr="00FF2365">
        <w:rPr>
          <w:b/>
          <w:bCs/>
          <w:i w:val="0"/>
          <w:iCs/>
          <w:dstrike/>
        </w:rPr>
        <w:t>마이페이지</w:t>
      </w:r>
      <w:proofErr w:type="spellEnd"/>
      <w:r w:rsidRPr="00FF2365">
        <w:rPr>
          <w:b/>
          <w:bCs/>
          <w:i w:val="0"/>
          <w:iCs/>
          <w:dstrike/>
        </w:rPr>
        <w:t xml:space="preserve"> </w:t>
      </w:r>
      <w:proofErr w:type="spellStart"/>
      <w:r w:rsidRPr="00FF2365">
        <w:rPr>
          <w:rFonts w:cs="Arial"/>
          <w:b/>
          <w:bCs/>
          <w:i w:val="0"/>
          <w:iCs/>
          <w:dstrike/>
        </w:rPr>
        <w:t>기능</w:t>
      </w:r>
      <w:proofErr w:type="spellEnd"/>
    </w:p>
    <w:p w14:paraId="6AC7FFA2" w14:textId="24E00D33" w:rsidR="00512E2F" w:rsidRPr="00FF2365" w:rsidRDefault="00512E2F" w:rsidP="003804FB">
      <w:pPr>
        <w:pStyle w:val="af1"/>
        <w:spacing w:line="276" w:lineRule="auto"/>
        <w:ind w:firstLine="720"/>
        <w:rPr>
          <w:rFonts w:eastAsia="함초롬바탕"/>
          <w:dstrike/>
        </w:rPr>
      </w:pPr>
      <w:r w:rsidRPr="00FF2365">
        <w:rPr>
          <w:rFonts w:eastAsia="함초롬바탕"/>
          <w:dstrike/>
        </w:rPr>
        <w:t>본인이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올린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동영상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및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개인정보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등을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볼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수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있는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기능</w:t>
      </w:r>
    </w:p>
    <w:p w14:paraId="42672742" w14:textId="77777777" w:rsidR="00A37AD8" w:rsidRPr="00FF2365" w:rsidRDefault="00A37AD8" w:rsidP="003804FB">
      <w:pPr>
        <w:pStyle w:val="af1"/>
        <w:spacing w:line="276" w:lineRule="auto"/>
        <w:ind w:firstLine="720"/>
        <w:rPr>
          <w:dstrike/>
        </w:rPr>
      </w:pPr>
    </w:p>
    <w:p w14:paraId="60F7D172" w14:textId="0B8D085B" w:rsidR="00A2689B" w:rsidRPr="00FF2365" w:rsidRDefault="006801E0" w:rsidP="003804FB">
      <w:pPr>
        <w:pStyle w:val="3"/>
        <w:spacing w:line="276" w:lineRule="auto"/>
        <w:rPr>
          <w:b/>
          <w:bCs/>
          <w:i w:val="0"/>
          <w:iCs/>
          <w:dstrike/>
          <w:lang w:eastAsia="ko-KR"/>
        </w:rPr>
      </w:pPr>
      <w:r w:rsidRPr="00FF2365">
        <w:rPr>
          <w:rFonts w:hint="eastAsia"/>
          <w:b/>
          <w:bCs/>
          <w:i w:val="0"/>
          <w:iCs/>
          <w:dstrike/>
          <w:lang w:eastAsia="ko-KR"/>
        </w:rPr>
        <w:t>화면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 xml:space="preserve"> 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>잠금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 xml:space="preserve"> 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>기능</w:t>
      </w:r>
    </w:p>
    <w:p w14:paraId="3C865158" w14:textId="16BDB419" w:rsidR="006801E0" w:rsidRPr="00FF2365" w:rsidRDefault="006801E0" w:rsidP="003804FB">
      <w:pPr>
        <w:spacing w:line="276" w:lineRule="auto"/>
        <w:ind w:left="720"/>
        <w:rPr>
          <w:rFonts w:ascii="함초롬바탕" w:eastAsia="함초롬바탕" w:hAnsi="함초롬바탕" w:cs="함초롬바탕"/>
          <w:iCs/>
          <w:dstrike/>
          <w:lang w:eastAsia="ko-KR"/>
        </w:rPr>
      </w:pPr>
      <w:r w:rsidRPr="00FF2365">
        <w:rPr>
          <w:rFonts w:ascii="함초롬바탕" w:eastAsia="함초롬바탕" w:hAnsi="함초롬바탕" w:cs="함초롬바탕" w:hint="eastAsia"/>
          <w:iCs/>
          <w:dstrike/>
          <w:lang w:eastAsia="ko-KR"/>
        </w:rPr>
        <w:t xml:space="preserve">잠금 버튼을 누르면 다른 </w:t>
      </w:r>
      <w:proofErr w:type="spellStart"/>
      <w:r w:rsidRPr="00FF2365">
        <w:rPr>
          <w:rFonts w:ascii="함초롬바탕" w:eastAsia="함초롬바탕" w:hAnsi="함초롬바탕" w:cs="함초롬바탕"/>
          <w:iCs/>
          <w:dstrike/>
          <w:lang w:eastAsia="ko-KR"/>
        </w:rPr>
        <w:t>u</w:t>
      </w:r>
      <w:r w:rsidRPr="00FF2365">
        <w:rPr>
          <w:rFonts w:ascii="함초롬바탕" w:eastAsia="함초롬바탕" w:hAnsi="함초롬바탕" w:cs="함초롬바탕" w:hint="eastAsia"/>
          <w:iCs/>
          <w:dstrike/>
          <w:lang w:eastAsia="ko-KR"/>
        </w:rPr>
        <w:t>i</w:t>
      </w:r>
      <w:proofErr w:type="spellEnd"/>
      <w:r w:rsidRPr="00FF2365">
        <w:rPr>
          <w:rFonts w:ascii="함초롬바탕" w:eastAsia="함초롬바탕" w:hAnsi="함초롬바탕" w:cs="함초롬바탕" w:hint="eastAsia"/>
          <w:iCs/>
          <w:dstrike/>
          <w:lang w:eastAsia="ko-KR"/>
        </w:rPr>
        <w:t>는 숨기고 터치를 막음</w:t>
      </w:r>
    </w:p>
    <w:p w14:paraId="06B2DBF5" w14:textId="77777777" w:rsidR="00BD35FA" w:rsidRDefault="00BD35FA" w:rsidP="003804FB">
      <w:pPr>
        <w:spacing w:line="276" w:lineRule="auto"/>
        <w:ind w:left="720"/>
        <w:rPr>
          <w:iCs/>
          <w:lang w:eastAsia="ko-KR"/>
        </w:rPr>
      </w:pPr>
    </w:p>
    <w:p w14:paraId="60968E8F" w14:textId="77777777" w:rsidR="006801E0" w:rsidRDefault="006801E0" w:rsidP="003804FB">
      <w:pPr>
        <w:spacing w:line="276" w:lineRule="auto"/>
        <w:ind w:left="720"/>
        <w:rPr>
          <w:iCs/>
          <w:lang w:eastAsia="ko-KR"/>
        </w:rPr>
      </w:pPr>
    </w:p>
    <w:p w14:paraId="511B5A3A" w14:textId="0A73A57C" w:rsidR="006801E0" w:rsidRPr="00FF2365" w:rsidRDefault="006801E0" w:rsidP="003804FB">
      <w:pPr>
        <w:pStyle w:val="3"/>
        <w:spacing w:line="276" w:lineRule="auto"/>
        <w:rPr>
          <w:b/>
          <w:bCs/>
          <w:i w:val="0"/>
          <w:iCs/>
          <w:dstrike/>
          <w:lang w:eastAsia="ko-KR"/>
        </w:rPr>
      </w:pPr>
      <w:r w:rsidRPr="00FF2365">
        <w:rPr>
          <w:rFonts w:hint="eastAsia"/>
          <w:b/>
          <w:bCs/>
          <w:i w:val="0"/>
          <w:iCs/>
          <w:dstrike/>
          <w:lang w:eastAsia="ko-KR"/>
        </w:rPr>
        <w:t>즐겨찾기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 xml:space="preserve"> 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>기능</w:t>
      </w:r>
    </w:p>
    <w:p w14:paraId="11A04D88" w14:textId="0A59DEA1" w:rsidR="006801E0" w:rsidRPr="00FF2365" w:rsidRDefault="006801E0" w:rsidP="003804FB">
      <w:pPr>
        <w:spacing w:line="276" w:lineRule="auto"/>
        <w:ind w:left="720"/>
        <w:rPr>
          <w:rFonts w:ascii="함초롬바탕" w:eastAsia="함초롬바탕" w:hAnsi="함초롬바탕" w:cs="함초롬바탕"/>
          <w:dstrike/>
          <w:lang w:eastAsia="ko-KR"/>
        </w:rPr>
      </w:pPr>
      <w:r w:rsidRPr="00FF2365">
        <w:rPr>
          <w:rFonts w:ascii="함초롬바탕" w:eastAsia="함초롬바탕" w:hAnsi="함초롬바탕" w:cs="함초롬바탕" w:hint="eastAsia"/>
          <w:dstrike/>
          <w:lang w:eastAsia="ko-KR"/>
        </w:rPr>
        <w:t>본인이 원하는 동영상을 편하게 찾게 해주는 기능</w:t>
      </w:r>
    </w:p>
    <w:p w14:paraId="34BE7D30" w14:textId="77777777" w:rsidR="00A37AD8" w:rsidRDefault="00A37AD8" w:rsidP="006801E0">
      <w:pPr>
        <w:ind w:left="720"/>
        <w:rPr>
          <w:lang w:eastAsia="ko-KR"/>
        </w:rPr>
      </w:pPr>
    </w:p>
    <w:p w14:paraId="0CA8B6B9" w14:textId="77777777" w:rsidR="00A37AD8" w:rsidRPr="006801E0" w:rsidRDefault="00A37AD8" w:rsidP="006801E0">
      <w:pPr>
        <w:ind w:left="720"/>
        <w:rPr>
          <w:lang w:eastAsia="ko-KR"/>
        </w:rPr>
      </w:pPr>
    </w:p>
    <w:p w14:paraId="0278FA6E" w14:textId="1E2AE09A" w:rsidR="00A2689B" w:rsidRDefault="00A2689B" w:rsidP="00A2689B">
      <w:pPr>
        <w:pStyle w:val="2"/>
        <w:rPr>
          <w:noProof/>
        </w:rPr>
      </w:pPr>
      <w:r>
        <w:rPr>
          <w:noProof/>
        </w:rPr>
        <w:t>User Characteristics (</w:t>
      </w:r>
      <w:r>
        <w:rPr>
          <w:rFonts w:hint="eastAsia"/>
          <w:noProof/>
          <w:lang w:eastAsia="ko-KR"/>
        </w:rPr>
        <w:t>사용자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특성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</w:p>
    <w:p w14:paraId="6DF733C8" w14:textId="28378CFA" w:rsidR="00A2689B" w:rsidRDefault="00E93B51" w:rsidP="00A36522">
      <w:pPr>
        <w:ind w:left="720"/>
        <w:rPr>
          <w:lang w:eastAsia="ko-KR"/>
        </w:rPr>
      </w:pPr>
      <w:r w:rsidRPr="007862CB">
        <w:rPr>
          <w:rFonts w:ascii="함초롬바탕" w:eastAsia="함초롬바탕" w:hAnsi="함초롬바탕" w:cs="함초롬바탕" w:hint="eastAsia"/>
          <w:lang w:eastAsia="ko-KR"/>
        </w:rPr>
        <w:t>안드로이드</w:t>
      </w:r>
      <w:r w:rsidRPr="007862CB">
        <w:rPr>
          <w:rFonts w:ascii="함초롬바탕" w:eastAsia="함초롬바탕" w:hAnsi="함초롬바탕" w:cs="함초롬바탕"/>
          <w:lang w:eastAsia="ko-KR"/>
        </w:rPr>
        <w:t xml:space="preserve"> </w:t>
      </w:r>
      <w:r w:rsidRPr="007862CB">
        <w:rPr>
          <w:rFonts w:ascii="함초롬바탕" w:eastAsia="함초롬바탕" w:hAnsi="함초롬바탕" w:cs="함초롬바탕" w:hint="eastAsia"/>
          <w:lang w:eastAsia="ko-KR"/>
        </w:rPr>
        <w:t xml:space="preserve">앱을 </w:t>
      </w:r>
      <w:r w:rsidR="00B168E2">
        <w:rPr>
          <w:rFonts w:ascii="함초롬바탕" w:eastAsia="함초롬바탕" w:hAnsi="함초롬바탕" w:cs="함초롬바탕" w:hint="eastAsia"/>
          <w:lang w:eastAsia="ko-KR"/>
        </w:rPr>
        <w:t>다운받아 권한</w:t>
      </w:r>
      <w:r w:rsidR="00B168E2">
        <w:rPr>
          <w:rFonts w:ascii="함초롬바탕" w:eastAsia="함초롬바탕" w:hAnsi="함초롬바탕" w:cs="함초롬바탕"/>
          <w:lang w:eastAsia="ko-KR"/>
        </w:rPr>
        <w:t xml:space="preserve"> </w:t>
      </w:r>
      <w:r w:rsidR="00B168E2">
        <w:rPr>
          <w:rFonts w:ascii="함초롬바탕" w:eastAsia="함초롬바탕" w:hAnsi="함초롬바탕" w:cs="함초롬바탕" w:hint="eastAsia"/>
          <w:lang w:eastAsia="ko-KR"/>
        </w:rPr>
        <w:t>부여에 확인한 사용자는</w:t>
      </w:r>
      <w:r w:rsidR="00B168E2">
        <w:rPr>
          <w:rFonts w:ascii="함초롬바탕" w:eastAsia="함초롬바탕" w:hAnsi="함초롬바탕" w:cs="함초롬바탕"/>
          <w:lang w:eastAsia="ko-KR"/>
        </w:rPr>
        <w:t xml:space="preserve"> </w:t>
      </w:r>
      <w:r w:rsidR="00B168E2">
        <w:rPr>
          <w:rFonts w:ascii="함초롬바탕" w:eastAsia="함초롬바탕" w:hAnsi="함초롬바탕" w:cs="함초롬바탕" w:hint="eastAsia"/>
          <w:lang w:eastAsia="ko-KR"/>
        </w:rPr>
        <w:t>누구나 사용할 수 있다.</w:t>
      </w:r>
    </w:p>
    <w:p w14:paraId="5F22CEE3" w14:textId="77777777" w:rsidR="00E93B51" w:rsidRPr="00E93B51" w:rsidRDefault="00E93B51" w:rsidP="003329C2">
      <w:pPr>
        <w:rPr>
          <w:lang w:eastAsia="ko-KR"/>
        </w:rPr>
      </w:pPr>
    </w:p>
    <w:p w14:paraId="7217B5F3" w14:textId="1C8475B9" w:rsidR="00547FA5" w:rsidRDefault="00A2689B" w:rsidP="00547FA5">
      <w:pPr>
        <w:pStyle w:val="2"/>
        <w:rPr>
          <w:noProof/>
          <w:lang w:eastAsia="ko-KR"/>
        </w:rPr>
      </w:pPr>
      <w:r>
        <w:rPr>
          <w:noProof/>
        </w:rPr>
        <w:t>Constraints (</w:t>
      </w:r>
      <w:r>
        <w:rPr>
          <w:rFonts w:hint="eastAsia"/>
          <w:noProof/>
          <w:lang w:eastAsia="ko-KR"/>
        </w:rPr>
        <w:t>제약사항</w:t>
      </w:r>
      <w:r>
        <w:rPr>
          <w:rFonts w:hint="eastAsia"/>
          <w:noProof/>
          <w:lang w:eastAsia="ko-KR"/>
        </w:rPr>
        <w:t>)</w:t>
      </w:r>
    </w:p>
    <w:p w14:paraId="38646C0C" w14:textId="1CFBEA1C" w:rsidR="00A16FA6" w:rsidRDefault="00A16FA6" w:rsidP="00A16FA6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스튜디오</w:t>
      </w:r>
      <w:r>
        <w:rPr>
          <w:rFonts w:ascii="함초롬바탕" w:eastAsia="함초롬바탕" w:hAnsi="함초롬바탕" w:cs="함초롬바탕"/>
        </w:rPr>
        <w:t>(</w:t>
      </w:r>
      <w:proofErr w:type="spellStart"/>
      <w:r>
        <w:rPr>
          <w:rFonts w:ascii="함초롬바탕" w:eastAsia="함초롬바탕" w:hAnsi="함초롬바탕" w:cs="함초롬바탕"/>
        </w:rPr>
        <w:t>api</w:t>
      </w:r>
      <w:proofErr w:type="spellEnd"/>
      <w:r>
        <w:rPr>
          <w:rFonts w:ascii="함초롬바탕" w:eastAsia="함초롬바탕" w:hAnsi="함초롬바탕" w:cs="함초롬바탕"/>
        </w:rPr>
        <w:t xml:space="preserve"> 26~ 33)</w:t>
      </w:r>
      <w:r>
        <w:rPr>
          <w:rFonts w:eastAsia="함초롬바탕"/>
        </w:rPr>
        <w:t>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사용하여</w:t>
      </w:r>
      <w:r>
        <w:rPr>
          <w:rFonts w:eastAsia="함초롬바탕"/>
        </w:rPr>
        <w:t xml:space="preserve"> </w:t>
      </w:r>
      <w:r>
        <w:rPr>
          <w:rFonts w:eastAsia="함초롬바탕" w:hint="eastAsia"/>
        </w:rPr>
        <w:t>스마트폰용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애플리케이션을</w:t>
      </w:r>
      <w:r>
        <w:rPr>
          <w:rFonts w:eastAsia="함초롬바탕" w:hint="eastAsia"/>
        </w:rPr>
        <w:t xml:space="preserve"> </w:t>
      </w:r>
      <w:r>
        <w:rPr>
          <w:rFonts w:eastAsia="함초롬바탕"/>
        </w:rPr>
        <w:t>개발한다</w:t>
      </w:r>
      <w:r>
        <w:rPr>
          <w:rFonts w:ascii="함초롬바탕" w:eastAsia="함초롬바탕" w:hAnsi="함초롬바탕" w:cs="함초롬바탕"/>
        </w:rPr>
        <w:t>.</w:t>
      </w:r>
    </w:p>
    <w:p w14:paraId="357474A5" w14:textId="1421B270" w:rsidR="00A2689B" w:rsidRDefault="00A2689B" w:rsidP="00A2689B">
      <w:pPr>
        <w:pStyle w:val="2"/>
        <w:rPr>
          <w:noProof/>
        </w:rPr>
      </w:pPr>
      <w:r>
        <w:rPr>
          <w:noProof/>
        </w:rPr>
        <w:t>Assumptions and Dependencies (</w:t>
      </w:r>
      <w:r>
        <w:rPr>
          <w:rFonts w:hint="eastAsia"/>
          <w:noProof/>
          <w:lang w:eastAsia="ko-KR"/>
        </w:rPr>
        <w:t>가정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및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의존성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</w:p>
    <w:p w14:paraId="2B0E3A0D" w14:textId="25AF4E82" w:rsidR="006A4423" w:rsidRPr="006A4423" w:rsidRDefault="006A4423" w:rsidP="006A4423">
      <w:pPr>
        <w:ind w:left="720"/>
        <w:rPr>
          <w:rFonts w:ascii="함초롬바탕" w:eastAsia="함초롬바탕" w:hAnsi="함초롬바탕" w:cs="함초롬바탕"/>
          <w:lang w:eastAsia="ko-KR"/>
        </w:rPr>
      </w:pPr>
      <w:r w:rsidRPr="006A4423">
        <w:rPr>
          <w:rFonts w:ascii="함초롬바탕" w:eastAsia="함초롬바탕" w:hAnsi="함초롬바탕" w:cs="함초롬바탕" w:hint="eastAsia"/>
          <w:lang w:eastAsia="ko-KR"/>
        </w:rPr>
        <w:t>해당 문서의 언급되는 시스템은 안드로이드를 가정하며 서술하였으며, 일정 버전 이상</w:t>
      </w:r>
    </w:p>
    <w:p w14:paraId="7E52BB92" w14:textId="5BD5D8F1" w:rsidR="003329C2" w:rsidRDefault="006A4423" w:rsidP="006A4423">
      <w:pPr>
        <w:ind w:left="720"/>
        <w:rPr>
          <w:rFonts w:ascii="함초롬바탕" w:eastAsia="함초롬바탕" w:hAnsi="함초롬바탕" w:cs="함초롬바탕"/>
          <w:lang w:eastAsia="ko-KR"/>
        </w:rPr>
      </w:pPr>
      <w:r w:rsidRPr="006A4423">
        <w:rPr>
          <w:rFonts w:ascii="함초롬바탕" w:eastAsia="함초롬바탕" w:hAnsi="함초롬바탕" w:cs="함초롬바탕" w:hint="eastAsia"/>
          <w:lang w:eastAsia="ko-KR"/>
        </w:rPr>
        <w:t>의 기기에서 작동되어, 일부 기기에서의 작동이 제한될 수 있다.</w:t>
      </w:r>
    </w:p>
    <w:p w14:paraId="40D9F217" w14:textId="77777777" w:rsidR="00267B7F" w:rsidRDefault="00267B7F" w:rsidP="006A4423">
      <w:pPr>
        <w:ind w:left="720"/>
        <w:rPr>
          <w:rFonts w:ascii="함초롬바탕" w:eastAsia="함초롬바탕" w:hAnsi="함초롬바탕" w:cs="함초롬바탕"/>
          <w:lang w:eastAsia="ko-KR"/>
        </w:rPr>
      </w:pPr>
    </w:p>
    <w:p w14:paraId="3BEE6F63" w14:textId="77777777" w:rsidR="00267B7F" w:rsidRPr="006A4423" w:rsidRDefault="00267B7F" w:rsidP="006A4423">
      <w:pPr>
        <w:ind w:left="720"/>
        <w:rPr>
          <w:rFonts w:ascii="함초롬바탕" w:eastAsia="함초롬바탕" w:hAnsi="함초롬바탕" w:cs="함초롬바탕"/>
          <w:lang w:eastAsia="ko-KR"/>
        </w:rPr>
      </w:pPr>
    </w:p>
    <w:p w14:paraId="76CD0859" w14:textId="631D7E64" w:rsidR="00092BFA" w:rsidRDefault="00092BFA">
      <w:pPr>
        <w:pStyle w:val="1"/>
        <w:rPr>
          <w:lang w:eastAsia="ko-KR"/>
        </w:rPr>
      </w:pPr>
      <w:bookmarkStart w:id="6" w:name="_Toc456598593"/>
      <w:r>
        <w:t>Specific Requirements</w:t>
      </w:r>
      <w:bookmarkEnd w:id="6"/>
      <w:r>
        <w:rPr>
          <w:lang w:eastAsia="ko-KR"/>
        </w:rPr>
        <w:t xml:space="preserve"> </w:t>
      </w:r>
      <w:r w:rsidR="00BF0D3E">
        <w:rPr>
          <w:lang w:eastAsia="ko-KR"/>
        </w:rPr>
        <w:t>(</w:t>
      </w:r>
      <w:r w:rsidR="00BF0D3E">
        <w:rPr>
          <w:rFonts w:hint="eastAsia"/>
          <w:lang w:eastAsia="ko-KR"/>
        </w:rPr>
        <w:t>특정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요구사항</w:t>
      </w:r>
      <w:r w:rsidR="00BF0D3E">
        <w:rPr>
          <w:rFonts w:hint="eastAsia"/>
          <w:lang w:eastAsia="ko-KR"/>
        </w:rPr>
        <w:t>)</w:t>
      </w:r>
    </w:p>
    <w:p w14:paraId="4E98B483" w14:textId="563A65CA" w:rsidR="00A668AC" w:rsidRPr="00A668AC" w:rsidRDefault="00503EA2" w:rsidP="00694F33">
      <w:pPr>
        <w:pStyle w:val="2"/>
      </w:pPr>
      <w:r>
        <w:rPr>
          <w:noProof/>
        </w:rPr>
        <w:t>F</w:t>
      </w:r>
      <w:r w:rsidRPr="006227B1">
        <w:rPr>
          <w:noProof/>
        </w:rPr>
        <w:t>unctional</w:t>
      </w:r>
      <w:r>
        <w:rPr>
          <w:rFonts w:hint="eastAsia"/>
          <w:noProof/>
          <w:lang w:eastAsia="ko-KR"/>
        </w:rPr>
        <w:t>i</w:t>
      </w:r>
      <w:r>
        <w:rPr>
          <w:noProof/>
          <w:lang w:eastAsia="ko-KR"/>
        </w:rPr>
        <w:t>ty</w:t>
      </w:r>
      <w:r>
        <w:t xml:space="preserve"> (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요구사항</w:t>
      </w:r>
      <w:r>
        <w:rPr>
          <w:rFonts w:hint="eastAsia"/>
          <w:lang w:eastAsia="ko-KR"/>
        </w:rPr>
        <w:t>)</w:t>
      </w:r>
    </w:p>
    <w:p w14:paraId="21D78A83" w14:textId="407BC9F9" w:rsidR="00441AA7" w:rsidRPr="0063307E" w:rsidRDefault="00441AA7" w:rsidP="00441AA7">
      <w:pPr>
        <w:pStyle w:val="3"/>
        <w:rPr>
          <w:rFonts w:cs="Arial"/>
          <w:b/>
          <w:bCs/>
          <w:i w:val="0"/>
          <w:iCs/>
          <w:lang w:eastAsia="ko-KR"/>
        </w:rPr>
      </w:pPr>
      <w:r>
        <w:rPr>
          <w:rFonts w:cs="Arial" w:hint="eastAsia"/>
          <w:b/>
          <w:bCs/>
          <w:i w:val="0"/>
          <w:iCs/>
          <w:lang w:eastAsia="ko-KR"/>
        </w:rPr>
        <w:t>사용자의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라이브러리에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있는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동영상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재생</w:t>
      </w:r>
    </w:p>
    <w:p w14:paraId="340C18C6" w14:textId="6F0393C5" w:rsidR="00441AA7" w:rsidRPr="007862CB" w:rsidRDefault="00D67518" w:rsidP="00441AA7">
      <w:pPr>
        <w:ind w:left="720"/>
        <w:rPr>
          <w:rFonts w:ascii="함초롬바탕" w:eastAsia="함초롬바탕" w:hAnsi="함초롬바탕" w:cs="함초롬바탕"/>
          <w:lang w:eastAsia="ko-KR"/>
        </w:rPr>
      </w:pPr>
      <w:r>
        <w:rPr>
          <w:rFonts w:ascii="함초롬바탕" w:eastAsia="함초롬바탕" w:hAnsi="함초롬바탕" w:cs="함초롬바탕" w:hint="eastAsia"/>
          <w:lang w:eastAsia="ko-KR"/>
        </w:rPr>
        <w:t xml:space="preserve">권한을 받아 </w:t>
      </w:r>
      <w:r w:rsidR="00441AA7" w:rsidRPr="007862CB">
        <w:rPr>
          <w:rFonts w:ascii="함초롬바탕" w:eastAsia="함초롬바탕" w:hAnsi="함초롬바탕" w:cs="함초롬바탕" w:hint="eastAsia"/>
          <w:lang w:eastAsia="ko-KR"/>
        </w:rPr>
        <w:t>사용자의 라이브러리에 있는 동영상을 가져와 재생할 수 있게 하는 기능이다.</w:t>
      </w:r>
    </w:p>
    <w:p w14:paraId="07964965" w14:textId="422E7EAE" w:rsidR="00A668AC" w:rsidRDefault="00A668AC" w:rsidP="00441AA7">
      <w:pPr>
        <w:pStyle w:val="af1"/>
      </w:pPr>
    </w:p>
    <w:p w14:paraId="4BFD49D0" w14:textId="46F00A61" w:rsidR="00A668AC" w:rsidRPr="0063307E" w:rsidRDefault="00441AA7" w:rsidP="00A668AC">
      <w:pPr>
        <w:pStyle w:val="3"/>
        <w:rPr>
          <w:rFonts w:cs="Arial"/>
          <w:b/>
          <w:bCs/>
          <w:i w:val="0"/>
          <w:iCs/>
          <w:lang w:eastAsia="ko-KR"/>
        </w:rPr>
      </w:pPr>
      <w:r>
        <w:rPr>
          <w:rFonts w:cs="Arial" w:hint="eastAsia"/>
          <w:b/>
          <w:bCs/>
          <w:i w:val="0"/>
          <w:iCs/>
          <w:lang w:eastAsia="ko-KR"/>
        </w:rPr>
        <w:t>동영상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관리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기능</w:t>
      </w:r>
    </w:p>
    <w:p w14:paraId="29FB3C94" w14:textId="6B600181" w:rsidR="00FE145B" w:rsidRDefault="00441AA7" w:rsidP="00441AA7">
      <w:pPr>
        <w:ind w:left="720"/>
        <w:rPr>
          <w:lang w:eastAsia="ko-KR"/>
        </w:rPr>
      </w:pPr>
      <w:r w:rsidRPr="007862CB">
        <w:rPr>
          <w:rFonts w:ascii="함초롬바탕" w:eastAsia="함초롬바탕" w:hAnsi="함초롬바탕" w:cs="함초롬바탕" w:hint="eastAsia"/>
          <w:lang w:eastAsia="ko-KR"/>
        </w:rPr>
        <w:t>사용자의 동영상을 삭제,</w:t>
      </w:r>
      <w:r w:rsidRPr="007862CB">
        <w:rPr>
          <w:rFonts w:ascii="함초롬바탕" w:eastAsia="함초롬바탕" w:hAnsi="함초롬바탕" w:cs="함초롬바탕"/>
          <w:lang w:eastAsia="ko-KR"/>
        </w:rPr>
        <w:t xml:space="preserve"> </w:t>
      </w:r>
      <w:r w:rsidRPr="00D67518">
        <w:rPr>
          <w:rFonts w:ascii="함초롬바탕" w:eastAsia="함초롬바탕" w:hAnsi="함초롬바탕" w:cs="함초롬바탕" w:hint="eastAsia"/>
          <w:dstrike/>
          <w:lang w:eastAsia="ko-KR"/>
        </w:rPr>
        <w:t>잠금,</w:t>
      </w:r>
      <w:r w:rsidRPr="00D67518">
        <w:rPr>
          <w:rFonts w:ascii="함초롬바탕" w:eastAsia="함초롬바탕" w:hAnsi="함초롬바탕" w:cs="함초롬바탕"/>
          <w:dstrike/>
          <w:lang w:eastAsia="ko-KR"/>
        </w:rPr>
        <w:t xml:space="preserve"> </w:t>
      </w:r>
      <w:r w:rsidRPr="00D67518">
        <w:rPr>
          <w:rFonts w:ascii="함초롬바탕" w:eastAsia="함초롬바탕" w:hAnsi="함초롬바탕" w:cs="함초롬바탕" w:hint="eastAsia"/>
          <w:dstrike/>
          <w:lang w:eastAsia="ko-KR"/>
        </w:rPr>
        <w:t>즐겨찾기</w:t>
      </w:r>
      <w:r w:rsidRPr="007862CB">
        <w:rPr>
          <w:rFonts w:ascii="함초롬바탕" w:eastAsia="함초롬바탕" w:hAnsi="함초롬바탕" w:cs="함초롬바탕" w:hint="eastAsia"/>
          <w:lang w:eastAsia="ko-KR"/>
        </w:rPr>
        <w:t xml:space="preserve"> 등 여러 관리 기능을 사용할 수 있게 하는 기능이다</w:t>
      </w:r>
      <w:r>
        <w:rPr>
          <w:rFonts w:hint="eastAsia"/>
          <w:lang w:eastAsia="ko-KR"/>
        </w:rPr>
        <w:t>.</w:t>
      </w:r>
    </w:p>
    <w:p w14:paraId="5C31389D" w14:textId="6BFDE623" w:rsidR="00FE145B" w:rsidRDefault="00FE145B" w:rsidP="00947771">
      <w:pPr>
        <w:rPr>
          <w:lang w:eastAsia="ko-KR"/>
        </w:rPr>
      </w:pPr>
    </w:p>
    <w:p w14:paraId="600F4A9F" w14:textId="45AE9CDD" w:rsidR="00FE145B" w:rsidRDefault="00FE145B" w:rsidP="00947771">
      <w:pPr>
        <w:rPr>
          <w:lang w:eastAsia="ko-KR"/>
        </w:rPr>
      </w:pPr>
    </w:p>
    <w:p w14:paraId="56C4A1BA" w14:textId="77777777" w:rsidR="00FE145B" w:rsidRPr="00947771" w:rsidRDefault="00FE145B" w:rsidP="00947771">
      <w:pPr>
        <w:rPr>
          <w:lang w:eastAsia="ko-KR"/>
        </w:rPr>
      </w:pPr>
    </w:p>
    <w:p w14:paraId="7D76D5D4" w14:textId="2EF131B1" w:rsidR="00092BFA" w:rsidRDefault="00947771" w:rsidP="00A25AD7">
      <w:pPr>
        <w:pStyle w:val="2"/>
      </w:pPr>
      <w:r w:rsidRPr="006227B1">
        <w:rPr>
          <w:noProof/>
        </w:rPr>
        <w:t>Non-functional</w:t>
      </w:r>
      <w:r>
        <w:rPr>
          <w:rFonts w:hint="eastAsia"/>
          <w:noProof/>
          <w:lang w:eastAsia="ko-KR"/>
        </w:rPr>
        <w:t>i</w:t>
      </w:r>
      <w:r>
        <w:rPr>
          <w:noProof/>
          <w:lang w:eastAsia="ko-KR"/>
        </w:rPr>
        <w:t>ty</w:t>
      </w:r>
      <w:r w:rsidR="00092BFA">
        <w:t xml:space="preserve"> </w:t>
      </w:r>
      <w:r w:rsidR="00BF0D3E">
        <w:t>(</w:t>
      </w:r>
      <w:r w:rsidR="00BF0D3E">
        <w:rPr>
          <w:rFonts w:hint="eastAsia"/>
          <w:lang w:eastAsia="ko-KR"/>
        </w:rPr>
        <w:t>비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기능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요구사항</w:t>
      </w:r>
      <w:r w:rsidR="00BF0D3E">
        <w:rPr>
          <w:rFonts w:hint="eastAsia"/>
          <w:lang w:eastAsia="ko-KR"/>
        </w:rPr>
        <w:t>)</w:t>
      </w:r>
    </w:p>
    <w:p w14:paraId="118C5ED4" w14:textId="15DBC50E" w:rsidR="00503EA2" w:rsidRPr="007212AF" w:rsidRDefault="00A668AC" w:rsidP="00A25AD7">
      <w:pPr>
        <w:pStyle w:val="3"/>
        <w:rPr>
          <w:b/>
          <w:bCs/>
          <w:i w:val="0"/>
          <w:iCs/>
          <w:lang w:eastAsia="ko-KR"/>
        </w:rPr>
      </w:pPr>
      <w:r>
        <w:rPr>
          <w:rFonts w:hint="eastAsia"/>
          <w:b/>
          <w:bCs/>
          <w:i w:val="0"/>
          <w:iCs/>
          <w:lang w:eastAsia="ko-KR"/>
        </w:rPr>
        <w:t>보안</w:t>
      </w:r>
    </w:p>
    <w:p w14:paraId="096FBE77" w14:textId="41CB5F11" w:rsidR="00503EA2" w:rsidRDefault="00503EA2" w:rsidP="007212AF">
      <w:pPr>
        <w:pStyle w:val="af1"/>
        <w:ind w:left="720"/>
      </w:pPr>
      <w:r>
        <w:rPr>
          <w:rFonts w:eastAsia="함초롬바탕"/>
        </w:rPr>
        <w:t>보안은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사용자가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회원가입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개인정보를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입력하게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하도록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외부인의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출입과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중복</w:t>
      </w:r>
      <w:r>
        <w:rPr>
          <w:rFonts w:eastAsia="함초롬바탕"/>
        </w:rPr>
        <w:t xml:space="preserve"> </w:t>
      </w:r>
      <w:r>
        <w:rPr>
          <w:rFonts w:eastAsia="함초롬바탕" w:hint="eastAsia"/>
        </w:rPr>
        <w:t>가입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등을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방지하여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보안을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신경</w:t>
      </w:r>
      <w:r>
        <w:rPr>
          <w:rFonts w:eastAsia="함초롬바탕"/>
        </w:rPr>
        <w:t xml:space="preserve"> </w:t>
      </w:r>
      <w:r>
        <w:rPr>
          <w:rFonts w:eastAsia="함초롬바탕" w:hint="eastAsia"/>
        </w:rPr>
        <w:t>쓴다</w:t>
      </w:r>
      <w:r>
        <w:rPr>
          <w:rFonts w:ascii="함초롬바탕" w:eastAsia="함초롬바탕" w:hAnsi="함초롬바탕" w:cs="함초롬바탕" w:hint="eastAsia"/>
        </w:rPr>
        <w:t>.</w:t>
      </w:r>
    </w:p>
    <w:p w14:paraId="1D93A661" w14:textId="40FAA64F" w:rsidR="00503EA2" w:rsidRPr="00503EA2" w:rsidRDefault="00503EA2" w:rsidP="00503EA2">
      <w:pPr>
        <w:pStyle w:val="af1"/>
      </w:pPr>
    </w:p>
    <w:p w14:paraId="4462A6BD" w14:textId="2D775A1C" w:rsidR="00503EA2" w:rsidRPr="007212AF" w:rsidRDefault="00A668AC" w:rsidP="00503EA2">
      <w:pPr>
        <w:pStyle w:val="3"/>
        <w:rPr>
          <w:rFonts w:cs="Arial"/>
          <w:b/>
          <w:bCs/>
          <w:i w:val="0"/>
          <w:iCs/>
        </w:rPr>
      </w:pPr>
      <w:r w:rsidRPr="007212AF">
        <w:rPr>
          <w:rFonts w:cs="Arial" w:hint="eastAsia"/>
          <w:b/>
          <w:bCs/>
          <w:i w:val="0"/>
          <w:iCs/>
        </w:rPr>
        <w:t>안</w:t>
      </w:r>
      <w:r>
        <w:rPr>
          <w:rFonts w:cs="Arial" w:hint="eastAsia"/>
          <w:b/>
          <w:bCs/>
          <w:i w:val="0"/>
          <w:iCs/>
          <w:lang w:eastAsia="ko-KR"/>
        </w:rPr>
        <w:t>정성</w:t>
      </w:r>
    </w:p>
    <w:p w14:paraId="58D182AF" w14:textId="73F3BE40" w:rsidR="005C534C" w:rsidRDefault="00503EA2" w:rsidP="007212AF">
      <w:pPr>
        <w:pStyle w:val="af1"/>
        <w:ind w:left="720"/>
        <w:rPr>
          <w:rFonts w:eastAsia="함초롬바탕"/>
        </w:rPr>
      </w:pPr>
      <w:r>
        <w:rPr>
          <w:rFonts w:eastAsia="함초롬바탕"/>
        </w:rPr>
        <w:t>동영상을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업로드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크기를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제한해서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너무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큰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용량이나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용량이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0</w:t>
      </w:r>
      <w:r>
        <w:rPr>
          <w:rFonts w:eastAsia="함초롬바탕"/>
        </w:rPr>
        <w:t>인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경우를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막아서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오류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발생을</w:t>
      </w:r>
      <w:r>
        <w:rPr>
          <w:rFonts w:eastAsia="함초롬바탕"/>
        </w:rPr>
        <w:t xml:space="preserve"> </w:t>
      </w:r>
    </w:p>
    <w:p w14:paraId="1749BB94" w14:textId="31C18304" w:rsidR="00D23CF0" w:rsidRPr="003C4802" w:rsidRDefault="00503EA2" w:rsidP="003C4802">
      <w:pPr>
        <w:pStyle w:val="af1"/>
        <w:ind w:left="720"/>
      </w:pPr>
      <w:r>
        <w:rPr>
          <w:rFonts w:eastAsia="함초롬바탕"/>
        </w:rPr>
        <w:t>줄이거나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화질을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어느정도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제한하여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보다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더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안정적</w:t>
      </w:r>
      <w:r>
        <w:rPr>
          <w:rFonts w:eastAsia="함초롬바탕" w:hint="eastAsia"/>
        </w:rPr>
        <w:t>이게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앱을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실행한다</w:t>
      </w:r>
      <w:r>
        <w:rPr>
          <w:rFonts w:eastAsia="함초롬바탕" w:hint="eastAsia"/>
        </w:rPr>
        <w:t>.</w:t>
      </w:r>
    </w:p>
    <w:p w14:paraId="49D05D20" w14:textId="289C83AD" w:rsidR="00092BFA" w:rsidRDefault="00092BFA">
      <w:pPr>
        <w:pStyle w:val="2"/>
        <w:rPr>
          <w:lang w:eastAsia="ko-KR"/>
        </w:rPr>
      </w:pPr>
      <w:bookmarkStart w:id="7" w:name="_Toc456598608"/>
      <w:r>
        <w:rPr>
          <w:lang w:eastAsia="ko-KR"/>
        </w:rPr>
        <w:lastRenderedPageBreak/>
        <w:t>Interfaces</w:t>
      </w:r>
      <w:bookmarkEnd w:id="7"/>
      <w:r w:rsidR="00BF0D3E">
        <w:rPr>
          <w:lang w:eastAsia="ko-KR"/>
        </w:rPr>
        <w:t xml:space="preserve"> (</w:t>
      </w:r>
      <w:r w:rsidR="00BF0D3E">
        <w:rPr>
          <w:rFonts w:hint="eastAsia"/>
          <w:lang w:eastAsia="ko-KR"/>
        </w:rPr>
        <w:t>인터페이스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요구사항</w:t>
      </w:r>
      <w:r w:rsidR="00BF0D3E">
        <w:rPr>
          <w:rFonts w:hint="eastAsia"/>
          <w:lang w:eastAsia="ko-KR"/>
        </w:rPr>
        <w:t>)</w:t>
      </w:r>
    </w:p>
    <w:p w14:paraId="4A9EF2D5" w14:textId="548D4D87" w:rsidR="00FE2F28" w:rsidRPr="0020206B" w:rsidRDefault="00890C04" w:rsidP="00FE2F28">
      <w:pPr>
        <w:pStyle w:val="3"/>
        <w:rPr>
          <w:b/>
          <w:bCs/>
          <w:lang w:eastAsia="ko-KR"/>
        </w:rPr>
      </w:pPr>
      <w:bookmarkStart w:id="8" w:name="_Toc456598609"/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FA3C75" wp14:editId="05DE9552">
                <wp:simplePos x="0" y="0"/>
                <wp:positionH relativeFrom="margin">
                  <wp:posOffset>4238625</wp:posOffset>
                </wp:positionH>
                <wp:positionV relativeFrom="paragraph">
                  <wp:posOffset>85725</wp:posOffset>
                </wp:positionV>
                <wp:extent cx="904875" cy="361950"/>
                <wp:effectExtent l="0" t="0" r="28575" b="19050"/>
                <wp:wrapNone/>
                <wp:docPr id="1125580068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1038AE" w14:textId="20BEC8BE" w:rsidR="00890C04" w:rsidRPr="00F700BC" w:rsidRDefault="00890C04" w:rsidP="00890C04">
                            <w:pPr>
                              <w:jc w:val="center"/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</w:pPr>
                            <w:r w:rsidRPr="00890C04"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  <w:t>Toolbar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A3C75" id="직사각형 13" o:spid="_x0000_s1026" style="position:absolute;left:0;text-align:left;margin-left:333.75pt;margin-top:6.75pt;width:71.25pt;height:28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" filled="f" strokecolor="red" strokeweight="1.5pt">
                <v:textbox>
                  <w:txbxContent>
                    <w:p w14:paraId="3C1038AE" w14:textId="20BEC8BE" w:rsidR="00890C04" w:rsidRPr="00F700BC" w:rsidRDefault="00890C04" w:rsidP="00890C04">
                      <w:pPr>
                        <w:jc w:val="center"/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</w:pPr>
                      <w:r w:rsidRPr="00890C04"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  <w:t>Toolbar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92BFA" w:rsidRPr="007212AF">
        <w:rPr>
          <w:b/>
          <w:bCs/>
        </w:rPr>
        <w:t>User Interfaces</w:t>
      </w:r>
      <w:bookmarkEnd w:id="8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유저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1DF59E8B" w14:textId="3AC24158" w:rsidR="00FE2F28" w:rsidRDefault="00FE2F28" w:rsidP="00F700BC">
      <w:pPr>
        <w:tabs>
          <w:tab w:val="left" w:pos="7860"/>
        </w:tabs>
        <w:rPr>
          <w:lang w:eastAsia="ko-KR"/>
        </w:rPr>
      </w:pPr>
      <w:r>
        <w:rPr>
          <w:lang w:eastAsia="ko-KR"/>
        </w:rPr>
        <w:t>&lt;</w:t>
      </w:r>
      <w:r w:rsidRPr="00FE2F28">
        <w:rPr>
          <w:lang w:eastAsia="ko-KR"/>
        </w:rPr>
        <w:t xml:space="preserve"> </w:t>
      </w:r>
      <w:r>
        <w:rPr>
          <w:lang w:eastAsia="ko-KR"/>
        </w:rPr>
        <w:t>Version -1.</w:t>
      </w:r>
      <w:r w:rsidR="00B432BE">
        <w:rPr>
          <w:lang w:eastAsia="ko-KR"/>
        </w:rPr>
        <w:t>4</w:t>
      </w:r>
      <w:r>
        <w:rPr>
          <w:lang w:eastAsia="ko-KR"/>
        </w:rPr>
        <w:t>&gt;</w:t>
      </w:r>
      <w:r w:rsidR="00F700BC">
        <w:rPr>
          <w:lang w:eastAsia="ko-KR"/>
        </w:rPr>
        <w:tab/>
      </w:r>
    </w:p>
    <w:p w14:paraId="50CD68BD" w14:textId="5AD49F8F" w:rsidR="0020206B" w:rsidRDefault="00890C04" w:rsidP="00FE2F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BF744E" wp14:editId="2C984AB9">
                <wp:simplePos x="0" y="0"/>
                <wp:positionH relativeFrom="page">
                  <wp:posOffset>5581650</wp:posOffset>
                </wp:positionH>
                <wp:positionV relativeFrom="paragraph">
                  <wp:posOffset>15875</wp:posOffset>
                </wp:positionV>
                <wp:extent cx="45719" cy="933450"/>
                <wp:effectExtent l="0" t="0" r="12065" b="19050"/>
                <wp:wrapNone/>
                <wp:docPr id="1194792657" name="연결선: 꺾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933450"/>
                        </a:xfrm>
                        <a:prstGeom prst="bentConnector3">
                          <a:avLst>
                            <a:gd name="adj1" fmla="val 23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34A5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14" o:spid="_x0000_s1026" type="#_x0000_t34" style="position:absolute;left:0;text-align:left;margin-left:439.5pt;margin-top:1.25pt;width:3.6pt;height:73.5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" adj="51" strokecolor="red" strokeweight="1.5pt">
                <w10:wrap anchorx="page"/>
              </v:shape>
            </w:pict>
          </mc:Fallback>
        </mc:AlternateContent>
      </w:r>
    </w:p>
    <w:p w14:paraId="44FF006C" w14:textId="1460A633" w:rsidR="0020206B" w:rsidRPr="00FE2F28" w:rsidRDefault="0020206B" w:rsidP="00FE2F28">
      <w:pPr>
        <w:rPr>
          <w:lang w:eastAsia="ko-KR"/>
        </w:rPr>
      </w:pPr>
    </w:p>
    <w:p w14:paraId="588AD4EC" w14:textId="243643B9" w:rsidR="00D23CF0" w:rsidRDefault="00F700BC" w:rsidP="00B432BE">
      <w:pPr>
        <w:jc w:val="center"/>
        <w:rPr>
          <w:noProof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F65AD6" wp14:editId="7BB108DC">
                <wp:simplePos x="0" y="0"/>
                <wp:positionH relativeFrom="page">
                  <wp:posOffset>6638925</wp:posOffset>
                </wp:positionH>
                <wp:positionV relativeFrom="paragraph">
                  <wp:posOffset>2187574</wp:posOffset>
                </wp:positionV>
                <wp:extent cx="585470" cy="885825"/>
                <wp:effectExtent l="0" t="0" r="24130" b="28575"/>
                <wp:wrapNone/>
                <wp:docPr id="1943790563" name="연결선: 꺾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5470" cy="885825"/>
                        </a:xfrm>
                        <a:prstGeom prst="bentConnector3">
                          <a:avLst>
                            <a:gd name="adj1" fmla="val 100434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34358" id="연결선: 꺾임 14" o:spid="_x0000_s1026" type="#_x0000_t34" style="position:absolute;left:0;text-align:left;margin-left:522.75pt;margin-top:172.25pt;width:46.1pt;height:69.7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" adj="21694" strokecolor="red" strokeweight="1.5pt">
                <w10:wrap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491AB4" wp14:editId="41739837">
                <wp:simplePos x="0" y="0"/>
                <wp:positionH relativeFrom="margin">
                  <wp:posOffset>5867400</wp:posOffset>
                </wp:positionH>
                <wp:positionV relativeFrom="paragraph">
                  <wp:posOffset>3073400</wp:posOffset>
                </wp:positionV>
                <wp:extent cx="904875" cy="361950"/>
                <wp:effectExtent l="0" t="0" r="28575" b="19050"/>
                <wp:wrapNone/>
                <wp:docPr id="1230735501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8A3B1" w14:textId="44DFBB8E" w:rsidR="00F700BC" w:rsidRPr="00F700BC" w:rsidRDefault="00F700BC" w:rsidP="00F700BC">
                            <w:pPr>
                              <w:jc w:val="center"/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color w:val="000000" w:themeColor="text1"/>
                                <w:lang w:eastAsia="ko-KR"/>
                              </w:rPr>
                              <w:t>L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  <w:t>istView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91AB4" id="_x0000_s1027" style="position:absolute;left:0;text-align:left;margin-left:462pt;margin-top:242pt;width:71.25pt;height:28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" filled="f" strokecolor="red" strokeweight="1.5pt">
                <v:textbox>
                  <w:txbxContent>
                    <w:p w14:paraId="3368A3B1" w14:textId="44DFBB8E" w:rsidR="00F700BC" w:rsidRPr="00F700BC" w:rsidRDefault="00F700BC" w:rsidP="00F700BC">
                      <w:pPr>
                        <w:jc w:val="center"/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color w:val="000000" w:themeColor="text1"/>
                          <w:lang w:eastAsia="ko-KR"/>
                        </w:rPr>
                        <w:t>L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  <w:t>istView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20A933" wp14:editId="0FE55F53">
                <wp:simplePos x="0" y="0"/>
                <wp:positionH relativeFrom="column">
                  <wp:posOffset>3657600</wp:posOffset>
                </wp:positionH>
                <wp:positionV relativeFrom="paragraph">
                  <wp:posOffset>1292225</wp:posOffset>
                </wp:positionV>
                <wp:extent cx="2085975" cy="2514600"/>
                <wp:effectExtent l="0" t="0" r="28575" b="19050"/>
                <wp:wrapNone/>
                <wp:docPr id="211584837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514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79FE6" id="직사각형 12" o:spid="_x0000_s1026" style="position:absolute;left:0;text-align:left;margin-left:4in;margin-top:101.75pt;width:164.25pt;height:19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69F875" wp14:editId="50B5AF1B">
                <wp:simplePos x="0" y="0"/>
                <wp:positionH relativeFrom="column">
                  <wp:posOffset>3657599</wp:posOffset>
                </wp:positionH>
                <wp:positionV relativeFrom="paragraph">
                  <wp:posOffset>644525</wp:posOffset>
                </wp:positionV>
                <wp:extent cx="2085975" cy="323850"/>
                <wp:effectExtent l="0" t="0" r="28575" b="19050"/>
                <wp:wrapNone/>
                <wp:docPr id="116877315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317CE" id="직사각형 12" o:spid="_x0000_s1026" style="position:absolute;left:0;text-align:left;margin-left:4in;margin-top:50.75pt;width:164.25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EEE8DA" wp14:editId="435D76D3">
                <wp:simplePos x="0" y="0"/>
                <wp:positionH relativeFrom="column">
                  <wp:posOffset>1419225</wp:posOffset>
                </wp:positionH>
                <wp:positionV relativeFrom="paragraph">
                  <wp:posOffset>2597150</wp:posOffset>
                </wp:positionV>
                <wp:extent cx="733425" cy="285750"/>
                <wp:effectExtent l="0" t="0" r="28575" b="19050"/>
                <wp:wrapNone/>
                <wp:docPr id="1966223028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1EBE8" id="직사각형 12" o:spid="_x0000_s1026" style="position:absolute;left:0;text-align:left;margin-left:111.75pt;margin-top:204.5pt;width:57.75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" filled="f" strokecolor="red" strokeweight="1.5pt"/>
            </w:pict>
          </mc:Fallback>
        </mc:AlternateContent>
      </w:r>
      <w:r w:rsidR="00B432BE" w:rsidRPr="00D23CF0"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9E9FCC" wp14:editId="62D163DD">
                <wp:simplePos x="0" y="0"/>
                <wp:positionH relativeFrom="margin">
                  <wp:posOffset>133350</wp:posOffset>
                </wp:positionH>
                <wp:positionV relativeFrom="paragraph">
                  <wp:posOffset>1787525</wp:posOffset>
                </wp:positionV>
                <wp:extent cx="6177179" cy="3371193"/>
                <wp:effectExtent l="0" t="19050" r="0" b="0"/>
                <wp:wrapNone/>
                <wp:docPr id="7" name="그룹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89B00450-CC7C-6DD7-37C2-76ACC54217D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179" cy="3371193"/>
                          <a:chOff x="361922" y="2270695"/>
                          <a:chExt cx="7257092" cy="3297059"/>
                        </a:xfrm>
                      </wpg:grpSpPr>
                      <wps:wsp>
                        <wps:cNvPr id="1477987427" name="TextBox 3">
                          <a:extLst>
                            <a:ext uri="{FF2B5EF4-FFF2-40B4-BE49-F238E27FC236}">
                              <a16:creationId xmlns:a16="http://schemas.microsoft.com/office/drawing/2014/main" id="{4F795FDC-44FE-34D4-A90D-BCF93BA3E7E5}"/>
                            </a:ext>
                          </a:extLst>
                        </wps:cNvPr>
                        <wps:cNvSpPr txBox="1"/>
                        <wps:spPr>
                          <a:xfrm>
                            <a:off x="361922" y="5256604"/>
                            <a:ext cx="271208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F408712" w14:textId="77777777" w:rsidR="00D23CF0" w:rsidRPr="00F700BC" w:rsidRDefault="00D23CF0" w:rsidP="00F700BC">
                              <w:pPr>
                                <w:wordWrap w:val="0"/>
                                <w:ind w:firstLineChars="100" w:firstLine="200"/>
                                <w:rPr>
                                  <w:rFonts w:ascii="나눔바른고딕OTF" w:eastAsia="나눔바른고딕OTF" w:hAnsi="나눔바른고딕OTF" w:cs="함초롬바탕"/>
                                  <w:color w:val="000000" w:themeColor="text1"/>
                                  <w:kern w:val="24"/>
                                  <w:szCs w:val="24"/>
                                  <w:lang w:eastAsia="ko-KR"/>
                                </w:rPr>
                              </w:pPr>
                              <w:r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>처음 실행 시 권한 부여 확인 창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1184473" name="TextBox 4">
                          <a:extLst>
                            <a:ext uri="{FF2B5EF4-FFF2-40B4-BE49-F238E27FC236}">
                              <a16:creationId xmlns:a16="http://schemas.microsoft.com/office/drawing/2014/main" id="{0A5F3D9E-2EE0-7A7E-C495-48FD9AB870FC}"/>
                            </a:ext>
                          </a:extLst>
                        </wps:cNvPr>
                        <wps:cNvSpPr txBox="1"/>
                        <wps:spPr>
                          <a:xfrm>
                            <a:off x="4120164" y="5256604"/>
                            <a:ext cx="3498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8AAF94" w14:textId="2DECD7E5" w:rsidR="00D23CF0" w:rsidRPr="00F700BC" w:rsidRDefault="00D23CF0" w:rsidP="00D23CF0">
                              <w:pPr>
                                <w:wordWrap w:val="0"/>
                                <w:rPr>
                                  <w:rFonts w:ascii="나눔바른고딕OTF" w:eastAsia="나눔바른고딕OTF" w:hAnsi="나눔바른고딕OTF" w:cs="함초롬바탕"/>
                                  <w:color w:val="000000" w:themeColor="text1"/>
                                  <w:kern w:val="24"/>
                                  <w:szCs w:val="24"/>
                                  <w:lang w:eastAsia="ko-KR"/>
                                </w:rPr>
                              </w:pPr>
                              <w:r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>스마트폰 내의 라이브러리를 보여주는</w:t>
                              </w:r>
                              <w:r w:rsidR="003804FB"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 xml:space="preserve"> </w:t>
                              </w:r>
                              <w:r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 xml:space="preserve">기본 화면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27356014" name="화살표: 오른쪽 2027356014">
                          <a:extLst>
                            <a:ext uri="{FF2B5EF4-FFF2-40B4-BE49-F238E27FC236}">
                              <a16:creationId xmlns:a16="http://schemas.microsoft.com/office/drawing/2014/main" id="{BC9F73A5-D944-E1E9-86AF-5F9E26E155BC}"/>
                            </a:ext>
                          </a:extLst>
                        </wps:cNvPr>
                        <wps:cNvSpPr/>
                        <wps:spPr>
                          <a:xfrm>
                            <a:off x="3140450" y="2270695"/>
                            <a:ext cx="979714" cy="63448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E9FCC" id="그룹 6" o:spid="_x0000_s1028" style="position:absolute;left:0;text-align:left;margin-left:10.5pt;margin-top:140.75pt;width:486.4pt;height:265.45pt;z-index:251659264;mso-position-horizontal-relative:margin;mso-width-relative:margin;mso-height-relative:margin" coordorigin="3619,22706" coordsize="72570,32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9" type="#_x0000_t202" style="position:absolute;left:3619;top:52566;width:27121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" filled="f" stroked="f">
                  <v:textbox>
                    <w:txbxContent>
                      <w:p w14:paraId="4F408712" w14:textId="77777777" w:rsidR="00D23CF0" w:rsidRPr="00F700BC" w:rsidRDefault="00D23CF0" w:rsidP="00F700BC">
                        <w:pPr>
                          <w:wordWrap w:val="0"/>
                          <w:ind w:firstLineChars="100" w:firstLine="200"/>
                          <w:rPr>
                            <w:rFonts w:ascii="나눔바른고딕OTF" w:eastAsia="나눔바른고딕OTF" w:hAnsi="나눔바른고딕OTF" w:cs="함초롬바탕"/>
                            <w:color w:val="000000" w:themeColor="text1"/>
                            <w:kern w:val="24"/>
                            <w:szCs w:val="24"/>
                            <w:lang w:eastAsia="ko-KR"/>
                          </w:rPr>
                        </w:pPr>
                        <w:r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>처음 실행 시 권한 부여 확인 창</w:t>
                        </w:r>
                      </w:p>
                    </w:txbxContent>
                  </v:textbox>
                </v:shape>
                <v:shape id="TextBox 4" o:spid="_x0000_s1030" type="#_x0000_t202" style="position:absolute;left:41201;top:52566;width:3498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" filled="f" stroked="f">
                  <v:textbox>
                    <w:txbxContent>
                      <w:p w14:paraId="798AAF94" w14:textId="2DECD7E5" w:rsidR="00D23CF0" w:rsidRPr="00F700BC" w:rsidRDefault="00D23CF0" w:rsidP="00D23CF0">
                        <w:pPr>
                          <w:wordWrap w:val="0"/>
                          <w:rPr>
                            <w:rFonts w:ascii="나눔바른고딕OTF" w:eastAsia="나눔바른고딕OTF" w:hAnsi="나눔바른고딕OTF" w:cs="함초롬바탕"/>
                            <w:color w:val="000000" w:themeColor="text1"/>
                            <w:kern w:val="24"/>
                            <w:szCs w:val="24"/>
                            <w:lang w:eastAsia="ko-KR"/>
                          </w:rPr>
                        </w:pPr>
                        <w:r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>스마트폰 내의 라이브러리를 보여주는</w:t>
                        </w:r>
                        <w:r w:rsidR="003804FB"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 xml:space="preserve"> </w:t>
                        </w:r>
                        <w:r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 xml:space="preserve">기본 화면 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27356014" o:spid="_x0000_s1031" type="#_x0000_t13" style="position:absolute;left:31404;top:22706;width:9797;height:6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" adj="14606" fillcolor="black [3200]" strokecolor="black [1600]" strokeweight="1pt"/>
                <w10:wrap anchorx="margin"/>
              </v:group>
            </w:pict>
          </mc:Fallback>
        </mc:AlternateContent>
      </w:r>
      <w:r w:rsidR="00B432BE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41013017" wp14:editId="284CA4BC">
            <wp:extent cx="2305050" cy="4749982"/>
            <wp:effectExtent l="0" t="0" r="0" b="0"/>
            <wp:docPr id="605263286" name="그림 1" descr="텍스트, 스크린샷, 통신 장치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63286" name="그림 1" descr="텍스트, 스크린샷, 통신 장치, 정보기기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930" cy="47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2BE">
        <w:rPr>
          <w:rFonts w:hint="eastAsia"/>
          <w:noProof/>
          <w:lang w:eastAsia="ko-KR"/>
        </w:rPr>
        <w:t xml:space="preserve"> </w:t>
      </w:r>
      <w:r w:rsidR="00B432BE">
        <w:rPr>
          <w:noProof/>
          <w:lang w:eastAsia="ko-KR"/>
        </w:rPr>
        <w:t xml:space="preserve">                                  </w:t>
      </w:r>
      <w:r w:rsidR="00B432BE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E26946F" wp14:editId="7924DE4D">
            <wp:extent cx="2295525" cy="4741281"/>
            <wp:effectExtent l="0" t="0" r="0" b="2540"/>
            <wp:docPr id="1223564737" name="그림 2" descr="전자제품, 텍스트, 스크린샷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64737" name="그림 2" descr="전자제품, 텍스트, 스크린샷, 통신 장치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74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6D7B" w14:textId="77777777" w:rsidR="003C4802" w:rsidRDefault="003C4802" w:rsidP="00B91462">
      <w:pPr>
        <w:pStyle w:val="af1"/>
        <w:rPr>
          <w:rFonts w:ascii="함초롬바탕" w:eastAsia="함초롬바탕" w:hAnsi="함초롬바탕" w:cs="함초롬바탕"/>
        </w:rPr>
      </w:pPr>
    </w:p>
    <w:p w14:paraId="6C428460" w14:textId="0918F096" w:rsidR="007212AF" w:rsidRDefault="007212AF" w:rsidP="009C580A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A268A1">
        <w:rPr>
          <w:rFonts w:ascii="함초롬바탕" w:eastAsia="함초롬바탕" w:hAnsi="함초롬바탕" w:cs="함초롬바탕"/>
        </w:rPr>
        <w:t>앱 플레이어를 이용해서 작동</w:t>
      </w:r>
      <w:r w:rsidRPr="00A268A1">
        <w:rPr>
          <w:rFonts w:ascii="함초롬바탕" w:eastAsia="함초롬바탕" w:hAnsi="함초롬바탕" w:cs="함초롬바탕" w:hint="eastAsia"/>
        </w:rPr>
        <w:t xml:space="preserve">, </w:t>
      </w:r>
      <w:r w:rsidRPr="00A268A1">
        <w:rPr>
          <w:rFonts w:ascii="함초롬바탕" w:eastAsia="함초롬바탕" w:hAnsi="함초롬바탕" w:cs="함초롬바탕"/>
        </w:rPr>
        <w:t>사용자의 터치에 반응하여 인터페이스를 사</w:t>
      </w:r>
      <w:r w:rsidR="00F313D8" w:rsidRPr="00A268A1">
        <w:rPr>
          <w:rFonts w:ascii="함초롬바탕" w:eastAsia="함초롬바탕" w:hAnsi="함초롬바탕" w:cs="함초롬바탕" w:hint="eastAsia"/>
        </w:rPr>
        <w:t>용한다.</w:t>
      </w:r>
    </w:p>
    <w:p w14:paraId="497D5CB6" w14:textId="483DDBA8" w:rsidR="00243B1C" w:rsidRPr="00A268A1" w:rsidRDefault="00243B1C" w:rsidP="009C580A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사용자에게 권한을 요청해 라이브러리에 있는 동영상에 접근한다.</w:t>
      </w:r>
    </w:p>
    <w:p w14:paraId="4377585F" w14:textId="548605BC" w:rsidR="00C13EFD" w:rsidRDefault="007212AF" w:rsidP="00C13EFD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A268A1">
        <w:rPr>
          <w:rFonts w:ascii="함초롬바탕" w:eastAsia="함초롬바탕" w:hAnsi="함초롬바탕" w:cs="함초롬바탕"/>
        </w:rPr>
        <w:t>보고싶은 동영상을 누르면 그 동영상을 재생하는 화면으로 이동</w:t>
      </w:r>
    </w:p>
    <w:p w14:paraId="296CB57A" w14:textId="7CC41F73" w:rsidR="00C13EFD" w:rsidRPr="00A268A1" w:rsidRDefault="00C13EFD" w:rsidP="00C13EFD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검색 기능을 통해 원하는 동영상을 제목으로 쉽게 찾을 수 있다.</w:t>
      </w:r>
    </w:p>
    <w:p w14:paraId="3C41AFCC" w14:textId="7D36E8D8" w:rsidR="00C13EFD" w:rsidRDefault="00F313D8" w:rsidP="00C13EFD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A268A1">
        <w:rPr>
          <w:rFonts w:ascii="함초롬바탕" w:eastAsia="함초롬바탕" w:hAnsi="함초롬바탕" w:cs="함초롬바탕" w:hint="eastAsia"/>
        </w:rPr>
        <w:t xml:space="preserve">동영상을 재생할 때 </w:t>
      </w:r>
      <w:r w:rsidRPr="00C13EFD">
        <w:rPr>
          <w:rFonts w:ascii="함초롬바탕" w:eastAsia="함초롬바탕" w:hAnsi="함초롬바탕" w:cs="함초롬바탕" w:hint="eastAsia"/>
          <w:dstrike/>
        </w:rPr>
        <w:t>잠금</w:t>
      </w:r>
      <w:r w:rsidRPr="00A268A1">
        <w:rPr>
          <w:rFonts w:ascii="함초롬바탕" w:eastAsia="함초롬바탕" w:hAnsi="함초롬바탕" w:cs="함초롬바탕" w:hint="eastAsia"/>
        </w:rPr>
        <w:t>,</w:t>
      </w:r>
      <w:r w:rsidRPr="00A268A1">
        <w:rPr>
          <w:rFonts w:ascii="함초롬바탕" w:eastAsia="함초롬바탕" w:hAnsi="함초롬바탕" w:cs="함초롬바탕"/>
        </w:rPr>
        <w:t xml:space="preserve"> </w:t>
      </w:r>
      <w:r w:rsidRPr="00A268A1">
        <w:rPr>
          <w:rFonts w:ascii="함초롬바탕" w:eastAsia="함초롬바탕" w:hAnsi="함초롬바탕" w:cs="함초롬바탕" w:hint="eastAsia"/>
        </w:rPr>
        <w:t xml:space="preserve">회전 등 다양한 </w:t>
      </w:r>
      <w:proofErr w:type="spellStart"/>
      <w:r w:rsidRPr="00A268A1">
        <w:rPr>
          <w:rFonts w:ascii="함초롬바탕" w:eastAsia="함초롬바탕" w:hAnsi="함초롬바탕" w:cs="함초롬바탕"/>
        </w:rPr>
        <w:t>ui</w:t>
      </w:r>
      <w:proofErr w:type="spellEnd"/>
      <w:r w:rsidRPr="00A268A1">
        <w:rPr>
          <w:rFonts w:ascii="함초롬바탕" w:eastAsia="함초롬바탕" w:hAnsi="함초롬바탕" w:cs="함초롬바탕" w:hint="eastAsia"/>
        </w:rPr>
        <w:t>를 사용</w:t>
      </w:r>
    </w:p>
    <w:p w14:paraId="336E83C2" w14:textId="4FBEC9FF" w:rsidR="003C4802" w:rsidRPr="003C4802" w:rsidRDefault="00243B1C" w:rsidP="003C4802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F313D8">
        <w:rPr>
          <w:rFonts w:ascii="함초롬바탕" w:eastAsia="함초롬바탕" w:hAnsi="함초롬바탕" w:cs="함초롬바탕" w:hint="eastAsia"/>
        </w:rPr>
        <w:t>삭제 기능을 통해 원하는 동영상을 삭제할 수 있다.</w:t>
      </w:r>
    </w:p>
    <w:p w14:paraId="10DF5858" w14:textId="19E64EEC" w:rsidR="00FE2F28" w:rsidRDefault="00F700BC" w:rsidP="00B432BE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FF0980" wp14:editId="5392DE61">
                <wp:simplePos x="0" y="0"/>
                <wp:positionH relativeFrom="margin">
                  <wp:posOffset>1276350</wp:posOffset>
                </wp:positionH>
                <wp:positionV relativeFrom="paragraph">
                  <wp:posOffset>15240</wp:posOffset>
                </wp:positionV>
                <wp:extent cx="904875" cy="361950"/>
                <wp:effectExtent l="0" t="0" r="28575" b="19050"/>
                <wp:wrapNone/>
                <wp:docPr id="1097923567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94C61" w14:textId="5710698E" w:rsidR="00F700BC" w:rsidRPr="00F700BC" w:rsidRDefault="00F700BC" w:rsidP="00F700BC">
                            <w:pPr>
                              <w:jc w:val="center"/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</w:pPr>
                            <w:r>
                              <w:rPr>
                                <w:rFonts w:ascii="나눔바른고딕OTF" w:eastAsia="나눔바른고딕OTF" w:hAnsi="나눔바른고딕OTF" w:hint="eastAsia"/>
                                <w:color w:val="000000" w:themeColor="text1"/>
                                <w:lang w:eastAsia="ko-KR"/>
                              </w:rPr>
                              <w:t>S</w:t>
                            </w:r>
                            <w:r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  <w:t>earchView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F0980" id="_x0000_s1032" style="position:absolute;margin-left:100.5pt;margin-top:1.2pt;width:71.25pt;height:28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" filled="f" strokecolor="red" strokeweight="1.5pt">
                <v:textbox>
                  <w:txbxContent>
                    <w:p w14:paraId="61D94C61" w14:textId="5710698E" w:rsidR="00F700BC" w:rsidRPr="00F700BC" w:rsidRDefault="00F700BC" w:rsidP="00F700BC">
                      <w:pPr>
                        <w:jc w:val="center"/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</w:pPr>
                      <w:r>
                        <w:rPr>
                          <w:rFonts w:ascii="나눔바른고딕OTF" w:eastAsia="나눔바른고딕OTF" w:hAnsi="나눔바른고딕OTF" w:hint="eastAsia"/>
                          <w:color w:val="000000" w:themeColor="text1"/>
                          <w:lang w:eastAsia="ko-KR"/>
                        </w:rPr>
                        <w:t>S</w:t>
                      </w:r>
                      <w:r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  <w:t>earchView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E2F28">
        <w:rPr>
          <w:lang w:eastAsia="ko-KR"/>
        </w:rPr>
        <w:t>&lt;</w:t>
      </w:r>
      <w:r w:rsidR="00FE2F28" w:rsidRPr="00FE2F28">
        <w:rPr>
          <w:lang w:eastAsia="ko-KR"/>
        </w:rPr>
        <w:t xml:space="preserve"> </w:t>
      </w:r>
      <w:r w:rsidR="00FE2F28">
        <w:rPr>
          <w:lang w:eastAsia="ko-KR"/>
        </w:rPr>
        <w:t>Version -1.4&gt;</w:t>
      </w:r>
    </w:p>
    <w:p w14:paraId="25056529" w14:textId="06CD7722" w:rsidR="00B432BE" w:rsidRDefault="00F700BC" w:rsidP="00B432BE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1749CFF" wp14:editId="5EB8CCF7">
                <wp:simplePos x="0" y="0"/>
                <wp:positionH relativeFrom="page">
                  <wp:posOffset>1724024</wp:posOffset>
                </wp:positionH>
                <wp:positionV relativeFrom="paragraph">
                  <wp:posOffset>15240</wp:posOffset>
                </wp:positionV>
                <wp:extent cx="462280" cy="971550"/>
                <wp:effectExtent l="19050" t="0" r="13970" b="19050"/>
                <wp:wrapNone/>
                <wp:docPr id="2006086084" name="연결선: 꺾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280" cy="971550"/>
                        </a:xfrm>
                        <a:prstGeom prst="bentConnector3">
                          <a:avLst>
                            <a:gd name="adj1" fmla="val 10023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31D" id="연결선: 꺾임 14" o:spid="_x0000_s1026" type="#_x0000_t34" style="position:absolute;left:0;text-align:left;margin-left:135.75pt;margin-top:1.2pt;width:36.4pt;height:76.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" adj="21651" strokecolor="red" strokeweight="1.5pt">
                <w10:wrap anchorx="page"/>
              </v:shape>
            </w:pict>
          </mc:Fallback>
        </mc:AlternateContent>
      </w:r>
      <w:r w:rsidR="00B432BE">
        <w:rPr>
          <w:lang w:eastAsia="ko-KR"/>
        </w:rPr>
        <w:tab/>
      </w:r>
    </w:p>
    <w:p w14:paraId="60370265" w14:textId="25DD2CD5" w:rsidR="0020206B" w:rsidRDefault="0020206B" w:rsidP="00B432BE">
      <w:pPr>
        <w:rPr>
          <w:lang w:eastAsia="ko-KR"/>
        </w:rPr>
      </w:pPr>
    </w:p>
    <w:p w14:paraId="05F47491" w14:textId="0AE990F4" w:rsidR="00B432BE" w:rsidRPr="00B432BE" w:rsidRDefault="00F700BC" w:rsidP="00B432BE">
      <w:pPr>
        <w:rPr>
          <w:lang w:eastAsia="ko-KR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971C86" wp14:editId="73D572CA">
                <wp:simplePos x="0" y="0"/>
                <wp:positionH relativeFrom="column">
                  <wp:posOffset>4972050</wp:posOffset>
                </wp:positionH>
                <wp:positionV relativeFrom="paragraph">
                  <wp:posOffset>681990</wp:posOffset>
                </wp:positionV>
                <wp:extent cx="285750" cy="285750"/>
                <wp:effectExtent l="0" t="0" r="19050" b="19050"/>
                <wp:wrapNone/>
                <wp:docPr id="1295525015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C2FC7" id="직사각형 12" o:spid="_x0000_s1026" style="position:absolute;left:0;text-align:left;margin-left:391.5pt;margin-top:53.7pt;width:22.5pt;height:2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BC869" wp14:editId="238667DB">
                <wp:simplePos x="0" y="0"/>
                <wp:positionH relativeFrom="column">
                  <wp:posOffset>123826</wp:posOffset>
                </wp:positionH>
                <wp:positionV relativeFrom="paragraph">
                  <wp:posOffset>672465</wp:posOffset>
                </wp:positionV>
                <wp:extent cx="1752600" cy="323850"/>
                <wp:effectExtent l="0" t="0" r="19050" b="19050"/>
                <wp:wrapNone/>
                <wp:docPr id="443985431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862EE" id="직사각형 12" o:spid="_x0000_s1026" style="position:absolute;left:0;text-align:left;margin-left:9.75pt;margin-top:52.95pt;width:138pt;height:2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" filled="f" strokecolor="red" strokeweight="1.5pt"/>
            </w:pict>
          </mc:Fallback>
        </mc:AlternateContent>
      </w:r>
      <w:r w:rsidR="0020206B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84DBB4C" wp14:editId="314F5471">
                <wp:simplePos x="0" y="0"/>
                <wp:positionH relativeFrom="margin">
                  <wp:align>right</wp:align>
                </wp:positionH>
                <wp:positionV relativeFrom="paragraph">
                  <wp:posOffset>5025390</wp:posOffset>
                </wp:positionV>
                <wp:extent cx="5895975" cy="381000"/>
                <wp:effectExtent l="0" t="0" r="9525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31EAB" w14:textId="16F102EC" w:rsidR="0020206B" w:rsidRPr="00F700BC" w:rsidRDefault="0020206B" w:rsidP="00F700BC">
                            <w:pPr>
                              <w:ind w:firstLineChars="750" w:firstLine="1500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검색 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ab/>
                              <w:t xml:space="preserve">                                                                                    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정렬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BB4C" id="텍스트 상자 2" o:spid="_x0000_s1033" type="#_x0000_t202" style="position:absolute;margin-left:413.05pt;margin-top:395.7pt;width:464.25pt;height:30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" stroked="f">
                <v:textbox>
                  <w:txbxContent>
                    <w:p w14:paraId="7A431EAB" w14:textId="16F102EC" w:rsidR="0020206B" w:rsidRPr="00F700BC" w:rsidRDefault="0020206B" w:rsidP="00F700BC">
                      <w:pPr>
                        <w:ind w:firstLineChars="750" w:firstLine="1500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검색 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ab/>
                        <w:t xml:space="preserve">                                                                                                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정렬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32BE">
        <w:rPr>
          <w:rFonts w:hint="eastAsia"/>
          <w:noProof/>
          <w:lang w:eastAsia="ko-KR"/>
        </w:rPr>
        <w:drawing>
          <wp:inline distT="0" distB="0" distL="0" distR="0" wp14:anchorId="78A88BB2" wp14:editId="17ED3FAB">
            <wp:extent cx="2425492" cy="4943475"/>
            <wp:effectExtent l="0" t="0" r="0" b="0"/>
            <wp:docPr id="1183492718" name="그림 3" descr="정보기기, 스크린샷, 통신 장치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92718" name="그림 3" descr="정보기기, 스크린샷, 통신 장치, 전자 기기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848" cy="49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2BE">
        <w:rPr>
          <w:rFonts w:hint="eastAsia"/>
          <w:lang w:eastAsia="ko-KR"/>
        </w:rPr>
        <w:t xml:space="preserve"> </w:t>
      </w:r>
      <w:r w:rsidR="00B432BE">
        <w:rPr>
          <w:lang w:eastAsia="ko-KR"/>
        </w:rPr>
        <w:t xml:space="preserve">                                </w:t>
      </w:r>
      <w:r w:rsidR="0020206B">
        <w:rPr>
          <w:rFonts w:hint="eastAsia"/>
          <w:noProof/>
          <w:lang w:eastAsia="ko-KR"/>
        </w:rPr>
        <w:drawing>
          <wp:inline distT="0" distB="0" distL="0" distR="0" wp14:anchorId="4B1C19AD" wp14:editId="33BC34F7">
            <wp:extent cx="2428875" cy="4961889"/>
            <wp:effectExtent l="0" t="0" r="0" b="0"/>
            <wp:docPr id="965633164" name="그림 5" descr="전자제품, 텍스트, 통신 장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33164" name="그림 5" descr="전자제품, 텍스트, 통신 장치, 스크린샷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540" cy="496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77C7" w14:textId="0D367F08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CA21A2B" w14:textId="2E1040B1" w:rsidR="00FE2F28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액션 바 검색 아이콘 클릭</w:t>
      </w:r>
      <w:r w:rsidR="00367EAE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시 </w:t>
      </w:r>
      <w:proofErr w:type="spellStart"/>
      <w:proofErr w:type="gramStart"/>
      <w:r>
        <w:rPr>
          <w:rFonts w:ascii="함초롬바탕" w:eastAsia="함초롬바탕" w:hAnsi="함초롬바탕" w:cs="함초롬바탕" w:hint="eastAsia"/>
        </w:rPr>
        <w:t>서치뷰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를</w:t>
      </w:r>
      <w:proofErr w:type="spellEnd"/>
      <w:proofErr w:type="gramEnd"/>
      <w:r>
        <w:rPr>
          <w:rFonts w:ascii="함초롬바탕" w:eastAsia="함초롬바탕" w:hAnsi="함초롬바탕" w:cs="함초롬바탕" w:hint="eastAsia"/>
        </w:rPr>
        <w:t xml:space="preserve"> 통해 파일 검색 을 한다</w:t>
      </w:r>
      <w:r>
        <w:rPr>
          <w:rFonts w:ascii="함초롬바탕" w:eastAsia="함초롬바탕" w:hAnsi="함초롬바탕" w:cs="함초롬바탕"/>
        </w:rPr>
        <w:t>.</w:t>
      </w:r>
      <w:r>
        <w:rPr>
          <w:rFonts w:ascii="함초롬바탕" w:eastAsia="함초롬바탕" w:hAnsi="함초롬바탕" w:cs="함초롬바탕" w:hint="eastAsia"/>
        </w:rPr>
        <w:t xml:space="preserve"> </w:t>
      </w:r>
    </w:p>
    <w:p w14:paraId="2D75745B" w14:textId="22EFF38D" w:rsidR="00FE2F28" w:rsidRDefault="0020206B" w:rsidP="003C4802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정렬 버튼을 누르면 파일제목에 따라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기본은 오름차순 누르면 내림차순으로 </w:t>
      </w:r>
      <w:proofErr w:type="gramStart"/>
      <w:r>
        <w:rPr>
          <w:rFonts w:ascii="함초롬바탕" w:eastAsia="함초롬바탕" w:hAnsi="함초롬바탕" w:cs="함초롬바탕" w:hint="eastAsia"/>
        </w:rPr>
        <w:t>전환 되어</w:t>
      </w:r>
      <w:proofErr w:type="gramEnd"/>
      <w:r>
        <w:rPr>
          <w:rFonts w:ascii="함초롬바탕" w:eastAsia="함초롬바탕" w:hAnsi="함초롬바탕" w:cs="함초롬바탕" w:hint="eastAsia"/>
        </w:rPr>
        <w:t xml:space="preserve"> 정렬한다</w:t>
      </w:r>
      <w:r>
        <w:rPr>
          <w:rFonts w:ascii="함초롬바탕" w:eastAsia="함초롬바탕" w:hAnsi="함초롬바탕" w:cs="함초롬바탕"/>
        </w:rPr>
        <w:t>.</w:t>
      </w:r>
    </w:p>
    <w:p w14:paraId="34AA9F68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1FDF68D7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36756B0C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62F2EA6E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70CCD886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530E30B5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6915A829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3759322B" w14:textId="626F762E" w:rsidR="0020206B" w:rsidRPr="0020206B" w:rsidRDefault="0020206B" w:rsidP="0020206B">
      <w:pPr>
        <w:ind w:firstLineChars="100" w:firstLine="200"/>
        <w:rPr>
          <w:lang w:eastAsia="ko-KR"/>
        </w:rPr>
      </w:pPr>
      <w:r>
        <w:rPr>
          <w:lang w:eastAsia="ko-KR"/>
        </w:rPr>
        <w:lastRenderedPageBreak/>
        <w:t>&lt;</w:t>
      </w:r>
      <w:r w:rsidRPr="00FE2F28">
        <w:rPr>
          <w:lang w:eastAsia="ko-KR"/>
        </w:rPr>
        <w:t xml:space="preserve"> </w:t>
      </w:r>
      <w:r>
        <w:rPr>
          <w:lang w:eastAsia="ko-KR"/>
        </w:rPr>
        <w:t>Version -1.4&gt;</w:t>
      </w:r>
    </w:p>
    <w:p w14:paraId="6A319510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CC7D274" w14:textId="0F7585A4" w:rsidR="00FE2F28" w:rsidRDefault="00F700BC" w:rsidP="0020206B">
      <w:pPr>
        <w:pStyle w:val="af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694438" wp14:editId="05E9346B">
                <wp:simplePos x="0" y="0"/>
                <wp:positionH relativeFrom="column">
                  <wp:posOffset>3733800</wp:posOffset>
                </wp:positionH>
                <wp:positionV relativeFrom="paragraph">
                  <wp:posOffset>2007870</wp:posOffset>
                </wp:positionV>
                <wp:extent cx="1895475" cy="723900"/>
                <wp:effectExtent l="0" t="0" r="28575" b="19050"/>
                <wp:wrapNone/>
                <wp:docPr id="1129590999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72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EFAEE" id="직사각형 12" o:spid="_x0000_s1026" style="position:absolute;left:0;text-align:left;margin-left:294pt;margin-top:158.1pt;width:149.25pt;height:5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B5F04C" wp14:editId="6C4A3C7A">
                <wp:simplePos x="0" y="0"/>
                <wp:positionH relativeFrom="column">
                  <wp:posOffset>180975</wp:posOffset>
                </wp:positionH>
                <wp:positionV relativeFrom="paragraph">
                  <wp:posOffset>1322070</wp:posOffset>
                </wp:positionV>
                <wp:extent cx="2019300" cy="238125"/>
                <wp:effectExtent l="0" t="0" r="19050" b="28575"/>
                <wp:wrapNone/>
                <wp:docPr id="1183609083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441E6" id="직사각형 12" o:spid="_x0000_s1026" style="position:absolute;left:0;text-align:left;margin-left:14.25pt;margin-top:104.1pt;width:159pt;height:18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6+ggIAAGk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" filled="f" strokecolor="red" strokeweight="1.5pt"/>
            </w:pict>
          </mc:Fallback>
        </mc:AlternateContent>
      </w:r>
      <w:r w:rsidR="0020206B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4614C3E" wp14:editId="12F1AA91">
                <wp:simplePos x="0" y="0"/>
                <wp:positionH relativeFrom="margin">
                  <wp:align>left</wp:align>
                </wp:positionH>
                <wp:positionV relativeFrom="paragraph">
                  <wp:posOffset>4978400</wp:posOffset>
                </wp:positionV>
                <wp:extent cx="5895975" cy="381000"/>
                <wp:effectExtent l="0" t="0" r="9525" b="0"/>
                <wp:wrapSquare wrapText="bothSides"/>
                <wp:docPr id="67388150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E74E9" w14:textId="340EE75B" w:rsidR="0020206B" w:rsidRPr="00F700BC" w:rsidRDefault="0020206B" w:rsidP="0020206B">
                            <w:pPr>
                              <w:ind w:firstLineChars="700" w:firstLine="1400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 xml:space="preserve">파일 선택 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ab/>
                              <w:t xml:space="preserve">                                                                               </w:t>
                            </w:r>
                            <w:r w:rsid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 xml:space="preserve">         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 xml:space="preserve">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파일 삭제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14C3E" id="_x0000_s1034" type="#_x0000_t202" style="position:absolute;left:0;text-align:left;margin-left:0;margin-top:392pt;width:464.25pt;height:30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" stroked="f">
                <v:textbox>
                  <w:txbxContent>
                    <w:p w14:paraId="13BE74E9" w14:textId="340EE75B" w:rsidR="0020206B" w:rsidRPr="00F700BC" w:rsidRDefault="0020206B" w:rsidP="0020206B">
                      <w:pPr>
                        <w:ind w:firstLineChars="700" w:firstLine="1400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 xml:space="preserve">파일 선택 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ab/>
                        <w:t xml:space="preserve">                                                                               </w:t>
                      </w:r>
                      <w:r w:rsid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 xml:space="preserve">                      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 xml:space="preserve">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파일 삭제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206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A50252" wp14:editId="4BE5E843">
                <wp:simplePos x="0" y="0"/>
                <wp:positionH relativeFrom="margin">
                  <wp:align>center</wp:align>
                </wp:positionH>
                <wp:positionV relativeFrom="paragraph">
                  <wp:posOffset>1952625</wp:posOffset>
                </wp:positionV>
                <wp:extent cx="833925" cy="648748"/>
                <wp:effectExtent l="0" t="19050" r="42545" b="37465"/>
                <wp:wrapNone/>
                <wp:docPr id="1993961409" name="화살표: 오른쪽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25" cy="6487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87B89BB" id="화살표: 오른쪽 1" o:spid="_x0000_s1026" type="#_x0000_t13" style="position:absolute;left:0;text-align:left;margin-left:0;margin-top:153.75pt;width:65.65pt;height:51.1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" adj="13198" fillcolor="black [3200]" strokecolor="black [1600]" strokeweight="1pt">
                <w10:wrap anchorx="margin"/>
              </v:shape>
            </w:pict>
          </mc:Fallback>
        </mc:AlternateConten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EABE79D" wp14:editId="5588B1A1">
            <wp:extent cx="2415431" cy="4905375"/>
            <wp:effectExtent l="0" t="0" r="4445" b="0"/>
            <wp:docPr id="24045818" name="그림 6" descr="전자제품, 정보기기, 통신 장치, 모바일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5818" name="그림 6" descr="전자제품, 정보기기, 통신 장치, 모바일 기기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77" cy="4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06B">
        <w:rPr>
          <w:rFonts w:ascii="함초롬바탕" w:eastAsia="함초롬바탕" w:hAnsi="함초롬바탕" w:cs="함초롬바탕"/>
          <w:noProof/>
        </w:rPr>
        <w:t xml:space="preserve">                          </w: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B4D8964" wp14:editId="6271344B">
            <wp:extent cx="2367564" cy="4895850"/>
            <wp:effectExtent l="0" t="0" r="0" b="0"/>
            <wp:docPr id="347196893" name="그림 7" descr="전자제품, 정보기기, 통신 장치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96893" name="그림 7" descr="전자제품, 정보기기, 통신 장치, 멀티미디어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618" cy="492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01A6" w14:textId="38271611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521BB7E8" w14:textId="76386E23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삭제할 파일을 선택</w:t>
      </w:r>
      <w:r w:rsidR="00725E7F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시 배경색을 회색으로 변경하여 선택된 파일을 확인하고</w:t>
      </w:r>
    </w:p>
    <w:p w14:paraId="291BA009" w14:textId="466A035B" w:rsidR="00FE2F28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삭제 아이콘을 누르면 삭제 확인 메시지가 나오며 파일에서 삭제된다</w:t>
      </w:r>
      <w:r>
        <w:rPr>
          <w:rFonts w:ascii="함초롬바탕" w:eastAsia="함초롬바탕" w:hAnsi="함초롬바탕" w:cs="함초롬바탕"/>
        </w:rPr>
        <w:t>.</w:t>
      </w:r>
    </w:p>
    <w:p w14:paraId="18EA795F" w14:textId="44B50363" w:rsidR="00A3627F" w:rsidRDefault="00A3627F" w:rsidP="00A3627F">
      <w:pPr>
        <w:pStyle w:val="af1"/>
        <w:rPr>
          <w:rFonts w:ascii="함초롬바탕" w:eastAsia="함초롬바탕" w:hAnsi="함초롬바탕" w:cs="함초롬바탕"/>
        </w:rPr>
      </w:pPr>
    </w:p>
    <w:p w14:paraId="1F35ADA3" w14:textId="77777777" w:rsidR="0071662F" w:rsidRDefault="0071662F" w:rsidP="00A3627F">
      <w:pPr>
        <w:pStyle w:val="af1"/>
        <w:rPr>
          <w:rFonts w:ascii="함초롬바탕" w:eastAsia="함초롬바탕" w:hAnsi="함초롬바탕" w:cs="함초롬바탕"/>
        </w:rPr>
      </w:pPr>
    </w:p>
    <w:p w14:paraId="30783F02" w14:textId="77777777" w:rsidR="0071662F" w:rsidRDefault="0071662F" w:rsidP="00A3627F">
      <w:pPr>
        <w:pStyle w:val="af1"/>
        <w:rPr>
          <w:rFonts w:ascii="함초롬바탕" w:eastAsia="함초롬바탕" w:hAnsi="함초롬바탕" w:cs="함초롬바탕"/>
        </w:rPr>
      </w:pPr>
    </w:p>
    <w:p w14:paraId="763EFF6F" w14:textId="635654F2" w:rsidR="00A3627F" w:rsidRPr="0020206B" w:rsidRDefault="00A3627F" w:rsidP="00A3627F">
      <w:pPr>
        <w:ind w:firstLineChars="100" w:firstLine="200"/>
        <w:rPr>
          <w:lang w:eastAsia="ko-KR"/>
        </w:rPr>
      </w:pPr>
      <w:proofErr w:type="gramStart"/>
      <w:r>
        <w:rPr>
          <w:lang w:eastAsia="ko-KR"/>
        </w:rPr>
        <w:lastRenderedPageBreak/>
        <w:t>&lt;</w:t>
      </w:r>
      <w:r w:rsidRPr="00FE2F28">
        <w:rPr>
          <w:lang w:eastAsia="ko-KR"/>
        </w:rPr>
        <w:t xml:space="preserve">  </w:t>
      </w:r>
      <w:proofErr w:type="spellStart"/>
      <w:r>
        <w:rPr>
          <w:lang w:eastAsia="ko-KR"/>
        </w:rPr>
        <w:t>api</w:t>
      </w:r>
      <w:proofErr w:type="spellEnd"/>
      <w:proofErr w:type="gramEnd"/>
      <w:r>
        <w:rPr>
          <w:lang w:eastAsia="ko-KR"/>
        </w:rPr>
        <w:t xml:space="preserve"> v29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</w:p>
    <w:p w14:paraId="3DEF4409" w14:textId="4CAE57B8" w:rsidR="00A3627F" w:rsidRDefault="00A3627F" w:rsidP="00A3627F">
      <w:pPr>
        <w:pStyle w:val="af1"/>
        <w:rPr>
          <w:rFonts w:ascii="함초롬바탕" w:eastAsia="함초롬바탕" w:hAnsi="함초롬바탕" w:cs="함초롬바탕"/>
        </w:rPr>
      </w:pPr>
    </w:p>
    <w:p w14:paraId="2A3CCC2A" w14:textId="6388EF36" w:rsidR="0020206B" w:rsidRDefault="00890C04" w:rsidP="0020206B">
      <w:pPr>
        <w:pStyle w:val="af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4DD6BE" wp14:editId="69C35FA0">
                <wp:simplePos x="0" y="0"/>
                <wp:positionH relativeFrom="column">
                  <wp:posOffset>4095750</wp:posOffset>
                </wp:positionH>
                <wp:positionV relativeFrom="paragraph">
                  <wp:posOffset>3481070</wp:posOffset>
                </wp:positionV>
                <wp:extent cx="1295400" cy="323850"/>
                <wp:effectExtent l="0" t="0" r="19050" b="19050"/>
                <wp:wrapNone/>
                <wp:docPr id="141437772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E5CD4" id="직사각형 12" o:spid="_x0000_s1026" style="position:absolute;left:0;text-align:left;margin-left:322.5pt;margin-top:274.1pt;width:102pt;height:25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" filled="f" strokecolor="red" strokeweight="1.5pt"/>
            </w:pict>
          </mc:Fallback>
        </mc:AlternateContent>
      </w:r>
      <w:r w:rsidR="00F700BC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E30C8B" wp14:editId="154B43F5">
                <wp:simplePos x="0" y="0"/>
                <wp:positionH relativeFrom="column">
                  <wp:posOffset>257175</wp:posOffset>
                </wp:positionH>
                <wp:positionV relativeFrom="paragraph">
                  <wp:posOffset>1861820</wp:posOffset>
                </wp:positionV>
                <wp:extent cx="1838325" cy="981075"/>
                <wp:effectExtent l="0" t="0" r="28575" b="28575"/>
                <wp:wrapNone/>
                <wp:docPr id="1934813975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981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C7A5D" id="직사각형 12" o:spid="_x0000_s1026" style="position:absolute;left:0;text-align:left;margin-left:20.25pt;margin-top:146.6pt;width:144.75pt;height:7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" filled="f" strokecolor="red" strokeweight="1.5pt"/>
            </w:pict>
          </mc:Fallback>
        </mc:AlternateContent>
      </w:r>
      <w:r w:rsidR="00A3627F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AC6821D" wp14:editId="6749A097">
                <wp:simplePos x="0" y="0"/>
                <wp:positionH relativeFrom="margin">
                  <wp:align>left</wp:align>
                </wp:positionH>
                <wp:positionV relativeFrom="paragraph">
                  <wp:posOffset>4980305</wp:posOffset>
                </wp:positionV>
                <wp:extent cx="5895975" cy="381000"/>
                <wp:effectExtent l="0" t="0" r="9525" b="0"/>
                <wp:wrapSquare wrapText="bothSides"/>
                <wp:docPr id="99250148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38F2D" w14:textId="2F4E32B7" w:rsidR="00A3627F" w:rsidRPr="00F700BC" w:rsidRDefault="00A3627F" w:rsidP="00A3627F">
                            <w:pPr>
                              <w:ind w:firstLineChars="700" w:firstLine="1400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 xml:space="preserve">파일 접근 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ab/>
                              <w:t xml:space="preserve">                                                                                </w:t>
                            </w:r>
                            <w:r w:rsid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 xml:space="preserve">                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파일 삭제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6821D" id="_x0000_s1035" type="#_x0000_t202" style="position:absolute;left:0;text-align:left;margin-left:0;margin-top:392.15pt;width:464.25pt;height:30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" stroked="f">
                <v:textbox>
                  <w:txbxContent>
                    <w:p w14:paraId="3E138F2D" w14:textId="2F4E32B7" w:rsidR="00A3627F" w:rsidRPr="00F700BC" w:rsidRDefault="00A3627F" w:rsidP="00A3627F">
                      <w:pPr>
                        <w:ind w:firstLineChars="700" w:firstLine="1400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 xml:space="preserve">파일 접근 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ab/>
                        <w:t xml:space="preserve">                                                                                </w:t>
                      </w:r>
                      <w:r w:rsid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 xml:space="preserve">                            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파일 삭제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206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313AAD" wp14:editId="0BF1C27E">
                <wp:simplePos x="0" y="0"/>
                <wp:positionH relativeFrom="margin">
                  <wp:align>center</wp:align>
                </wp:positionH>
                <wp:positionV relativeFrom="paragraph">
                  <wp:posOffset>1980565</wp:posOffset>
                </wp:positionV>
                <wp:extent cx="833925" cy="648748"/>
                <wp:effectExtent l="0" t="19050" r="42545" b="37465"/>
                <wp:wrapNone/>
                <wp:docPr id="1566544974" name="화살표: 오른쪽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25" cy="6487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E3E4437" id="화살표: 오른쪽 1" o:spid="_x0000_s1026" type="#_x0000_t13" style="position:absolute;left:0;text-align:left;margin-left:0;margin-top:155.95pt;width:65.65pt;height:51.1pt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" adj="13198" fillcolor="black [3200]" strokecolor="black [1600]" strokeweight="1pt">
                <w10:wrap anchorx="margin"/>
              </v:shape>
            </w:pict>
          </mc:Fallback>
        </mc:AlternateConten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9AEDE10" wp14:editId="618384F4">
            <wp:extent cx="2350726" cy="4837549"/>
            <wp:effectExtent l="0" t="0" r="0" b="1270"/>
            <wp:docPr id="1054446782" name="그림 8" descr="전자제품, 멀티미디어, 정보기기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46782" name="그림 8" descr="전자제품, 멀티미디어, 정보기기, 통신 장치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323" cy="48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06B">
        <w:rPr>
          <w:rFonts w:ascii="함초롬바탕" w:eastAsia="함초롬바탕" w:hAnsi="함초롬바탕" w:cs="함초롬바탕"/>
          <w:noProof/>
        </w:rPr>
        <w:t xml:space="preserve">                               </w: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31DDC62" wp14:editId="6D9A4521">
            <wp:extent cx="2371725" cy="4810517"/>
            <wp:effectExtent l="0" t="0" r="0" b="9525"/>
            <wp:docPr id="523631126" name="그림 9" descr="전자제품, 정보기기, 통신 장치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31126" name="그림 9" descr="전자제품, 정보기기, 통신 장치, 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693" cy="48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E30A" w14:textId="44CCACE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50EB54A" w14:textId="4FEB2C24" w:rsidR="0020206B" w:rsidRDefault="00A3627F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proofErr w:type="spellStart"/>
      <w:r>
        <w:rPr>
          <w:rFonts w:ascii="함초롬바탕" w:eastAsia="함초롬바탕" w:hAnsi="함초롬바탕" w:cs="함초롬바탕"/>
        </w:rPr>
        <w:t>Api</w:t>
      </w:r>
      <w:proofErr w:type="spellEnd"/>
      <w:r>
        <w:rPr>
          <w:rFonts w:ascii="함초롬바탕" w:eastAsia="함초롬바탕" w:hAnsi="함초롬바탕" w:cs="함초롬바탕"/>
        </w:rPr>
        <w:t xml:space="preserve"> 29 </w:t>
      </w:r>
      <w:r>
        <w:rPr>
          <w:rFonts w:ascii="함초롬바탕" w:eastAsia="함초롬바탕" w:hAnsi="함초롬바탕" w:cs="함초롬바탕" w:hint="eastAsia"/>
        </w:rPr>
        <w:t xml:space="preserve">이상(안드로이드 </w:t>
      </w:r>
      <w:r>
        <w:rPr>
          <w:rFonts w:ascii="함초롬바탕" w:eastAsia="함초롬바탕" w:hAnsi="함초롬바탕" w:cs="함초롬바탕"/>
        </w:rPr>
        <w:t xml:space="preserve">11) </w:t>
      </w:r>
      <w:r>
        <w:rPr>
          <w:rFonts w:ascii="함초롬바탕" w:eastAsia="함초롬바탕" w:hAnsi="함초롬바탕" w:cs="함초롬바탕" w:hint="eastAsia"/>
        </w:rPr>
        <w:t xml:space="preserve">버전 </w:t>
      </w:r>
      <w:proofErr w:type="spellStart"/>
      <w:r>
        <w:rPr>
          <w:rFonts w:ascii="함초롬바탕" w:eastAsia="함초롬바탕" w:hAnsi="함초롬바탕" w:cs="함초롬바탕" w:hint="eastAsia"/>
        </w:rPr>
        <w:t>부터는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proofErr w:type="gramStart"/>
      <w:r>
        <w:rPr>
          <w:rFonts w:ascii="함초롬바탕" w:eastAsia="함초롬바탕" w:hAnsi="함초롬바탕" w:cs="함초롬바탕"/>
        </w:rPr>
        <w:t>saf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를</w:t>
      </w:r>
      <w:proofErr w:type="spellEnd"/>
      <w:proofErr w:type="gramEnd"/>
      <w:r>
        <w:rPr>
          <w:rFonts w:ascii="함초롬바탕" w:eastAsia="함초롬바탕" w:hAnsi="함초롬바탕" w:cs="함초롬바탕" w:hint="eastAsia"/>
        </w:rPr>
        <w:t xml:space="preserve"> 통해 접근</w:t>
      </w:r>
      <w:r w:rsidR="00CF241E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허용</w:t>
      </w:r>
      <w:r w:rsidR="000939EC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할 파일을 지정해야 하기에</w:t>
      </w:r>
    </w:p>
    <w:p w14:paraId="0B637A81" w14:textId="31D2ADBD" w:rsidR="00A3627F" w:rsidRDefault="00A3627F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버전을 비교하여 </w:t>
      </w:r>
      <w:r>
        <w:rPr>
          <w:rFonts w:ascii="함초롬바탕" w:eastAsia="함초롬바탕" w:hAnsi="함초롬바탕" w:cs="함초롬바탕"/>
        </w:rPr>
        <w:t>29</w:t>
      </w:r>
      <w:r>
        <w:rPr>
          <w:rFonts w:ascii="함초롬바탕" w:eastAsia="함초롬바탕" w:hAnsi="함초롬바탕" w:cs="함초롬바탕" w:hint="eastAsia"/>
        </w:rPr>
        <w:t xml:space="preserve">이상 버전은 </w:t>
      </w:r>
      <w:proofErr w:type="spellStart"/>
      <w:r>
        <w:rPr>
          <w:rFonts w:ascii="함초롬바탕" w:eastAsia="함초롬바탕" w:hAnsi="함초롬바탕" w:cs="함초롬바탕"/>
        </w:rPr>
        <w:t>saf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로 넘겨주어 파일 권한을 주어 삭제하도록 되어있다</w:t>
      </w:r>
      <w:r>
        <w:rPr>
          <w:rFonts w:ascii="함초롬바탕" w:eastAsia="함초롬바탕" w:hAnsi="함초롬바탕" w:cs="함초롬바탕"/>
        </w:rPr>
        <w:t>.</w:t>
      </w:r>
    </w:p>
    <w:p w14:paraId="1106881B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146374F4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7B066614" w14:textId="25BCEDEF" w:rsidR="0020206B" w:rsidRDefault="0020206B" w:rsidP="00434AD5">
      <w:pPr>
        <w:pStyle w:val="af1"/>
        <w:rPr>
          <w:rFonts w:ascii="함초롬바탕" w:eastAsia="함초롬바탕" w:hAnsi="함초롬바탕" w:cs="함초롬바탕"/>
        </w:rPr>
      </w:pPr>
    </w:p>
    <w:p w14:paraId="6F39791D" w14:textId="77777777" w:rsidR="00A3627F" w:rsidRDefault="00A3627F" w:rsidP="00A3627F">
      <w:pPr>
        <w:ind w:firstLineChars="100" w:firstLine="200"/>
        <w:rPr>
          <w:lang w:eastAsia="ko-KR"/>
        </w:rPr>
      </w:pPr>
      <w:r>
        <w:rPr>
          <w:lang w:eastAsia="ko-KR"/>
        </w:rPr>
        <w:lastRenderedPageBreak/>
        <w:t>&lt;</w:t>
      </w:r>
      <w:r w:rsidRPr="00FE2F28">
        <w:rPr>
          <w:lang w:eastAsia="ko-KR"/>
        </w:rPr>
        <w:t xml:space="preserve"> </w:t>
      </w:r>
      <w:r>
        <w:rPr>
          <w:lang w:eastAsia="ko-KR"/>
        </w:rPr>
        <w:t>Version -1.4&gt;</w:t>
      </w:r>
    </w:p>
    <w:p w14:paraId="3C4A58B0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2A8B243C" w14:textId="17E70C28" w:rsidR="0020206B" w:rsidRDefault="00F700BC" w:rsidP="00A3627F">
      <w:pPr>
        <w:pStyle w:val="af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CA289C" wp14:editId="4680C32E">
                <wp:simplePos x="0" y="0"/>
                <wp:positionH relativeFrom="column">
                  <wp:posOffset>3943350</wp:posOffset>
                </wp:positionH>
                <wp:positionV relativeFrom="paragraph">
                  <wp:posOffset>4189095</wp:posOffset>
                </wp:positionV>
                <wp:extent cx="304800" cy="296562"/>
                <wp:effectExtent l="0" t="0" r="19050" b="27305"/>
                <wp:wrapNone/>
                <wp:docPr id="1764718404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65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E643A" id="직사각형 12" o:spid="_x0000_s1026" style="position:absolute;left:0;text-align:left;margin-left:310.5pt;margin-top:329.85pt;width:24pt;height:23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0C5CA9" wp14:editId="12616737">
                <wp:simplePos x="0" y="0"/>
                <wp:positionH relativeFrom="column">
                  <wp:posOffset>3819525</wp:posOffset>
                </wp:positionH>
                <wp:positionV relativeFrom="paragraph">
                  <wp:posOffset>3503295</wp:posOffset>
                </wp:positionV>
                <wp:extent cx="1762125" cy="381000"/>
                <wp:effectExtent l="0" t="0" r="28575" b="19050"/>
                <wp:wrapNone/>
                <wp:docPr id="429343415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2E2AB" id="직사각형 12" o:spid="_x0000_s1026" style="position:absolute;left:0;text-align:left;margin-left:300.75pt;margin-top:275.85pt;width:138.75pt;height:3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" filled="f" strokecolor="red" strokeweight="1.5pt"/>
            </w:pict>
          </mc:Fallback>
        </mc:AlternateContent>
      </w:r>
      <w:r w:rsidR="00A3627F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A1BAC07" wp14:editId="5B76BC81">
                <wp:simplePos x="0" y="0"/>
                <wp:positionH relativeFrom="margin">
                  <wp:align>left</wp:align>
                </wp:positionH>
                <wp:positionV relativeFrom="paragraph">
                  <wp:posOffset>5123180</wp:posOffset>
                </wp:positionV>
                <wp:extent cx="5895975" cy="381000"/>
                <wp:effectExtent l="0" t="0" r="9525" b="0"/>
                <wp:wrapSquare wrapText="bothSides"/>
                <wp:docPr id="8811973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EEFE0" w14:textId="54CCA8BB" w:rsidR="00A3627F" w:rsidRPr="00F700BC" w:rsidRDefault="00A3627F" w:rsidP="00F700BC">
                            <w:pPr>
                              <w:ind w:firstLineChars="650" w:firstLine="1300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동영상 실행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ab/>
                              <w:t xml:space="preserve">                                                                              </w:t>
                            </w:r>
                            <w:r w:rsidR="00F700BC">
                              <w:rPr>
                                <w:lang w:eastAsia="ko-KR"/>
                              </w:rPr>
                              <w:t xml:space="preserve">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더블</w:t>
                            </w:r>
                            <w:r w:rsidR="00890C04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 xml:space="preserve">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탭 앱 종료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AC07" id="_x0000_s1036" type="#_x0000_t202" style="position:absolute;left:0;text-align:left;margin-left:0;margin-top:403.4pt;width:464.25pt;height:30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" stroked="f">
                <v:textbox>
                  <w:txbxContent>
                    <w:p w14:paraId="57BEEFE0" w14:textId="54CCA8BB" w:rsidR="00A3627F" w:rsidRPr="00F700BC" w:rsidRDefault="00A3627F" w:rsidP="00F700BC">
                      <w:pPr>
                        <w:ind w:firstLineChars="650" w:firstLine="1300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동영상 실행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ab/>
                        <w:t xml:space="preserve">                                                                              </w:t>
                      </w:r>
                      <w:r w:rsidR="00F700BC">
                        <w:rPr>
                          <w:lang w:eastAsia="ko-KR"/>
                        </w:rPr>
                        <w:t xml:space="preserve">            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더블</w:t>
                      </w:r>
                      <w:r w:rsidR="00890C04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 xml:space="preserve">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탭 앱 종료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3627F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6546BEE" wp14:editId="6FBD4B05">
            <wp:extent cx="2436025" cy="5038725"/>
            <wp:effectExtent l="0" t="0" r="2540" b="0"/>
            <wp:docPr id="343394358" name="그림 11" descr="스크린샷, 정보기기, 휴대 전화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94358" name="그림 11" descr="스크린샷, 정보기기, 휴대 전화, 멀티미디어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52" cy="50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27F">
        <w:rPr>
          <w:rFonts w:ascii="함초롬바탕" w:eastAsia="함초롬바탕" w:hAnsi="함초롬바탕" w:cs="함초롬바탕"/>
          <w:noProof/>
        </w:rPr>
        <w:t xml:space="preserve">                               </w:t>
      </w:r>
      <w:r w:rsidR="00A3627F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C24CC9D" wp14:editId="6A2C58E7">
            <wp:extent cx="2477254" cy="5018520"/>
            <wp:effectExtent l="0" t="0" r="0" b="0"/>
            <wp:docPr id="635238756" name="그림 10" descr="전자제품, 텍스트, 통신 장치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38756" name="그림 10" descr="전자제품, 텍스트, 통신 장치, 정보기기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39" cy="50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FE47" w14:textId="7BB1F91A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7A9A3D2C" w14:textId="1A815EDD" w:rsidR="0020206B" w:rsidRPr="000939EC" w:rsidRDefault="00A3627F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 w:hint="eastAsia"/>
        </w:rPr>
        <w:t xml:space="preserve">동영상 실행은 </w:t>
      </w:r>
      <w:proofErr w:type="spellStart"/>
      <w:r w:rsidRPr="000939EC">
        <w:rPr>
          <w:rFonts w:ascii="함초롬바탕" w:eastAsia="함초롬바탕" w:hAnsi="함초롬바탕" w:cs="함초롬바탕" w:hint="eastAsia"/>
        </w:rPr>
        <w:t>엑소</w:t>
      </w:r>
      <w:proofErr w:type="spellEnd"/>
      <w:r w:rsidRPr="000939EC">
        <w:rPr>
          <w:rFonts w:ascii="함초롬바탕" w:eastAsia="함초롬바탕" w:hAnsi="함초롬바탕" w:cs="함초롬바탕" w:hint="eastAsia"/>
        </w:rPr>
        <w:t xml:space="preserve"> 플레이어를 사용하여 기본적인 동영상 플레이어 기능을 제공해준다</w:t>
      </w:r>
      <w:r w:rsidRPr="000939EC">
        <w:rPr>
          <w:rFonts w:ascii="함초롬바탕" w:eastAsia="함초롬바탕" w:hAnsi="함초롬바탕" w:cs="함초롬바탕"/>
        </w:rPr>
        <w:t>.</w:t>
      </w:r>
    </w:p>
    <w:p w14:paraId="73FCAEB7" w14:textId="46F2CAC6" w:rsidR="006F02C2" w:rsidRPr="000939EC" w:rsidRDefault="00A3627F" w:rsidP="003329C2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 w:hint="eastAsia"/>
        </w:rPr>
        <w:t xml:space="preserve">이전 파일 위치로 </w:t>
      </w:r>
      <w:proofErr w:type="spellStart"/>
      <w:r w:rsidRPr="000939EC">
        <w:rPr>
          <w:rFonts w:ascii="함초롬바탕" w:eastAsia="함초롬바탕" w:hAnsi="함초롬바탕" w:cs="함초롬바탕" w:hint="eastAsia"/>
        </w:rPr>
        <w:t>돌아갈땐</w:t>
      </w:r>
      <w:proofErr w:type="spellEnd"/>
      <w:r w:rsidRPr="000939EC">
        <w:rPr>
          <w:rFonts w:ascii="함초롬바탕" w:eastAsia="함초롬바탕" w:hAnsi="함초롬바탕" w:cs="함초롬바탕" w:hint="eastAsia"/>
        </w:rPr>
        <w:t xml:space="preserve"> 탭 한번</w:t>
      </w:r>
      <w:r w:rsidRPr="000939EC">
        <w:rPr>
          <w:rFonts w:ascii="함초롬바탕" w:eastAsia="함초롬바탕" w:hAnsi="함초롬바탕" w:cs="함초롬바탕"/>
        </w:rPr>
        <w:t>,</w:t>
      </w:r>
      <w:r w:rsidR="00F700BC" w:rsidRPr="000939EC">
        <w:rPr>
          <w:rFonts w:ascii="함초롬바탕" w:eastAsia="함초롬바탕" w:hAnsi="함초롬바탕" w:cs="함초롬바탕"/>
        </w:rPr>
        <w:t xml:space="preserve"> </w:t>
      </w:r>
      <w:r w:rsidRPr="000939EC">
        <w:rPr>
          <w:rFonts w:ascii="함초롬바탕" w:eastAsia="함초롬바탕" w:hAnsi="함초롬바탕" w:cs="함초롬바탕" w:hint="eastAsia"/>
        </w:rPr>
        <w:t xml:space="preserve">앱을 </w:t>
      </w:r>
      <w:proofErr w:type="spellStart"/>
      <w:r w:rsidRPr="000939EC">
        <w:rPr>
          <w:rFonts w:ascii="함초롬바탕" w:eastAsia="함초롬바탕" w:hAnsi="함초롬바탕" w:cs="함초롬바탕" w:hint="eastAsia"/>
        </w:rPr>
        <w:t>종료할때는</w:t>
      </w:r>
      <w:proofErr w:type="spellEnd"/>
      <w:r w:rsidRPr="000939EC"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 w:rsidRPr="000939EC">
        <w:rPr>
          <w:rFonts w:ascii="함초롬바탕" w:eastAsia="함초롬바탕" w:hAnsi="함초롬바탕" w:cs="함초롬바탕" w:hint="eastAsia"/>
        </w:rPr>
        <w:t>더블탭을</w:t>
      </w:r>
      <w:proofErr w:type="spellEnd"/>
      <w:r w:rsidRPr="000939EC">
        <w:rPr>
          <w:rFonts w:ascii="함초롬바탕" w:eastAsia="함초롬바탕" w:hAnsi="함초롬바탕" w:cs="함초롬바탕" w:hint="eastAsia"/>
        </w:rPr>
        <w:t xml:space="preserve"> 통해 앱을 종료한다</w:t>
      </w:r>
      <w:r w:rsidRPr="000939EC">
        <w:rPr>
          <w:rFonts w:ascii="함초롬바탕" w:eastAsia="함초롬바탕" w:hAnsi="함초롬바탕" w:cs="함초롬바탕"/>
        </w:rPr>
        <w:t>.</w:t>
      </w:r>
      <w:r w:rsidRPr="000939EC">
        <w:rPr>
          <w:rFonts w:ascii="함초롬바탕" w:eastAsia="함초롬바탕" w:hAnsi="함초롬바탕" w:cs="함초롬바탕" w:hint="eastAsia"/>
        </w:rPr>
        <w:t xml:space="preserve"> </w:t>
      </w:r>
    </w:p>
    <w:p w14:paraId="706B6146" w14:textId="77777777" w:rsidR="003329C2" w:rsidRDefault="003329C2" w:rsidP="003329C2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4F339F5" w14:textId="77777777" w:rsidR="0071662F" w:rsidRDefault="0071662F" w:rsidP="003329C2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1AE56B2B" w14:textId="77777777" w:rsidR="00F07201" w:rsidRDefault="00F07201" w:rsidP="003329C2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1BA304C2" w14:textId="77777777" w:rsidR="00F07201" w:rsidRPr="00243B1C" w:rsidRDefault="00F07201" w:rsidP="003329C2">
      <w:pPr>
        <w:pStyle w:val="af1"/>
        <w:ind w:firstLine="720"/>
        <w:rPr>
          <w:rFonts w:ascii="함초롬바탕" w:eastAsia="함초롬바탕" w:hAnsi="함초롬바탕" w:cs="함초롬바탕" w:hint="eastAsia"/>
        </w:rPr>
      </w:pPr>
    </w:p>
    <w:p w14:paraId="3AA41236" w14:textId="55A4DA5F" w:rsidR="00092BFA" w:rsidRPr="007212AF" w:rsidRDefault="00092BFA">
      <w:pPr>
        <w:pStyle w:val="3"/>
        <w:rPr>
          <w:b/>
          <w:bCs/>
        </w:rPr>
      </w:pPr>
      <w:bookmarkStart w:id="9" w:name="_Toc456598610"/>
      <w:r w:rsidRPr="007212AF">
        <w:rPr>
          <w:b/>
          <w:bCs/>
        </w:rPr>
        <w:t>Hardware Interfaces</w:t>
      </w:r>
      <w:bookmarkEnd w:id="9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하드웨어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17F8BF2B" w14:textId="30D28387" w:rsidR="007212AF" w:rsidRDefault="007212AF" w:rsidP="007212AF">
      <w:pPr>
        <w:pStyle w:val="af1"/>
        <w:ind w:firstLine="720"/>
      </w:pP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기반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애플리케이션으로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운영체제를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사용하는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스마트폰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기기가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필</w:t>
      </w:r>
      <w:r>
        <w:rPr>
          <w:rFonts w:eastAsia="함초롬바탕" w:hint="eastAsia"/>
        </w:rPr>
        <w:t>요</w:t>
      </w:r>
      <w:r>
        <w:rPr>
          <w:rFonts w:eastAsia="함초롬바탕"/>
        </w:rPr>
        <w:t>하다</w:t>
      </w:r>
      <w:r>
        <w:rPr>
          <w:rFonts w:ascii="함초롬바탕" w:eastAsia="함초롬바탕" w:hAnsi="함초롬바탕" w:cs="함초롬바탕" w:hint="eastAsia"/>
        </w:rPr>
        <w:t>.</w:t>
      </w:r>
    </w:p>
    <w:p w14:paraId="231AEBEF" w14:textId="2412E75D" w:rsidR="00947771" w:rsidRPr="00947771" w:rsidRDefault="007212AF" w:rsidP="007212AF">
      <w:pPr>
        <w:pStyle w:val="af1"/>
        <w:ind w:firstLine="720"/>
      </w:pPr>
      <w:r>
        <w:rPr>
          <w:rFonts w:eastAsia="함초롬바탕"/>
        </w:rPr>
        <w:t>주로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개인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개발용</w:t>
      </w:r>
      <w:r>
        <w:rPr>
          <w:rFonts w:ascii="함초롬바탕" w:eastAsia="함초롬바탕" w:hAnsi="함초롬바탕" w:cs="함초롬바탕" w:hint="eastAsia"/>
        </w:rPr>
        <w:t xml:space="preserve">PC, </w:t>
      </w:r>
      <w:r>
        <w:rPr>
          <w:rFonts w:eastAsia="함초롬바탕"/>
        </w:rPr>
        <w:t>테스트용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핸드폰</w:t>
      </w:r>
      <w:r w:rsidR="00A3627F">
        <w:rPr>
          <w:rFonts w:eastAsia="함초롬바탕" w:hint="eastAsia"/>
        </w:rPr>
        <w:t>,</w:t>
      </w:r>
      <w:r w:rsidR="00A3627F">
        <w:rPr>
          <w:rFonts w:eastAsia="함초롬바탕"/>
        </w:rPr>
        <w:t xml:space="preserve"> AVD</w:t>
      </w:r>
    </w:p>
    <w:p w14:paraId="2662B746" w14:textId="2F1B42F9" w:rsidR="00092BFA" w:rsidRPr="007212AF" w:rsidRDefault="00092BFA">
      <w:pPr>
        <w:pStyle w:val="3"/>
        <w:rPr>
          <w:b/>
          <w:bCs/>
        </w:rPr>
      </w:pPr>
      <w:bookmarkStart w:id="10" w:name="_Toc456598611"/>
      <w:r w:rsidRPr="007212AF">
        <w:rPr>
          <w:b/>
          <w:bCs/>
        </w:rPr>
        <w:t>Software Interfaces</w:t>
      </w:r>
      <w:bookmarkEnd w:id="10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소프트웨어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62BD13FE" w14:textId="7CE157A3" w:rsidR="007212AF" w:rsidRDefault="007212AF" w:rsidP="007212AF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스튜디오를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사용하여</w:t>
      </w:r>
      <w:r>
        <w:rPr>
          <w:rFonts w:eastAsia="함초롬바탕"/>
        </w:rPr>
        <w:t xml:space="preserve"> </w:t>
      </w:r>
      <w:proofErr w:type="gramStart"/>
      <w:r>
        <w:rPr>
          <w:rFonts w:eastAsia="함초롬바탕"/>
        </w:rPr>
        <w:t>개발한다</w:t>
      </w:r>
      <w:r>
        <w:rPr>
          <w:rFonts w:ascii="함초롬바탕" w:eastAsia="함초롬바탕" w:hAnsi="함초롬바탕" w:cs="함초롬바탕" w:hint="eastAsia"/>
        </w:rPr>
        <w:t>.</w:t>
      </w:r>
      <w:r w:rsidR="00F700BC">
        <w:rPr>
          <w:rFonts w:ascii="함초롬바탕" w:eastAsia="함초롬바탕" w:hAnsi="함초롬바탕" w:cs="함초롬바탕"/>
        </w:rPr>
        <w:t>(</w:t>
      </w:r>
      <w:proofErr w:type="spellStart"/>
      <w:proofErr w:type="gramEnd"/>
      <w:r w:rsidR="00F700BC">
        <w:rPr>
          <w:rFonts w:ascii="함초롬바탕" w:eastAsia="함초롬바탕" w:hAnsi="함초롬바탕" w:cs="함초롬바탕"/>
        </w:rPr>
        <w:t>api</w:t>
      </w:r>
      <w:proofErr w:type="spellEnd"/>
      <w:r w:rsidR="00F700BC">
        <w:rPr>
          <w:rFonts w:ascii="함초롬바탕" w:eastAsia="함초롬바탕" w:hAnsi="함초롬바탕" w:cs="함초롬바탕"/>
        </w:rPr>
        <w:t xml:space="preserve"> 26~ 33)</w:t>
      </w:r>
    </w:p>
    <w:p w14:paraId="4791205F" w14:textId="75872C28" w:rsidR="00A3627F" w:rsidRDefault="00A3627F" w:rsidP="007212AF">
      <w:pPr>
        <w:pStyle w:val="af1"/>
        <w:ind w:firstLine="720"/>
      </w:pPr>
      <w:proofErr w:type="gramStart"/>
      <w:r>
        <w:rPr>
          <w:rFonts w:ascii="함초롬바탕" w:eastAsia="함초롬바탕" w:hAnsi="함초롬바탕" w:cs="함초롬바탕" w:hint="eastAsia"/>
        </w:rPr>
        <w:t>D</w:t>
      </w:r>
      <w:r>
        <w:rPr>
          <w:rFonts w:ascii="함초롬바탕" w:eastAsia="함초롬바탕" w:hAnsi="함초롬바탕" w:cs="함초롬바탕"/>
        </w:rPr>
        <w:t xml:space="preserve">ISCORD </w:t>
      </w:r>
      <w:r>
        <w:rPr>
          <w:rFonts w:ascii="함초롬바탕" w:eastAsia="함초롬바탕" w:hAnsi="함초롬바탕" w:cs="함초롬바탕" w:hint="eastAsia"/>
        </w:rPr>
        <w:t>를</w:t>
      </w:r>
      <w:proofErr w:type="gramEnd"/>
      <w:r>
        <w:rPr>
          <w:rFonts w:ascii="함초롬바탕" w:eastAsia="함초롬바탕" w:hAnsi="함초롬바탕" w:cs="함초롬바탕" w:hint="eastAsia"/>
        </w:rPr>
        <w:t xml:space="preserve"> 통한 온라인 회의</w:t>
      </w:r>
    </w:p>
    <w:p w14:paraId="2ACE18CE" w14:textId="61EEED32" w:rsidR="00947771" w:rsidRPr="00947771" w:rsidRDefault="007212AF" w:rsidP="006F02C2">
      <w:pPr>
        <w:pStyle w:val="af1"/>
        <w:ind w:firstLine="720"/>
      </w:pPr>
      <w:r>
        <w:rPr>
          <w:rFonts w:ascii="함초롬바탕" w:eastAsia="함초롬바탕" w:hAnsi="함초롬바탕" w:cs="함초롬바탕" w:hint="eastAsia"/>
        </w:rPr>
        <w:t>GIT HUB</w:t>
      </w:r>
      <w:r>
        <w:rPr>
          <w:rFonts w:eastAsia="함초롬바탕"/>
        </w:rPr>
        <w:t>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이용</w:t>
      </w:r>
      <w:r w:rsidR="00A3627F">
        <w:rPr>
          <w:rFonts w:eastAsia="함초롬바탕" w:hint="eastAsia"/>
        </w:rPr>
        <w:t>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팀원들과</w:t>
      </w:r>
      <w:r>
        <w:rPr>
          <w:rFonts w:eastAsia="함초롬바탕"/>
        </w:rPr>
        <w:t xml:space="preserve"> </w:t>
      </w:r>
      <w:r w:rsidR="00A3627F">
        <w:rPr>
          <w:rFonts w:eastAsia="함초롬바탕" w:hint="eastAsia"/>
        </w:rPr>
        <w:t>의사소통</w:t>
      </w:r>
      <w:r w:rsidR="00A3627F">
        <w:rPr>
          <w:rFonts w:eastAsia="함초롬바탕" w:hint="eastAsia"/>
        </w:rPr>
        <w:t xml:space="preserve"> </w:t>
      </w:r>
      <w:r w:rsidR="00A3627F">
        <w:rPr>
          <w:rFonts w:eastAsia="함초롬바탕" w:hint="eastAsia"/>
        </w:rPr>
        <w:t>및</w:t>
      </w:r>
      <w:r w:rsidR="00A3627F">
        <w:rPr>
          <w:rFonts w:eastAsia="함초롬바탕" w:hint="eastAsia"/>
        </w:rPr>
        <w:t xml:space="preserve"> </w:t>
      </w:r>
      <w:r w:rsidR="00A3627F">
        <w:rPr>
          <w:rFonts w:eastAsia="함초롬바탕" w:hint="eastAsia"/>
        </w:rPr>
        <w:t>프로젝트를</w:t>
      </w:r>
      <w:r w:rsidR="00A3627F">
        <w:rPr>
          <w:rFonts w:eastAsia="함초롬바탕" w:hint="eastAsia"/>
        </w:rPr>
        <w:t xml:space="preserve"> </w:t>
      </w:r>
      <w:r>
        <w:rPr>
          <w:rFonts w:eastAsia="함초롬바탕"/>
        </w:rPr>
        <w:t>진행할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것이다</w:t>
      </w:r>
      <w:r>
        <w:rPr>
          <w:rFonts w:ascii="함초롬바탕" w:eastAsia="함초롬바탕" w:hAnsi="함초롬바탕" w:cs="함초롬바탕" w:hint="eastAsia"/>
        </w:rPr>
        <w:t>.</w:t>
      </w:r>
    </w:p>
    <w:p w14:paraId="1B2C3F52" w14:textId="38FC654D" w:rsidR="00947771" w:rsidRPr="006F02C2" w:rsidRDefault="00092BFA" w:rsidP="00947771">
      <w:pPr>
        <w:pStyle w:val="3"/>
        <w:rPr>
          <w:b/>
          <w:bCs/>
        </w:rPr>
      </w:pPr>
      <w:bookmarkStart w:id="11" w:name="_Toc456598612"/>
      <w:r w:rsidRPr="007212AF">
        <w:rPr>
          <w:b/>
          <w:bCs/>
        </w:rPr>
        <w:t>Communications Interfaces</w:t>
      </w:r>
      <w:bookmarkEnd w:id="11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통신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63A476C7" w14:textId="77777777" w:rsidR="006F02C2" w:rsidRDefault="006F02C2" w:rsidP="006F02C2">
      <w:pPr>
        <w:ind w:leftChars="360" w:left="720"/>
        <w:jc w:val="both"/>
        <w:rPr>
          <w:rFonts w:ascii="함초롬바탕" w:eastAsia="함초롬바탕" w:hAnsi="함초롬바탕" w:cs="함초롬바탕"/>
          <w:lang w:eastAsia="ko-KR"/>
        </w:rPr>
      </w:pPr>
      <w:r>
        <w:rPr>
          <w:rFonts w:ascii="함초롬바탕" w:eastAsia="함초롬바탕" w:hAnsi="함초롬바탕" w:cs="함초롬바탕" w:hint="eastAsia"/>
          <w:lang w:eastAsia="ko-KR"/>
        </w:rPr>
        <w:t>개발한 동영상 플레이어는 기기안에 있는 동영상을 재생,</w:t>
      </w:r>
      <w:r>
        <w:rPr>
          <w:rFonts w:ascii="함초롬바탕" w:eastAsia="함초롬바탕" w:hAnsi="함초롬바탕" w:cs="함초롬바탕"/>
          <w:lang w:eastAsia="ko-KR"/>
        </w:rPr>
        <w:t xml:space="preserve"> 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관리하는 앱이기 때문에 </w:t>
      </w:r>
    </w:p>
    <w:p w14:paraId="71047A51" w14:textId="65FE30D6" w:rsidR="006F02C2" w:rsidRDefault="006F02C2" w:rsidP="006F02C2">
      <w:pPr>
        <w:ind w:leftChars="360" w:left="720"/>
        <w:jc w:val="both"/>
        <w:rPr>
          <w:rFonts w:ascii="함초롬바탕" w:eastAsia="함초롬바탕" w:hAnsi="함초롬바탕" w:cs="함초롬바탕"/>
          <w:lang w:eastAsia="ko-KR"/>
        </w:rPr>
      </w:pPr>
      <w:r w:rsidRPr="006F02C2">
        <w:rPr>
          <w:rFonts w:ascii="함초롬바탕" w:eastAsia="함초롬바탕" w:hAnsi="함초롬바탕" w:cs="함초롬바탕"/>
          <w:lang w:eastAsia="ko-KR"/>
        </w:rPr>
        <w:t>네트워크 연결이 필요 없다.</w:t>
      </w:r>
    </w:p>
    <w:p w14:paraId="7B6F5A7D" w14:textId="7490C5E3" w:rsidR="00A668AC" w:rsidRDefault="006F02C2" w:rsidP="006F02C2">
      <w:pPr>
        <w:ind w:leftChars="360" w:left="720"/>
        <w:jc w:val="both"/>
        <w:rPr>
          <w:rFonts w:ascii="함초롬바탕" w:eastAsia="함초롬바탕" w:hAnsi="함초롬바탕" w:cs="함초롬바탕"/>
          <w:lang w:eastAsia="ko-KR"/>
        </w:rPr>
      </w:pPr>
      <w:r w:rsidRPr="006F02C2">
        <w:rPr>
          <w:rFonts w:ascii="함초롬바탕" w:eastAsia="함초롬바탕" w:hAnsi="함초롬바탕" w:cs="함초롬바탕"/>
          <w:lang w:eastAsia="ko-KR"/>
        </w:rPr>
        <w:t>오프라인에서도 사용이 가능한 애플리케이션이기 때문에 추가적인 통신 인터페이스 요구사항이 없다.</w:t>
      </w:r>
    </w:p>
    <w:p w14:paraId="1376A083" w14:textId="77777777" w:rsidR="006F02C2" w:rsidRPr="006F02C2" w:rsidRDefault="006F02C2" w:rsidP="006F02C2">
      <w:pPr>
        <w:jc w:val="both"/>
        <w:rPr>
          <w:rFonts w:ascii="함초롬바탕" w:eastAsia="함초롬바탕" w:hAnsi="함초롬바탕" w:cs="함초롬바탕"/>
          <w:lang w:eastAsia="ko-KR"/>
        </w:rPr>
      </w:pPr>
    </w:p>
    <w:p w14:paraId="32B2AFAC" w14:textId="3DE09173" w:rsidR="00092BFA" w:rsidRDefault="00947771">
      <w:pPr>
        <w:pStyle w:val="2"/>
      </w:pPr>
      <w:r w:rsidRPr="00D414A4">
        <w:rPr>
          <w:noProof/>
          <w:lang w:eastAsia="ko-KR"/>
        </w:rPr>
        <w:t>Other requirements</w:t>
      </w:r>
      <w:r w:rsidR="00A668AC">
        <w:rPr>
          <w:noProof/>
          <w:lang w:eastAsia="ko-KR"/>
        </w:rPr>
        <w:t xml:space="preserve"> (</w:t>
      </w:r>
      <w:r w:rsidR="00A668AC">
        <w:rPr>
          <w:rFonts w:hint="eastAsia"/>
          <w:noProof/>
          <w:lang w:eastAsia="ko-KR"/>
        </w:rPr>
        <w:t>기타</w:t>
      </w:r>
      <w:r w:rsidR="00A668AC">
        <w:rPr>
          <w:rFonts w:hint="eastAsia"/>
          <w:noProof/>
          <w:lang w:eastAsia="ko-KR"/>
        </w:rPr>
        <w:t xml:space="preserve"> </w:t>
      </w:r>
      <w:r w:rsidR="00A668AC">
        <w:rPr>
          <w:rFonts w:hint="eastAsia"/>
          <w:noProof/>
          <w:lang w:eastAsia="ko-KR"/>
        </w:rPr>
        <w:t>요구사항</w:t>
      </w:r>
      <w:r w:rsidR="00A668AC">
        <w:rPr>
          <w:rFonts w:hint="eastAsia"/>
          <w:noProof/>
          <w:lang w:eastAsia="ko-KR"/>
        </w:rPr>
        <w:t>)</w:t>
      </w:r>
    </w:p>
    <w:p w14:paraId="00D8E9FD" w14:textId="52E7F821" w:rsidR="00947771" w:rsidRPr="007212AF" w:rsidRDefault="00947771" w:rsidP="00947771">
      <w:pPr>
        <w:pStyle w:val="3"/>
        <w:rPr>
          <w:b/>
          <w:bCs/>
          <w:noProof/>
          <w:lang w:eastAsia="ko-KR"/>
        </w:rPr>
      </w:pPr>
      <w:r w:rsidRPr="007212AF">
        <w:rPr>
          <w:b/>
          <w:bCs/>
          <w:noProof/>
          <w:lang w:eastAsia="ko-KR"/>
        </w:rPr>
        <w:t>Throughput</w:t>
      </w:r>
      <w:r w:rsidR="00BF0D3E" w:rsidRPr="007212AF">
        <w:rPr>
          <w:b/>
          <w:bCs/>
          <w:noProof/>
          <w:lang w:eastAsia="ko-KR"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처리량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1160BAF4" w14:textId="5D8A43FB" w:rsidR="00947771" w:rsidRPr="00347C78" w:rsidRDefault="00A668AC" w:rsidP="00347C78">
      <w:pPr>
        <w:pStyle w:val="af1"/>
        <w:ind w:left="720"/>
      </w:pPr>
      <w:r w:rsidRPr="000939EC">
        <w:rPr>
          <w:rFonts w:ascii="함초롬바탕" w:eastAsia="함초롬바탕" w:hAnsi="함초롬바탕" w:cs="함초롬바탕"/>
        </w:rPr>
        <w:t>동영상 파일을 처리를 빠르게 해서 사용자가 이용하는데 편하게 해주지만 어느정도 파일 처리량에 제한을 둬서 앱을 안정적이게 사용할 수 있게 한다</w:t>
      </w:r>
      <w:r>
        <w:rPr>
          <w:rFonts w:ascii="함초롬바탕" w:eastAsia="함초롬바탕" w:hAnsi="함초롬바탕" w:cs="함초롬바탕" w:hint="eastAsia"/>
        </w:rPr>
        <w:t>.</w:t>
      </w:r>
    </w:p>
    <w:p w14:paraId="369C84F9" w14:textId="1FEF9EA8" w:rsidR="00947771" w:rsidRPr="007212AF" w:rsidRDefault="00947771" w:rsidP="00947771">
      <w:pPr>
        <w:pStyle w:val="3"/>
        <w:rPr>
          <w:b/>
          <w:bCs/>
          <w:noProof/>
        </w:rPr>
      </w:pPr>
      <w:r w:rsidRPr="007212AF">
        <w:rPr>
          <w:b/>
          <w:bCs/>
          <w:noProof/>
        </w:rPr>
        <w:t xml:space="preserve">Response Time </w:t>
      </w:r>
      <w:r w:rsidR="00BF0D3E" w:rsidRPr="007212AF">
        <w:rPr>
          <w:b/>
          <w:bCs/>
          <w:noProof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응답</w:t>
      </w:r>
      <w:r w:rsidR="00BF0D3E" w:rsidRPr="007212AF">
        <w:rPr>
          <w:rFonts w:hint="eastAsia"/>
          <w:b/>
          <w:bCs/>
          <w:noProof/>
          <w:lang w:eastAsia="ko-KR"/>
        </w:rPr>
        <w:t xml:space="preserve"> </w:t>
      </w:r>
      <w:r w:rsidR="00BF0D3E" w:rsidRPr="007212AF">
        <w:rPr>
          <w:rFonts w:hint="eastAsia"/>
          <w:b/>
          <w:bCs/>
          <w:noProof/>
          <w:lang w:eastAsia="ko-KR"/>
        </w:rPr>
        <w:t>시간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77EA43AE" w14:textId="77777777" w:rsidR="00A668AC" w:rsidRPr="000939EC" w:rsidRDefault="00A668AC" w:rsidP="00A668AC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/>
        </w:rPr>
        <w:t xml:space="preserve">보고싶은 동영상을 클릭하였을 때 재생하는 페이지로 넘어가는 시간이 길면 </w:t>
      </w:r>
    </w:p>
    <w:p w14:paraId="7133537C" w14:textId="139AF4A7" w:rsidR="00A668AC" w:rsidRPr="000939EC" w:rsidRDefault="00A668AC" w:rsidP="00A668AC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/>
        </w:rPr>
        <w:t>사용자가 앱 사용시 부정적인 경험을 유발할 수 있으므로 최대한 빠르게 연결한다</w:t>
      </w:r>
      <w:r w:rsidRPr="000939EC">
        <w:rPr>
          <w:rFonts w:ascii="함초롬바탕" w:eastAsia="함초롬바탕" w:hAnsi="함초롬바탕" w:cs="함초롬바탕" w:hint="eastAsia"/>
        </w:rPr>
        <w:t>.</w:t>
      </w:r>
    </w:p>
    <w:p w14:paraId="2169E207" w14:textId="77777777" w:rsidR="00947771" w:rsidRPr="007212AF" w:rsidRDefault="00947771" w:rsidP="00947771">
      <w:pPr>
        <w:rPr>
          <w:b/>
          <w:bCs/>
          <w:lang w:eastAsia="ko-KR"/>
        </w:rPr>
      </w:pPr>
    </w:p>
    <w:p w14:paraId="0C98DDBE" w14:textId="02120C07" w:rsidR="00947771" w:rsidRPr="007212AF" w:rsidRDefault="00947771" w:rsidP="00947771">
      <w:pPr>
        <w:pStyle w:val="3"/>
        <w:rPr>
          <w:b/>
          <w:bCs/>
          <w:noProof/>
        </w:rPr>
      </w:pPr>
      <w:r w:rsidRPr="007212AF">
        <w:rPr>
          <w:b/>
          <w:bCs/>
          <w:noProof/>
        </w:rPr>
        <w:t>Boot Time</w:t>
      </w:r>
      <w:r w:rsidR="00BF0D3E" w:rsidRPr="007212AF">
        <w:rPr>
          <w:b/>
          <w:bCs/>
          <w:noProof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부팅</w:t>
      </w:r>
      <w:r w:rsidR="00BF0D3E" w:rsidRPr="007212AF">
        <w:rPr>
          <w:rFonts w:hint="eastAsia"/>
          <w:b/>
          <w:bCs/>
          <w:noProof/>
          <w:lang w:eastAsia="ko-KR"/>
        </w:rPr>
        <w:t xml:space="preserve"> </w:t>
      </w:r>
      <w:r w:rsidR="00BF0D3E" w:rsidRPr="007212AF">
        <w:rPr>
          <w:rFonts w:hint="eastAsia"/>
          <w:b/>
          <w:bCs/>
          <w:noProof/>
          <w:lang w:eastAsia="ko-KR"/>
        </w:rPr>
        <w:t>시간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02CD3DDC" w14:textId="6A844258" w:rsidR="00947771" w:rsidRPr="000939EC" w:rsidRDefault="003329C2" w:rsidP="003329C2">
      <w:pPr>
        <w:ind w:firstLine="720"/>
        <w:rPr>
          <w:rFonts w:ascii="함초롬바탕" w:eastAsia="함초롬바탕" w:hAnsi="함초롬바탕" w:cs="함초롬바탕"/>
          <w:lang w:eastAsia="ko-KR"/>
        </w:rPr>
      </w:pPr>
      <w:r w:rsidRPr="000939EC">
        <w:rPr>
          <w:rFonts w:ascii="함초롬바탕" w:eastAsia="함초롬바탕" w:hAnsi="함초롬바탕" w:cs="함초롬바탕"/>
          <w:lang w:eastAsia="ko-KR"/>
        </w:rPr>
        <w:t xml:space="preserve">애플리케이션을 클릭하고 </w:t>
      </w:r>
      <w:r w:rsidR="00442205" w:rsidRPr="000939EC">
        <w:rPr>
          <w:rFonts w:ascii="함초롬바탕" w:eastAsia="함초롬바탕" w:hAnsi="함초롬바탕" w:cs="함초롬바탕"/>
          <w:lang w:eastAsia="ko-KR"/>
        </w:rPr>
        <w:t>5</w:t>
      </w:r>
      <w:r w:rsidRPr="000939EC">
        <w:rPr>
          <w:rFonts w:ascii="함초롬바탕" w:eastAsia="함초롬바탕" w:hAnsi="함초롬바탕" w:cs="함초롬바탕"/>
          <w:lang w:eastAsia="ko-KR"/>
        </w:rPr>
        <w:t>초 이내로 실행 화면이 뜰 수 있도록 한다.</w:t>
      </w:r>
    </w:p>
    <w:p w14:paraId="1C2F5948" w14:textId="77777777" w:rsidR="003329C2" w:rsidRDefault="003329C2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2E2A2C87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109ECF7F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6B8B8531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20661DE8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00B2E11B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6761B657" w14:textId="77777777" w:rsidR="00855463" w:rsidRPr="003329C2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40BBC533" w14:textId="6A258435" w:rsidR="00947771" w:rsidRPr="007212AF" w:rsidRDefault="00947771" w:rsidP="00947771">
      <w:pPr>
        <w:pStyle w:val="3"/>
        <w:rPr>
          <w:b/>
          <w:bCs/>
          <w:noProof/>
        </w:rPr>
      </w:pPr>
      <w:r w:rsidRPr="007212AF">
        <w:rPr>
          <w:b/>
          <w:bCs/>
          <w:noProof/>
        </w:rPr>
        <w:t>Legal requirements</w:t>
      </w:r>
      <w:r w:rsidR="00BF0D3E" w:rsidRPr="007212AF">
        <w:rPr>
          <w:b/>
          <w:bCs/>
          <w:noProof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법적</w:t>
      </w:r>
      <w:r w:rsidR="00BF0D3E" w:rsidRPr="007212AF">
        <w:rPr>
          <w:rFonts w:hint="eastAsia"/>
          <w:b/>
          <w:bCs/>
          <w:noProof/>
          <w:lang w:eastAsia="ko-KR"/>
        </w:rPr>
        <w:t xml:space="preserve"> </w:t>
      </w:r>
      <w:r w:rsidR="00BF0D3E" w:rsidRPr="007212AF">
        <w:rPr>
          <w:rFonts w:hint="eastAsia"/>
          <w:b/>
          <w:bCs/>
          <w:noProof/>
          <w:lang w:eastAsia="ko-KR"/>
        </w:rPr>
        <w:t>요구사항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6D7A8BF6" w14:textId="77777777" w:rsidR="00A668AC" w:rsidRPr="000939EC" w:rsidRDefault="00A668AC" w:rsidP="00A668AC">
      <w:pPr>
        <w:pStyle w:val="af1"/>
        <w:ind w:left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/>
        </w:rPr>
        <w:t>동영상을 올리는 애플리케이션이다 보니 회원정보 보호를 위해 개인정보 보호법</w:t>
      </w:r>
      <w:r w:rsidRPr="000939EC">
        <w:rPr>
          <w:rFonts w:ascii="함초롬바탕" w:eastAsia="함초롬바탕" w:hAnsi="함초롬바탕" w:cs="함초롬바탕" w:hint="eastAsia"/>
        </w:rPr>
        <w:t xml:space="preserve">, </w:t>
      </w:r>
      <w:r w:rsidRPr="000939EC">
        <w:rPr>
          <w:rFonts w:ascii="함초롬바탕" w:eastAsia="함초롬바탕" w:hAnsi="함초롬바탕" w:cs="함초롬바탕"/>
        </w:rPr>
        <w:t xml:space="preserve">저작권법 등에 </w:t>
      </w:r>
    </w:p>
    <w:p w14:paraId="218C6A65" w14:textId="77777777" w:rsidR="00BF25D0" w:rsidRPr="000939EC" w:rsidRDefault="00A668AC" w:rsidP="00BF25D0">
      <w:pPr>
        <w:pStyle w:val="af1"/>
        <w:ind w:left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/>
        </w:rPr>
        <w:t>신경</w:t>
      </w:r>
      <w:r w:rsidRPr="000939EC">
        <w:rPr>
          <w:rFonts w:ascii="함초롬바탕" w:eastAsia="함초롬바탕" w:hAnsi="함초롬바탕" w:cs="함초롬바탕" w:hint="eastAsia"/>
        </w:rPr>
        <w:t xml:space="preserve"> </w:t>
      </w:r>
      <w:r w:rsidRPr="000939EC">
        <w:rPr>
          <w:rFonts w:ascii="함초롬바탕" w:eastAsia="함초롬바탕" w:hAnsi="함초롬바탕" w:cs="함초롬바탕"/>
        </w:rPr>
        <w:t>써서 개발을 진행해야 한다</w:t>
      </w:r>
      <w:bookmarkStart w:id="12" w:name="_Toc456598590"/>
    </w:p>
    <w:p w14:paraId="576AF572" w14:textId="320F48D9" w:rsidR="00F700BC" w:rsidRPr="000939EC" w:rsidRDefault="00F700BC" w:rsidP="00F700BC">
      <w:pPr>
        <w:pStyle w:val="af1"/>
        <w:ind w:left="720" w:firstLineChars="600" w:firstLine="1200"/>
        <w:rPr>
          <w:rFonts w:ascii="함초롬바탕" w:eastAsia="함초롬바탕" w:hAnsi="함초롬바탕" w:cs="함초롬바탕"/>
          <w:b/>
          <w:bCs/>
        </w:rPr>
      </w:pPr>
      <w:r w:rsidRPr="000939EC">
        <w:rPr>
          <w:rFonts w:ascii="함초롬바탕" w:eastAsia="함초롬바탕" w:hAnsi="함초롬바탕" w:cs="함초롬바탕" w:hint="eastAsia"/>
          <w:b/>
          <w:bCs/>
        </w:rPr>
        <w:t>↓</w:t>
      </w:r>
    </w:p>
    <w:p w14:paraId="7597B31B" w14:textId="77777777" w:rsidR="00A3627F" w:rsidRPr="000939EC" w:rsidRDefault="00A3627F" w:rsidP="00BF25D0">
      <w:pPr>
        <w:pStyle w:val="af1"/>
        <w:ind w:left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 w:hint="eastAsia"/>
        </w:rPr>
        <w:t xml:space="preserve">개인 라이브러리 저장소에 있는 동영상 파일을 실행하는 앱으로 바뀌게 되어 법에 걸리는 동영상을 소지하여 </w:t>
      </w:r>
      <w:proofErr w:type="spellStart"/>
      <w:r w:rsidRPr="000939EC">
        <w:rPr>
          <w:rFonts w:ascii="함초롬바탕" w:eastAsia="함초롬바탕" w:hAnsi="함초롬바탕" w:cs="함초롬바탕" w:hint="eastAsia"/>
        </w:rPr>
        <w:t>실행시</w:t>
      </w:r>
      <w:proofErr w:type="spellEnd"/>
      <w:r w:rsidRPr="000939EC">
        <w:rPr>
          <w:rFonts w:ascii="함초롬바탕" w:eastAsia="함초롬바탕" w:hAnsi="함초롬바탕" w:cs="함초롬바탕" w:hint="eastAsia"/>
        </w:rPr>
        <w:t xml:space="preserve"> 법적 책임을 묻기 위해</w:t>
      </w:r>
    </w:p>
    <w:p w14:paraId="0ADC550C" w14:textId="4F7CA97A" w:rsidR="00A3627F" w:rsidRPr="000939EC" w:rsidRDefault="00A3627F" w:rsidP="00BF25D0">
      <w:pPr>
        <w:pStyle w:val="af1"/>
        <w:ind w:left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 w:hint="eastAsia"/>
        </w:rPr>
        <w:t>앱 사용시 사용자 책임을 동의하는지에 대한 사용자 동의서를 받아내야 한다</w:t>
      </w:r>
      <w:r w:rsidRPr="000939EC">
        <w:rPr>
          <w:rFonts w:ascii="함초롬바탕" w:eastAsia="함초롬바탕" w:hAnsi="함초롬바탕" w:cs="함초롬바탕"/>
        </w:rPr>
        <w:t>.</w:t>
      </w:r>
    </w:p>
    <w:p w14:paraId="17AC25B5" w14:textId="77777777" w:rsidR="00074F66" w:rsidRDefault="00074F66" w:rsidP="00BF25D0">
      <w:pPr>
        <w:pStyle w:val="af1"/>
        <w:ind w:left="720"/>
        <w:rPr>
          <w:rFonts w:eastAsia="함초롬바탕"/>
        </w:rPr>
      </w:pPr>
    </w:p>
    <w:bookmarkEnd w:id="12"/>
    <w:p w14:paraId="6E26DC0E" w14:textId="77777777" w:rsidR="00BF25D0" w:rsidRPr="00BF25D0" w:rsidRDefault="00BF25D0" w:rsidP="008965C0">
      <w:pPr>
        <w:pStyle w:val="1"/>
        <w:rPr>
          <w:rFonts w:eastAsia="함초롬바탕"/>
        </w:rPr>
      </w:pPr>
      <w:r>
        <w:t>References (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</w:p>
    <w:p w14:paraId="79041DA4" w14:textId="07E870C7" w:rsidR="002D20AE" w:rsidRP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동영상 재생 플레이어 앱</w:t>
      </w:r>
    </w:p>
    <w:p w14:paraId="58036C99" w14:textId="61E6D3AC" w:rsidR="002D20AE" w:rsidRDefault="00000000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hyperlink r:id="rId20" w:history="1">
        <w:r w:rsidR="002D20AE" w:rsidRPr="00050AC0">
          <w:rPr>
            <w:rStyle w:val="ae"/>
            <w:rFonts w:ascii="함초롬바탕" w:eastAsia="함초롬바탕" w:hAnsi="함초롬바탕" w:cs="함초롬바탕" w:hint="eastAsia"/>
          </w:rPr>
          <w:t>https://danbis.net/10503</w:t>
        </w:r>
      </w:hyperlink>
      <w:r w:rsidR="00BF25D0">
        <w:rPr>
          <w:rFonts w:ascii="함초롬바탕" w:eastAsia="함초롬바탕" w:hAnsi="함초롬바탕" w:cs="함초롬바탕" w:hint="eastAsia"/>
        </w:rPr>
        <w:t xml:space="preserve"> </w:t>
      </w:r>
    </w:p>
    <w:p w14:paraId="573CC85E" w14:textId="34AC9AD8" w:rsidR="002D20AE" w:rsidRDefault="002D20AE" w:rsidP="002D20AE">
      <w:pPr>
        <w:pStyle w:val="af1"/>
        <w:rPr>
          <w:rFonts w:ascii="함초롬바탕" w:eastAsia="함초롬바탕" w:hAnsi="함초롬바탕" w:cs="함초롬바탕"/>
        </w:rPr>
      </w:pPr>
    </w:p>
    <w:p w14:paraId="5CBD2A75" w14:textId="77777777" w:rsidR="002D20AE" w:rsidRDefault="002D20AE" w:rsidP="002D20AE">
      <w:pPr>
        <w:pStyle w:val="af1"/>
        <w:rPr>
          <w:rFonts w:ascii="함초롬바탕" w:eastAsia="함초롬바탕" w:hAnsi="함초롬바탕" w:cs="함초롬바탕"/>
        </w:rPr>
      </w:pPr>
    </w:p>
    <w:p w14:paraId="13D38EEF" w14:textId="23920A94" w:rsidR="002D20AE" w:rsidRP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동영상 재생 플레이어 앱 2</w:t>
      </w:r>
    </w:p>
    <w:p w14:paraId="44A20CD1" w14:textId="2F1D5CAD" w:rsidR="00BF25D0" w:rsidRDefault="00000000" w:rsidP="00BF25D0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hyperlink r:id="rId21" w:history="1">
        <w:r w:rsidR="00BF25D0">
          <w:rPr>
            <w:rStyle w:val="ae"/>
            <w:rFonts w:ascii="함초롬바탕" w:eastAsia="함초롬바탕" w:hAnsi="함초롬바탕" w:cs="함초롬바탕" w:hint="eastAsia"/>
            <w:color w:val="800080"/>
            <w:u w:color="800080"/>
          </w:rPr>
          <w:t>https://developer.android.com/codelabs/exoplayer-intro?hl=ko#0</w:t>
        </w:r>
      </w:hyperlink>
      <w:r w:rsidR="00BF25D0">
        <w:rPr>
          <w:rFonts w:ascii="함초롬바탕" w:eastAsia="함초롬바탕" w:hAnsi="함초롬바탕" w:cs="함초롬바탕" w:hint="eastAsia"/>
        </w:rPr>
        <w:t xml:space="preserve"> </w:t>
      </w:r>
    </w:p>
    <w:p w14:paraId="0B54E563" w14:textId="596B50EE" w:rsid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050CA9F5" w14:textId="77777777" w:rsid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6659FE70" w14:textId="08A2678D" w:rsidR="002D20AE" w:rsidRP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r w:rsidRPr="002D20AE">
        <w:rPr>
          <w:rFonts w:ascii="함초롬바탕" w:eastAsia="함초롬바탕" w:hAnsi="함초롬바탕" w:cs="함초롬바탕" w:hint="eastAsia"/>
        </w:rPr>
        <w:t>서버 만드는 내용</w:t>
      </w:r>
    </w:p>
    <w:p w14:paraId="17D27C87" w14:textId="7E3546CD" w:rsidR="00BF25D0" w:rsidRDefault="00000000" w:rsidP="00BF25D0">
      <w:pPr>
        <w:pStyle w:val="af1"/>
        <w:ind w:leftChars="400" w:left="800"/>
        <w:rPr>
          <w:rStyle w:val="ae"/>
          <w:rFonts w:ascii="함초롬바탕" w:eastAsia="함초롬바탕" w:hAnsi="함초롬바탕" w:cs="함초롬바탕"/>
          <w:u w:color="0000FF"/>
        </w:rPr>
      </w:pPr>
      <w:hyperlink r:id="rId22" w:history="1">
        <w:r w:rsidR="00BF25D0">
          <w:rPr>
            <w:rStyle w:val="ae"/>
            <w:rFonts w:ascii="함초롬바탕" w:eastAsia="함초롬바탕" w:hAnsi="함초롬바탕" w:cs="함초롬바탕" w:hint="eastAsia"/>
            <w:u w:color="0000FF"/>
          </w:rPr>
          <w:t>https://csepotato.tistory.com/10</w:t>
        </w:r>
      </w:hyperlink>
    </w:p>
    <w:p w14:paraId="76758682" w14:textId="51E0DA45" w:rsidR="002D20AE" w:rsidRDefault="002D20AE" w:rsidP="00BF25D0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3A2260BC" w14:textId="77777777" w:rsidR="002D20AE" w:rsidRDefault="002D20AE" w:rsidP="00BF25D0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051038CA" w14:textId="613D1942" w:rsidR="002D20AE" w:rsidRPr="002D20AE" w:rsidRDefault="002D20AE" w:rsidP="002D20AE">
      <w:pPr>
        <w:ind w:left="720"/>
        <w:jc w:val="both"/>
        <w:rPr>
          <w:lang w:eastAsia="ko-KR"/>
        </w:rPr>
      </w:pPr>
      <w:r w:rsidRPr="002D20AE">
        <w:rPr>
          <w:rFonts w:ascii="함초롬바탕" w:eastAsia="함초롬바탕" w:hAnsi="함초롬바탕" w:cs="함초롬바탕" w:hint="eastAsia"/>
          <w:lang w:eastAsia="ko-KR"/>
        </w:rPr>
        <w:t xml:space="preserve">마이페이지 기능 </w:t>
      </w:r>
    </w:p>
    <w:p w14:paraId="41F3F8CA" w14:textId="77777777" w:rsidR="002D20AE" w:rsidRDefault="00000000" w:rsidP="002D20AE">
      <w:pPr>
        <w:ind w:left="720"/>
        <w:rPr>
          <w:lang w:eastAsia="ko-KR"/>
        </w:rPr>
      </w:pPr>
      <w:hyperlink r:id="rId23" w:history="1">
        <w:r w:rsidR="002D20AE">
          <w:rPr>
            <w:rStyle w:val="ae"/>
            <w:lang w:eastAsia="ko-KR"/>
          </w:rPr>
          <w:t xml:space="preserve">[project] </w:t>
        </w:r>
        <w:r w:rsidR="002D20AE">
          <w:rPr>
            <w:rStyle w:val="ae"/>
            <w:lang w:eastAsia="ko-KR"/>
          </w:rPr>
          <w:t>나만의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쇼핑몰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만들기</w:t>
        </w:r>
        <w:r w:rsidR="002D20AE">
          <w:rPr>
            <w:rStyle w:val="ae"/>
            <w:lang w:eastAsia="ko-KR"/>
          </w:rPr>
          <w:t xml:space="preserve"> - </w:t>
        </w:r>
        <w:r w:rsidR="002D20AE">
          <w:rPr>
            <w:rStyle w:val="ae"/>
            <w:lang w:eastAsia="ko-KR"/>
          </w:rPr>
          <w:t>마이페이지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구현하기</w:t>
        </w:r>
        <w:r w:rsidR="002D20AE">
          <w:rPr>
            <w:rStyle w:val="ae"/>
            <w:lang w:eastAsia="ko-KR"/>
          </w:rPr>
          <w:t xml:space="preserve"> &amp; </w:t>
        </w:r>
        <w:r w:rsidR="002D20AE">
          <w:rPr>
            <w:rStyle w:val="ae"/>
            <w:lang w:eastAsia="ko-KR"/>
          </w:rPr>
          <w:t>마이페이지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기능</w:t>
        </w:r>
        <w:r w:rsidR="002D20AE">
          <w:rPr>
            <w:rStyle w:val="ae"/>
            <w:lang w:eastAsia="ko-KR"/>
          </w:rPr>
          <w:t xml:space="preserve"> DB </w:t>
        </w:r>
        <w:proofErr w:type="gramStart"/>
        <w:r w:rsidR="002D20AE">
          <w:rPr>
            <w:rStyle w:val="ae"/>
            <w:lang w:eastAsia="ko-KR"/>
          </w:rPr>
          <w:t>설계</w:t>
        </w:r>
        <w:r w:rsidR="002D20AE">
          <w:rPr>
            <w:rStyle w:val="ae"/>
            <w:lang w:eastAsia="ko-KR"/>
          </w:rPr>
          <w:t xml:space="preserve"> :</w:t>
        </w:r>
        <w:proofErr w:type="gramEnd"/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네이버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블로그</w:t>
        </w:r>
        <w:r w:rsidR="002D20AE">
          <w:rPr>
            <w:rStyle w:val="ae"/>
            <w:lang w:eastAsia="ko-KR"/>
          </w:rPr>
          <w:t xml:space="preserve"> (naver.com)</w:t>
        </w:r>
      </w:hyperlink>
    </w:p>
    <w:p w14:paraId="450178A8" w14:textId="7F44FEF4" w:rsidR="00A3627F" w:rsidRPr="002D20AE" w:rsidRDefault="00F700BC" w:rsidP="00F700BC">
      <w:pPr>
        <w:jc w:val="both"/>
        <w:rPr>
          <w:lang w:eastAsia="ko-KR"/>
        </w:rPr>
      </w:pPr>
      <w:r>
        <w:rPr>
          <w:lang w:eastAsia="ko-KR"/>
        </w:rPr>
        <w:tab/>
      </w:r>
    </w:p>
    <w:sectPr w:rsidR="00A3627F" w:rsidRPr="002D20AE">
      <w:headerReference w:type="default" r:id="rId24"/>
      <w:footerReference w:type="default" r:id="rId25"/>
      <w:headerReference w:type="first" r:id="rId26"/>
      <w:footerReference w:type="first" r:id="rId27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225CED" w14:textId="77777777" w:rsidR="00676721" w:rsidRDefault="00676721">
      <w:pPr>
        <w:spacing w:line="240" w:lineRule="auto"/>
      </w:pPr>
      <w:r>
        <w:separator/>
      </w:r>
    </w:p>
  </w:endnote>
  <w:endnote w:type="continuationSeparator" w:id="0">
    <w:p w14:paraId="4A25FA89" w14:textId="77777777" w:rsidR="00676721" w:rsidRDefault="006767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76ADBCD-0B64-4D5A-836E-680E0AE7E64F}"/>
    <w:embedBold r:id="rId2" w:fontKey="{ABAF735A-0AE6-4541-B83A-BE2EE4231337}"/>
    <w:embedItalic r:id="rId3" w:fontKey="{C83973F3-340A-4D1D-AE92-057C1D08DBDB}"/>
    <w:embedBoldItalic r:id="rId4" w:fontKey="{D939D67A-62E9-488E-AF0A-359E553B8F95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5" w:subsetted="1" w:fontKey="{F11C5A7A-E157-440F-A0F3-009680D82E99}"/>
    <w:embedBold r:id="rId6" w:subsetted="1" w:fontKey="{76FD0C8D-6789-4B94-9E04-084C3C3E65CD}"/>
    <w:embedItalic r:id="rId7" w:subsetted="1" w:fontKey="{EAC3B746-7159-4D6A-B2C4-953ACE4C658D}"/>
    <w:embedBoldItalic r:id="rId8" w:subsetted="1" w:fontKey="{0EA041F6-703C-43FE-8906-41738E8563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95E5C114-6815-49CD-A1B8-63DF2A3286CA}"/>
    <w:embedBold r:id="rId10" w:fontKey="{FD04A454-480E-404E-B994-DB6427FCC214}"/>
    <w:embedItalic r:id="rId11" w:fontKey="{DA90893B-451D-4F18-94EE-40887290865A}"/>
    <w:embedBoldItalic r:id="rId12" w:fontKey="{D61C6D58-D036-4D6A-9612-8C89705A493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  <w:embedRegular r:id="rId13" w:subsetted="1" w:fontKey="{A88226BE-07B0-480A-9F54-460ECA4787FB}"/>
  </w:font>
  <w:font w:name="함초롬바탕">
    <w:altName w:val="바탕"/>
    <w:panose1 w:val="02030504000101010101"/>
    <w:charset w:val="81"/>
    <w:family w:val="roman"/>
    <w:pitch w:val="variable"/>
    <w:sig w:usb0="F7FFAEFF" w:usb1="FBDFFFFF" w:usb2="0417FFFF" w:usb3="00000000" w:csb0="00080001" w:csb1="00000000"/>
    <w:embedRegular r:id="rId14" w:subsetted="1" w:fontKey="{7AD19304-2252-4E77-8115-3545CE0C3120}"/>
    <w:embedBold r:id="rId15" w:subsetted="1" w:fontKey="{2795F902-7834-49C9-805D-36BE0D8F6B63}"/>
  </w:font>
  <w:font w:name="나눔바른고딕OTF">
    <w:altName w:val="바탕"/>
    <w:panose1 w:val="00000000000000000000"/>
    <w:charset w:val="81"/>
    <w:family w:val="roman"/>
    <w:notTrueType/>
    <w:pitch w:val="variable"/>
    <w:sig w:usb0="800003A7" w:usb1="39D7FCFB" w:usb2="00000014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6" w:fontKey="{805A6BB1-2FE5-4F17-B36C-47E84C3BCAA1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237D40" w14:textId="77777777" w:rsidR="00092BFA" w:rsidRDefault="00092BFA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0988D034" w14:textId="77777777" w:rsidR="00092BFA" w:rsidRDefault="00092BFA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092BFA" w14:paraId="080004F0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DB14E42" w14:textId="77777777" w:rsidR="00092BFA" w:rsidRDefault="00092BFA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61408E1" w14:textId="4332ADEC" w:rsidR="00092BFA" w:rsidRDefault="00092BFA">
          <w:pPr>
            <w:jc w:val="center"/>
          </w:pPr>
          <w:r>
            <w:sym w:font="Symbol" w:char="F0D3"/>
          </w:r>
          <w:fldSimple w:instr=" DOCPROPERTY &quot;Company&quot;  \* MERGEFORMAT ">
            <w:r w:rsidR="004C7991">
              <w:t>&lt;</w:t>
            </w:r>
            <w:r w:rsidR="00BF25D0">
              <w:rPr>
                <w:rFonts w:hint="eastAsia"/>
                <w:lang w:eastAsia="ko-KR"/>
              </w:rPr>
              <w:t>미정</w:t>
            </w:r>
            <w:r w:rsidR="004C7991">
              <w:t>&gt;</w:t>
            </w:r>
          </w:fldSimple>
          <w:r>
            <w:t>, 20</w:t>
          </w:r>
          <w:r w:rsidR="00BF25D0">
            <w:t>23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9A55D7A" w14:textId="77777777" w:rsidR="00092BFA" w:rsidRDefault="00092BFA">
          <w:pPr>
            <w:jc w:val="right"/>
          </w:pPr>
          <w:r>
            <w:t xml:space="preserve">Page </w:t>
          </w:r>
          <w:r>
            <w:rPr>
              <w:rStyle w:val="a8"/>
            </w:rPr>
            <w:fldChar w:fldCharType="begin"/>
          </w:r>
          <w:r>
            <w:rPr>
              <w:rStyle w:val="a8"/>
            </w:rPr>
            <w:instrText xml:space="preserve"> PAGE </w:instrText>
          </w:r>
          <w:r>
            <w:rPr>
              <w:rStyle w:val="a8"/>
            </w:rPr>
            <w:fldChar w:fldCharType="separate"/>
          </w:r>
          <w:r>
            <w:rPr>
              <w:rStyle w:val="a8"/>
              <w:noProof/>
            </w:rPr>
            <w:t>7</w:t>
          </w:r>
          <w:r>
            <w:rPr>
              <w:rStyle w:val="a8"/>
            </w:rPr>
            <w:fldChar w:fldCharType="end"/>
          </w:r>
        </w:p>
      </w:tc>
    </w:tr>
  </w:tbl>
  <w:p w14:paraId="03CA2915" w14:textId="77777777" w:rsidR="00092BFA" w:rsidRDefault="00092BF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2ADC7" w14:textId="77777777" w:rsidR="00092BFA" w:rsidRDefault="00092BF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653144" w14:textId="77777777" w:rsidR="00676721" w:rsidRDefault="00676721">
      <w:pPr>
        <w:spacing w:line="240" w:lineRule="auto"/>
      </w:pPr>
      <w:r>
        <w:separator/>
      </w:r>
    </w:p>
  </w:footnote>
  <w:footnote w:type="continuationSeparator" w:id="0">
    <w:p w14:paraId="6780DC02" w14:textId="77777777" w:rsidR="00676721" w:rsidRDefault="0067672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EB38A" w14:textId="77777777" w:rsidR="00092BFA" w:rsidRDefault="00092BFA">
    <w:pPr>
      <w:rPr>
        <w:sz w:val="24"/>
      </w:rPr>
    </w:pPr>
  </w:p>
  <w:p w14:paraId="7A1A7917" w14:textId="77777777" w:rsidR="00092BFA" w:rsidRDefault="00092BFA">
    <w:pPr>
      <w:pBdr>
        <w:top w:val="single" w:sz="6" w:space="1" w:color="auto"/>
      </w:pBdr>
      <w:rPr>
        <w:sz w:val="24"/>
      </w:rPr>
    </w:pPr>
  </w:p>
  <w:p w14:paraId="64A45DE4" w14:textId="36E5FBF3" w:rsidR="00092BFA" w:rsidRDefault="00092BFA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4C7991">
      <w:rPr>
        <w:rFonts w:ascii="Arial" w:hAnsi="Arial"/>
        <w:b/>
        <w:sz w:val="36"/>
      </w:rPr>
      <w:t>&lt;</w:t>
    </w:r>
    <w:r w:rsidR="00D47A21">
      <w:rPr>
        <w:rFonts w:ascii="Arial" w:hAnsi="Arial" w:hint="eastAsia"/>
        <w:b/>
        <w:sz w:val="36"/>
        <w:lang w:eastAsia="ko-KR"/>
      </w:rPr>
      <w:t>미정</w:t>
    </w:r>
    <w:r w:rsidR="00D47A21">
      <w:rPr>
        <w:rFonts w:ascii="Arial" w:hAnsi="Arial" w:hint="eastAsia"/>
        <w:b/>
        <w:sz w:val="36"/>
        <w:lang w:eastAsia="ko-KR"/>
      </w:rPr>
      <w:t>&gt;</w:t>
    </w:r>
    <w:r>
      <w:rPr>
        <w:rFonts w:ascii="Arial" w:hAnsi="Arial"/>
        <w:b/>
        <w:sz w:val="36"/>
      </w:rPr>
      <w:fldChar w:fldCharType="end"/>
    </w:r>
  </w:p>
  <w:p w14:paraId="10B2DB75" w14:textId="77777777" w:rsidR="00092BFA" w:rsidRDefault="00092BFA">
    <w:pPr>
      <w:pBdr>
        <w:bottom w:val="single" w:sz="6" w:space="1" w:color="auto"/>
      </w:pBdr>
      <w:jc w:val="right"/>
      <w:rPr>
        <w:sz w:val="24"/>
      </w:rPr>
    </w:pPr>
  </w:p>
  <w:p w14:paraId="3899D2FF" w14:textId="77777777" w:rsidR="00092BFA" w:rsidRDefault="00092BFA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092BFA" w14:paraId="7D7AB6B2" w14:textId="77777777">
      <w:tc>
        <w:tcPr>
          <w:tcW w:w="6379" w:type="dxa"/>
        </w:tcPr>
        <w:p w14:paraId="2B4D1189" w14:textId="2FA468E9" w:rsidR="00092BFA" w:rsidRDefault="00000000">
          <w:fldSimple w:instr=" SUBJECT  \* MERGEFORMAT ">
            <w:r w:rsidR="004C7991">
              <w:t>&lt;</w:t>
            </w:r>
            <w:r w:rsidR="00D47A21">
              <w:rPr>
                <w:rFonts w:hint="eastAsia"/>
                <w:lang w:eastAsia="ko-KR"/>
              </w:rPr>
              <w:t>동영상</w:t>
            </w:r>
            <w:r w:rsidR="00D47A21">
              <w:rPr>
                <w:rFonts w:hint="eastAsia"/>
                <w:lang w:eastAsia="ko-KR"/>
              </w:rPr>
              <w:t xml:space="preserve"> </w:t>
            </w:r>
            <w:r w:rsidR="00D47A21">
              <w:rPr>
                <w:rFonts w:hint="eastAsia"/>
                <w:lang w:eastAsia="ko-KR"/>
              </w:rPr>
              <w:t>플레이어</w:t>
            </w:r>
            <w:r w:rsidR="004C7991">
              <w:t>&gt;</w:t>
            </w:r>
          </w:fldSimple>
        </w:p>
      </w:tc>
      <w:tc>
        <w:tcPr>
          <w:tcW w:w="3179" w:type="dxa"/>
        </w:tcPr>
        <w:p w14:paraId="46A6864B" w14:textId="6311AF35" w:rsidR="00092BFA" w:rsidRDefault="00092BFA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&lt;1.</w:t>
          </w:r>
          <w:r w:rsidR="0011532F">
            <w:t>5</w:t>
          </w:r>
          <w:r w:rsidR="00AD77C8">
            <w:t>&gt;</w:t>
          </w:r>
        </w:p>
      </w:tc>
    </w:tr>
    <w:tr w:rsidR="00092BFA" w14:paraId="3377DDD7" w14:textId="77777777">
      <w:tc>
        <w:tcPr>
          <w:tcW w:w="6379" w:type="dxa"/>
        </w:tcPr>
        <w:p w14:paraId="67BFC77E" w14:textId="77777777" w:rsidR="00092BFA" w:rsidRDefault="00000000">
          <w:fldSimple w:instr=" TITLE  \* MERGEFORMAT ">
            <w:r w:rsidR="004C7991">
              <w:t>Software Requirements Specification</w:t>
            </w:r>
          </w:fldSimple>
        </w:p>
      </w:tc>
      <w:tc>
        <w:tcPr>
          <w:tcW w:w="3179" w:type="dxa"/>
        </w:tcPr>
        <w:p w14:paraId="43551E4A" w14:textId="71EC3855" w:rsidR="00092BFA" w:rsidRDefault="00092BFA">
          <w:r>
            <w:t xml:space="preserve">  Date:  &lt;</w:t>
          </w:r>
          <w:r w:rsidR="00D47A21">
            <w:t>2023-0</w:t>
          </w:r>
          <w:r w:rsidR="00FE2F28">
            <w:t>6</w:t>
          </w:r>
          <w:r w:rsidR="00D47A21">
            <w:t>-</w:t>
          </w:r>
          <w:r w:rsidR="00FE2F28">
            <w:t>0</w:t>
          </w:r>
          <w:r w:rsidR="0011532F">
            <w:t>4</w:t>
          </w:r>
          <w:r>
            <w:t>&gt;</w:t>
          </w:r>
        </w:p>
      </w:tc>
    </w:tr>
    <w:tr w:rsidR="00092BFA" w14:paraId="759B04BD" w14:textId="77777777">
      <w:tc>
        <w:tcPr>
          <w:tcW w:w="9558" w:type="dxa"/>
          <w:gridSpan w:val="2"/>
        </w:tcPr>
        <w:p w14:paraId="18865C98" w14:textId="04A32CAD" w:rsidR="00092BFA" w:rsidRDefault="00092BFA">
          <w:pPr>
            <w:rPr>
              <w:lang w:eastAsia="ko-KR"/>
            </w:rPr>
          </w:pPr>
          <w:r>
            <w:t>&lt;</w:t>
          </w:r>
          <w:r w:rsidR="00BF25D0">
            <w:rPr>
              <w:lang w:eastAsia="ko-KR"/>
            </w:rPr>
            <w:t>MIJUNG-MOV-202300</w:t>
          </w:r>
          <w:r w:rsidR="00FE2F28">
            <w:rPr>
              <w:lang w:eastAsia="ko-KR"/>
            </w:rPr>
            <w:t>3</w:t>
          </w:r>
          <w:r>
            <w:t>&gt;</w:t>
          </w:r>
        </w:p>
      </w:tc>
    </w:tr>
  </w:tbl>
  <w:p w14:paraId="5711B87A" w14:textId="77777777" w:rsidR="00092BFA" w:rsidRDefault="00092BFA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3BA128" w14:textId="77777777" w:rsidR="00092BFA" w:rsidRDefault="00092BFA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62A6FF7"/>
    <w:multiLevelType w:val="hybridMultilevel"/>
    <w:tmpl w:val="F11C3EC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B14563B"/>
    <w:multiLevelType w:val="multilevel"/>
    <w:tmpl w:val="431CD7CC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58E50DEF"/>
    <w:multiLevelType w:val="hybridMultilevel"/>
    <w:tmpl w:val="93A6E8FC"/>
    <w:lvl w:ilvl="0" w:tplc="0409000F">
      <w:start w:val="1"/>
      <w:numFmt w:val="decimal"/>
      <w:lvlText w:val="%1."/>
      <w:lvlJc w:val="left"/>
      <w:pPr>
        <w:ind w:left="1600" w:hanging="440"/>
      </w:p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4" w15:restartNumberingAfterBreak="0">
    <w:nsid w:val="75F877E2"/>
    <w:multiLevelType w:val="multilevel"/>
    <w:tmpl w:val="E2624DD6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78B61F39"/>
    <w:multiLevelType w:val="hybridMultilevel"/>
    <w:tmpl w:val="0592FED2"/>
    <w:lvl w:ilvl="0" w:tplc="0409000F">
      <w:start w:val="1"/>
      <w:numFmt w:val="decimal"/>
      <w:lvlText w:val="%1."/>
      <w:lvlJc w:val="left"/>
      <w:pPr>
        <w:ind w:left="1600" w:hanging="440"/>
      </w:p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num w:numId="1" w16cid:durableId="1961111538">
    <w:abstractNumId w:val="0"/>
  </w:num>
  <w:num w:numId="2" w16cid:durableId="1317878987">
    <w:abstractNumId w:val="4"/>
  </w:num>
  <w:num w:numId="3" w16cid:durableId="1036583835">
    <w:abstractNumId w:val="5"/>
  </w:num>
  <w:num w:numId="4" w16cid:durableId="1089041008">
    <w:abstractNumId w:val="1"/>
  </w:num>
  <w:num w:numId="5" w16cid:durableId="1360396855">
    <w:abstractNumId w:val="2"/>
  </w:num>
  <w:num w:numId="6" w16cid:durableId="1151563455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991"/>
    <w:rsid w:val="00073E44"/>
    <w:rsid w:val="00074F66"/>
    <w:rsid w:val="00075E3F"/>
    <w:rsid w:val="00083B61"/>
    <w:rsid w:val="00092BFA"/>
    <w:rsid w:val="000931F0"/>
    <w:rsid w:val="000939EC"/>
    <w:rsid w:val="000B1C9F"/>
    <w:rsid w:val="000D179B"/>
    <w:rsid w:val="000D7E69"/>
    <w:rsid w:val="000E0623"/>
    <w:rsid w:val="0011532F"/>
    <w:rsid w:val="001708FC"/>
    <w:rsid w:val="001736EC"/>
    <w:rsid w:val="00185C5F"/>
    <w:rsid w:val="001932F6"/>
    <w:rsid w:val="001E4A90"/>
    <w:rsid w:val="0020206B"/>
    <w:rsid w:val="0020492C"/>
    <w:rsid w:val="0023493D"/>
    <w:rsid w:val="00243B1C"/>
    <w:rsid w:val="0025138D"/>
    <w:rsid w:val="00267B7F"/>
    <w:rsid w:val="002A6598"/>
    <w:rsid w:val="002C0BA0"/>
    <w:rsid w:val="002D20AE"/>
    <w:rsid w:val="002E0475"/>
    <w:rsid w:val="002E4A51"/>
    <w:rsid w:val="00314DB3"/>
    <w:rsid w:val="003329C2"/>
    <w:rsid w:val="003373D5"/>
    <w:rsid w:val="00347C78"/>
    <w:rsid w:val="003522B2"/>
    <w:rsid w:val="00362171"/>
    <w:rsid w:val="00367EAE"/>
    <w:rsid w:val="003804FB"/>
    <w:rsid w:val="003C4044"/>
    <w:rsid w:val="003C4802"/>
    <w:rsid w:val="003D0FE4"/>
    <w:rsid w:val="003E7AD3"/>
    <w:rsid w:val="00434AD5"/>
    <w:rsid w:val="00441AA7"/>
    <w:rsid w:val="00442205"/>
    <w:rsid w:val="00483078"/>
    <w:rsid w:val="004B4502"/>
    <w:rsid w:val="004B63F4"/>
    <w:rsid w:val="004C7991"/>
    <w:rsid w:val="00503EA2"/>
    <w:rsid w:val="00512E2F"/>
    <w:rsid w:val="0052668A"/>
    <w:rsid w:val="00547FA5"/>
    <w:rsid w:val="00584307"/>
    <w:rsid w:val="00587A05"/>
    <w:rsid w:val="005B06E2"/>
    <w:rsid w:val="005C534C"/>
    <w:rsid w:val="005E22B3"/>
    <w:rsid w:val="00614DAA"/>
    <w:rsid w:val="00620F9F"/>
    <w:rsid w:val="006227B1"/>
    <w:rsid w:val="0063307E"/>
    <w:rsid w:val="00641276"/>
    <w:rsid w:val="00646200"/>
    <w:rsid w:val="00676721"/>
    <w:rsid w:val="006801E0"/>
    <w:rsid w:val="00694F33"/>
    <w:rsid w:val="006A4423"/>
    <w:rsid w:val="006F02C2"/>
    <w:rsid w:val="00703D17"/>
    <w:rsid w:val="00704F3E"/>
    <w:rsid w:val="0071662F"/>
    <w:rsid w:val="00720ECA"/>
    <w:rsid w:val="007212AF"/>
    <w:rsid w:val="00725E7F"/>
    <w:rsid w:val="0075373F"/>
    <w:rsid w:val="00761C08"/>
    <w:rsid w:val="007652C3"/>
    <w:rsid w:val="00783221"/>
    <w:rsid w:val="007838B7"/>
    <w:rsid w:val="007862CB"/>
    <w:rsid w:val="007E41AD"/>
    <w:rsid w:val="0080662E"/>
    <w:rsid w:val="00814938"/>
    <w:rsid w:val="008403E4"/>
    <w:rsid w:val="00855463"/>
    <w:rsid w:val="00873E3F"/>
    <w:rsid w:val="0087675F"/>
    <w:rsid w:val="00890C04"/>
    <w:rsid w:val="008965C0"/>
    <w:rsid w:val="008A16ED"/>
    <w:rsid w:val="008A4836"/>
    <w:rsid w:val="008D4420"/>
    <w:rsid w:val="0091745C"/>
    <w:rsid w:val="00944937"/>
    <w:rsid w:val="00947771"/>
    <w:rsid w:val="0097793C"/>
    <w:rsid w:val="00992078"/>
    <w:rsid w:val="009C580A"/>
    <w:rsid w:val="009D0D9C"/>
    <w:rsid w:val="009E0EBC"/>
    <w:rsid w:val="009E1225"/>
    <w:rsid w:val="00A13DA0"/>
    <w:rsid w:val="00A16FA6"/>
    <w:rsid w:val="00A25AD7"/>
    <w:rsid w:val="00A2689B"/>
    <w:rsid w:val="00A268A1"/>
    <w:rsid w:val="00A3627F"/>
    <w:rsid w:val="00A36522"/>
    <w:rsid w:val="00A37AD8"/>
    <w:rsid w:val="00A668AC"/>
    <w:rsid w:val="00A72D15"/>
    <w:rsid w:val="00AB2542"/>
    <w:rsid w:val="00AD77C8"/>
    <w:rsid w:val="00AE24E6"/>
    <w:rsid w:val="00AE2FF7"/>
    <w:rsid w:val="00AE69C2"/>
    <w:rsid w:val="00AF5790"/>
    <w:rsid w:val="00B168E2"/>
    <w:rsid w:val="00B432BE"/>
    <w:rsid w:val="00B85C53"/>
    <w:rsid w:val="00B91462"/>
    <w:rsid w:val="00BB4231"/>
    <w:rsid w:val="00BC69A0"/>
    <w:rsid w:val="00BD35FA"/>
    <w:rsid w:val="00BE1479"/>
    <w:rsid w:val="00BF0D3E"/>
    <w:rsid w:val="00BF25D0"/>
    <w:rsid w:val="00C13EFD"/>
    <w:rsid w:val="00C36B6A"/>
    <w:rsid w:val="00CD1175"/>
    <w:rsid w:val="00CF241E"/>
    <w:rsid w:val="00CF4F5D"/>
    <w:rsid w:val="00CF7369"/>
    <w:rsid w:val="00D20558"/>
    <w:rsid w:val="00D23CF0"/>
    <w:rsid w:val="00D34DEE"/>
    <w:rsid w:val="00D414A4"/>
    <w:rsid w:val="00D42040"/>
    <w:rsid w:val="00D47A21"/>
    <w:rsid w:val="00D56A85"/>
    <w:rsid w:val="00D63362"/>
    <w:rsid w:val="00D67518"/>
    <w:rsid w:val="00DA5F83"/>
    <w:rsid w:val="00DD581C"/>
    <w:rsid w:val="00DE5DAD"/>
    <w:rsid w:val="00DE63F7"/>
    <w:rsid w:val="00E01AB9"/>
    <w:rsid w:val="00E36887"/>
    <w:rsid w:val="00E84F81"/>
    <w:rsid w:val="00E93B51"/>
    <w:rsid w:val="00E965C5"/>
    <w:rsid w:val="00EA5DBE"/>
    <w:rsid w:val="00EB2969"/>
    <w:rsid w:val="00EC7A9B"/>
    <w:rsid w:val="00EF3F83"/>
    <w:rsid w:val="00F03E8D"/>
    <w:rsid w:val="00F07201"/>
    <w:rsid w:val="00F1101A"/>
    <w:rsid w:val="00F313D8"/>
    <w:rsid w:val="00F53685"/>
    <w:rsid w:val="00F700BC"/>
    <w:rsid w:val="00F86AE0"/>
    <w:rsid w:val="00FA51E2"/>
    <w:rsid w:val="00FA5A46"/>
    <w:rsid w:val="00FE145B"/>
    <w:rsid w:val="00FE2F28"/>
    <w:rsid w:val="00FF2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3924350"/>
  <w15:chartTrackingRefBased/>
  <w15:docId w15:val="{4AF58937-BC6A-4CAD-BB6B-FE21A6ABF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3E44"/>
    <w:pPr>
      <w:widowControl w:val="0"/>
      <w:spacing w:line="240" w:lineRule="atLeast"/>
    </w:pPr>
    <w:rPr>
      <w:lang w:eastAsia="en-US"/>
    </w:rPr>
  </w:style>
  <w:style w:type="paragraph" w:styleId="1">
    <w:name w:val="heading 1"/>
    <w:basedOn w:val="a"/>
    <w:next w:val="a"/>
    <w:link w:val="1Char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"/>
    <w:link w:val="2Char"/>
    <w:qFormat/>
    <w:pPr>
      <w:numPr>
        <w:ilvl w:val="1"/>
      </w:numPr>
      <w:ind w:left="0" w:firstLine="0"/>
      <w:outlineLvl w:val="1"/>
    </w:pPr>
    <w:rPr>
      <w:sz w:val="20"/>
    </w:rPr>
  </w:style>
  <w:style w:type="paragraph" w:styleId="3">
    <w:name w:val="heading 3"/>
    <w:basedOn w:val="1"/>
    <w:next w:val="a"/>
    <w:link w:val="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4">
    <w:name w:val="Subtitle"/>
    <w:basedOn w:val="a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5">
    <w:name w:val="Normal Indent"/>
    <w:basedOn w:val="a"/>
    <w:pPr>
      <w:ind w:left="900" w:hanging="900"/>
    </w:pPr>
  </w:style>
  <w:style w:type="paragraph" w:styleId="10">
    <w:name w:val="toc 1"/>
    <w:basedOn w:val="a"/>
    <w:next w:val="a"/>
    <w:semiHidden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semiHidden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  <w:rPr>
      <w:rFonts w:ascii="Tahoma" w:hAnsi="Tahoma"/>
    </w:rPr>
  </w:style>
  <w:style w:type="character" w:styleId="ab">
    <w:name w:val="footnote reference"/>
    <w:basedOn w:val="a0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semiHidden/>
    <w:pPr>
      <w:ind w:left="600"/>
    </w:pPr>
  </w:style>
  <w:style w:type="paragraph" w:styleId="50">
    <w:name w:val="toc 5"/>
    <w:basedOn w:val="a"/>
    <w:next w:val="a"/>
    <w:semiHidden/>
    <w:pPr>
      <w:ind w:left="800"/>
    </w:pPr>
  </w:style>
  <w:style w:type="paragraph" w:styleId="60">
    <w:name w:val="toc 6"/>
    <w:basedOn w:val="a"/>
    <w:next w:val="a"/>
    <w:semiHidden/>
    <w:pPr>
      <w:ind w:left="1000"/>
    </w:pPr>
  </w:style>
  <w:style w:type="paragraph" w:styleId="70">
    <w:name w:val="toc 7"/>
    <w:basedOn w:val="a"/>
    <w:next w:val="a"/>
    <w:semiHidden/>
    <w:pPr>
      <w:ind w:left="1200"/>
    </w:pPr>
  </w:style>
  <w:style w:type="paragraph" w:styleId="80">
    <w:name w:val="toc 8"/>
    <w:basedOn w:val="a"/>
    <w:next w:val="a"/>
    <w:semiHidden/>
    <w:pPr>
      <w:ind w:left="1400"/>
    </w:pPr>
  </w:style>
  <w:style w:type="paragraph" w:styleId="90">
    <w:name w:val="toc 9"/>
    <w:basedOn w:val="a"/>
    <w:next w:val="a"/>
    <w:semiHidden/>
    <w:pPr>
      <w:ind w:left="1600"/>
    </w:pPr>
  </w:style>
  <w:style w:type="paragraph" w:styleId="21">
    <w:name w:val="Body Text 2"/>
    <w:basedOn w:val="a"/>
    <w:rPr>
      <w:i/>
      <w:color w:val="0000FF"/>
    </w:r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pPr>
      <w:widowControl/>
      <w:numPr>
        <w:numId w:val="2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9"/>
    <w:autoRedefine/>
    <w:pPr>
      <w:spacing w:before="240" w:after="120"/>
      <w:ind w:left="765"/>
    </w:pPr>
    <w:rPr>
      <w:i/>
      <w:color w:val="0000FF"/>
    </w:rPr>
  </w:style>
  <w:style w:type="character" w:styleId="ae">
    <w:name w:val="Hyperlink"/>
    <w:basedOn w:val="a0"/>
    <w:rPr>
      <w:color w:val="0000FF"/>
      <w:u w:val="single"/>
    </w:rPr>
  </w:style>
  <w:style w:type="character" w:styleId="af">
    <w:name w:val="FollowedHyperlink"/>
    <w:basedOn w:val="a0"/>
    <w:rPr>
      <w:color w:val="800080"/>
      <w:u w:val="single"/>
    </w:rPr>
  </w:style>
  <w:style w:type="character" w:styleId="af0">
    <w:name w:val="Strong"/>
    <w:basedOn w:val="a0"/>
    <w:qFormat/>
    <w:rPr>
      <w:b/>
      <w:bCs/>
    </w:rPr>
  </w:style>
  <w:style w:type="character" w:customStyle="1" w:styleId="3Char">
    <w:name w:val="제목 3 Char"/>
    <w:basedOn w:val="a0"/>
    <w:link w:val="3"/>
    <w:rsid w:val="00947771"/>
    <w:rPr>
      <w:rFonts w:ascii="Arial" w:hAnsi="Arial"/>
      <w:i/>
      <w:lang w:eastAsia="en-US"/>
    </w:rPr>
  </w:style>
  <w:style w:type="paragraph" w:customStyle="1" w:styleId="af1">
    <w:name w:val="바탕글"/>
    <w:basedOn w:val="a"/>
    <w:rsid w:val="00073E44"/>
    <w:pPr>
      <w:wordWrap w:val="0"/>
      <w:autoSpaceDE w:val="0"/>
      <w:autoSpaceDN w:val="0"/>
      <w:spacing w:line="384" w:lineRule="auto"/>
      <w:jc w:val="both"/>
      <w:textAlignment w:val="baseline"/>
    </w:pPr>
    <w:rPr>
      <w:rFonts w:ascii="굴림" w:eastAsia="굴림" w:hAnsi="굴림" w:cs="굴림"/>
      <w:color w:val="000000"/>
      <w:lang w:eastAsia="ko-KR"/>
    </w:rPr>
  </w:style>
  <w:style w:type="paragraph" w:styleId="af2">
    <w:name w:val="Normal (Web)"/>
    <w:basedOn w:val="a"/>
    <w:uiPriority w:val="99"/>
    <w:semiHidden/>
    <w:unhideWhenUsed/>
    <w:rsid w:val="00BF0D3E"/>
    <w:pPr>
      <w:widowControl/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eastAsia="ko-KR"/>
    </w:rPr>
  </w:style>
  <w:style w:type="character" w:customStyle="1" w:styleId="2Char">
    <w:name w:val="제목 2 Char"/>
    <w:basedOn w:val="a0"/>
    <w:link w:val="2"/>
    <w:rsid w:val="00503EA2"/>
    <w:rPr>
      <w:rFonts w:ascii="Arial" w:hAnsi="Arial"/>
      <w:b/>
      <w:lang w:eastAsia="en-US"/>
    </w:rPr>
  </w:style>
  <w:style w:type="character" w:customStyle="1" w:styleId="1Char">
    <w:name w:val="제목 1 Char"/>
    <w:basedOn w:val="a0"/>
    <w:link w:val="1"/>
    <w:rsid w:val="00BF25D0"/>
    <w:rPr>
      <w:rFonts w:ascii="Arial" w:hAnsi="Arial"/>
      <w:b/>
      <w:sz w:val="24"/>
      <w:lang w:eastAsia="en-US"/>
    </w:rPr>
  </w:style>
  <w:style w:type="character" w:styleId="af3">
    <w:name w:val="Unresolved Mention"/>
    <w:basedOn w:val="a0"/>
    <w:uiPriority w:val="99"/>
    <w:semiHidden/>
    <w:unhideWhenUsed/>
    <w:rsid w:val="002D20AE"/>
    <w:rPr>
      <w:color w:val="605E5C"/>
      <w:shd w:val="clear" w:color="auto" w:fill="E1DFDD"/>
    </w:rPr>
  </w:style>
  <w:style w:type="paragraph" w:styleId="af4">
    <w:name w:val="List Paragraph"/>
    <w:basedOn w:val="a"/>
    <w:uiPriority w:val="34"/>
    <w:qFormat/>
    <w:rsid w:val="003804F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s://developer.android.com/codelabs/exoplayer-intr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danbis.net/10503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blog.naver.com/PostView.naver?blogId=ks2414e&amp;logNo=222161397381&amp;from=search&amp;redirect=Log&amp;widgetTypeCall=true&amp;directAccess=false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csepotato.tistory.com/10" TargetMode="External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minsu\Desktop\RUP_Template%20(1)\&#50836;&#44396;&#49324;&#54637;\Software%20Requirements%20Specification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123C9C-1A05-4947-8344-77FE93F3C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Software Requirements Specification.dot</Template>
  <TotalTime>58</TotalTime>
  <Pages>13</Pages>
  <Words>991</Words>
  <Characters>5654</Characters>
  <Application>Microsoft Office Word</Application>
  <DocSecurity>0</DocSecurity>
  <Lines>47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Software Requirements Specification</vt:lpstr>
      <vt:lpstr>Software Requirements Specification</vt:lpstr>
    </vt:vector>
  </TitlesOfParts>
  <Company>&lt;Company Name&gt;</Company>
  <LinksUpToDate>false</LinksUpToDate>
  <CharactersWithSpaces>6632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&lt;Project Name&gt;</dc:subject>
  <dc:creator>Anminsu</dc:creator>
  <cp:keywords/>
  <dc:description/>
  <cp:lastModifiedBy>안민수</cp:lastModifiedBy>
  <cp:revision>27</cp:revision>
  <cp:lastPrinted>1899-12-31T15:00:00Z</cp:lastPrinted>
  <dcterms:created xsi:type="dcterms:W3CDTF">2023-06-03T09:33:00Z</dcterms:created>
  <dcterms:modified xsi:type="dcterms:W3CDTF">2023-06-04T11:50:00Z</dcterms:modified>
</cp:coreProperties>
</file>