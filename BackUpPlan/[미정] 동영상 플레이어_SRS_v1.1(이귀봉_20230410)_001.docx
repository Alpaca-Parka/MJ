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D26A5" w14:textId="3E2B923F" w:rsidR="00092BFA" w:rsidRDefault="00203537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4C7991">
        <w:rPr>
          <w:lang w:eastAsia="ko-KR"/>
        </w:rPr>
        <w:t>&lt;</w:t>
      </w:r>
      <w:r w:rsidR="00D47A21">
        <w:rPr>
          <w:rFonts w:hint="eastAsia"/>
          <w:lang w:eastAsia="ko-KR"/>
        </w:rPr>
        <w:t>동영상</w:t>
      </w:r>
      <w:r w:rsidR="00D47A21">
        <w:rPr>
          <w:rFonts w:hint="eastAsia"/>
          <w:lang w:eastAsia="ko-KR"/>
        </w:rPr>
        <w:t xml:space="preserve"> </w:t>
      </w:r>
      <w:r w:rsidR="00D47A21">
        <w:rPr>
          <w:rFonts w:hint="eastAsia"/>
          <w:lang w:eastAsia="ko-KR"/>
        </w:rPr>
        <w:t>플레이어</w:t>
      </w:r>
      <w:r w:rsidR="004C7991">
        <w:rPr>
          <w:lang w:eastAsia="ko-KR"/>
        </w:rPr>
        <w:t>&gt;</w:t>
      </w:r>
      <w:r>
        <w:fldChar w:fldCharType="end"/>
      </w:r>
    </w:p>
    <w:p w14:paraId="41F05C63" w14:textId="77777777" w:rsidR="00092BFA" w:rsidRDefault="00203537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4C7991">
        <w:rPr>
          <w:lang w:eastAsia="ko-KR"/>
        </w:rPr>
        <w:t>Software Requirements Specification</w:t>
      </w:r>
      <w:r>
        <w:fldChar w:fldCharType="end"/>
      </w:r>
    </w:p>
    <w:p w14:paraId="3D1510A4" w14:textId="0B59A7F5" w:rsidR="00092BFA" w:rsidRDefault="00092BFA">
      <w:pPr>
        <w:pStyle w:val="a3"/>
        <w:jc w:val="right"/>
        <w:rPr>
          <w:lang w:eastAsia="ko-KR"/>
        </w:rPr>
      </w:pPr>
    </w:p>
    <w:p w14:paraId="6C2C32C6" w14:textId="77777777" w:rsidR="00092BFA" w:rsidRDefault="00092BFA">
      <w:pPr>
        <w:rPr>
          <w:lang w:eastAsia="ko-KR"/>
        </w:rPr>
      </w:pPr>
    </w:p>
    <w:p w14:paraId="76A4D5E7" w14:textId="77777777" w:rsidR="00092BFA" w:rsidRDefault="00092BFA">
      <w:pPr>
        <w:rPr>
          <w:lang w:eastAsia="ko-KR"/>
        </w:rPr>
      </w:pPr>
    </w:p>
    <w:p w14:paraId="2CAF086A" w14:textId="77777777" w:rsidR="00092BFA" w:rsidRDefault="00092BFA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14:paraId="51E289F9" w14:textId="77777777" w:rsidR="00092BFA" w:rsidRPr="00CF4F5D" w:rsidRDefault="00092BFA">
      <w:pPr>
        <w:pStyle w:val="a3"/>
        <w:rPr>
          <w:i/>
          <w:iCs/>
          <w:sz w:val="28"/>
          <w:lang w:eastAsia="ko-KR"/>
        </w:rPr>
      </w:pPr>
    </w:p>
    <w:p w14:paraId="7AD3E986" w14:textId="77777777" w:rsidR="00092BFA" w:rsidRPr="00CF4F5D" w:rsidRDefault="00092BFA">
      <w:pPr>
        <w:jc w:val="right"/>
        <w:rPr>
          <w:i/>
          <w:iCs/>
          <w:lang w:eastAsia="ko-KR"/>
        </w:rPr>
      </w:pPr>
    </w:p>
    <w:p w14:paraId="765EB653" w14:textId="0E5F617C" w:rsidR="00CF4F5D" w:rsidRPr="00CF4F5D" w:rsidRDefault="00BF0D3E" w:rsidP="00CF4F5D">
      <w:pPr>
        <w:pStyle w:val="af2"/>
        <w:spacing w:before="0" w:beforeAutospacing="0" w:after="120" w:afterAutospacing="0"/>
        <w:ind w:left="720"/>
        <w:rPr>
          <w:rFonts w:ascii="바탕" w:eastAsia="바탕" w:hAnsi="바탕"/>
          <w:i/>
          <w:iCs/>
          <w:color w:val="0000FF"/>
          <w:sz w:val="20"/>
          <w:szCs w:val="20"/>
        </w:rPr>
      </w:pP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[</w:t>
      </w:r>
      <w:r w:rsidR="00CF4F5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다른 사용자에게 동영상을 공유하거나 다른 사용자가 올린 동영상을</w:t>
      </w:r>
      <w:r w:rsidR="00814938">
        <w:rPr>
          <w:rFonts w:ascii="바탕" w:eastAsia="바탕" w:hAnsi="바탕"/>
          <w:i/>
          <w:iCs/>
          <w:color w:val="0000FF"/>
          <w:sz w:val="20"/>
          <w:szCs w:val="20"/>
        </w:rPr>
        <w:t xml:space="preserve"> </w:t>
      </w:r>
      <w:r w:rsidR="00814938">
        <w:rPr>
          <w:rFonts w:ascii="바탕" w:eastAsia="바탕" w:hAnsi="바탕" w:hint="eastAsia"/>
          <w:i/>
          <w:iCs/>
          <w:color w:val="0000FF"/>
          <w:sz w:val="20"/>
          <w:szCs w:val="20"/>
        </w:rPr>
        <w:t>재생</w:t>
      </w:r>
      <w:r w:rsidR="00CF4F5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하는 앱 </w:t>
      </w:r>
    </w:p>
    <w:p w14:paraId="1C212689" w14:textId="3AE786D2" w:rsidR="00BF0D3E" w:rsidRPr="00CF4F5D" w:rsidRDefault="00BF0D3E" w:rsidP="00CF4F5D">
      <w:pPr>
        <w:pStyle w:val="af2"/>
        <w:spacing w:before="0" w:beforeAutospacing="0" w:after="120" w:afterAutospacing="0"/>
        <w:ind w:left="720"/>
        <w:rPr>
          <w:rFonts w:ascii="바탕" w:eastAsia="바탕" w:hAnsi="바탕"/>
          <w:i/>
          <w:iCs/>
          <w:color w:val="0000FF"/>
          <w:sz w:val="20"/>
          <w:szCs w:val="20"/>
        </w:rPr>
      </w:pP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실행환경은 안드로이드 </w:t>
      </w:r>
      <w:r w:rsidR="00DE5DAD" w:rsidRPr="00CF4F5D">
        <w:rPr>
          <w:rFonts w:ascii="바탕" w:eastAsia="바탕" w:hAnsi="바탕"/>
          <w:i/>
          <w:iCs/>
          <w:color w:val="0000FF"/>
          <w:sz w:val="20"/>
          <w:szCs w:val="20"/>
        </w:rPr>
        <w:t>13</w:t>
      </w:r>
      <w:r w:rsidR="00DA5F83">
        <w:rPr>
          <w:rFonts w:ascii="바탕" w:eastAsia="바탕" w:hAnsi="바탕"/>
          <w:i/>
          <w:iCs/>
          <w:color w:val="0000FF"/>
          <w:sz w:val="20"/>
          <w:szCs w:val="20"/>
        </w:rPr>
        <w:t xml:space="preserve"> </w:t>
      </w:r>
      <w:r w:rsidR="00DA5F83">
        <w:rPr>
          <w:rFonts w:ascii="바탕" w:eastAsia="바탕" w:hAnsi="바탕" w:hint="eastAsia"/>
          <w:i/>
          <w:iCs/>
          <w:color w:val="0000FF"/>
          <w:sz w:val="20"/>
          <w:szCs w:val="20"/>
        </w:rPr>
        <w:t>버전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에서 개발하고 최소 실행환경은 </w:t>
      </w:r>
      <w:r w:rsidR="00DE5DA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안드로이드 버전 </w:t>
      </w:r>
      <w:r w:rsidR="00DE5DAD" w:rsidRPr="00CF4F5D">
        <w:rPr>
          <w:rFonts w:ascii="바탕" w:eastAsia="바탕" w:hAnsi="바탕"/>
          <w:i/>
          <w:iCs/>
          <w:color w:val="0000FF"/>
          <w:sz w:val="20"/>
          <w:szCs w:val="20"/>
        </w:rPr>
        <w:t>5.0(</w:t>
      </w:r>
      <w:r w:rsidR="00DE5DA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롤리팝</w:t>
      </w:r>
      <w:r w:rsidR="00DE5DAD" w:rsidRPr="00CF4F5D">
        <w:rPr>
          <w:rFonts w:ascii="바탕" w:eastAsia="바탕" w:hAnsi="바탕"/>
          <w:i/>
          <w:iCs/>
          <w:color w:val="0000FF"/>
          <w:sz w:val="20"/>
          <w:szCs w:val="20"/>
        </w:rPr>
        <w:t>)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까지 지원한다</w:t>
      </w:r>
      <w:r w:rsidR="00CF4F5D" w:rsidRPr="00CF4F5D">
        <w:rPr>
          <w:rFonts w:ascii="바탕" w:eastAsia="바탕" w:hAnsi="바탕"/>
          <w:i/>
          <w:iCs/>
          <w:color w:val="0000FF"/>
          <w:sz w:val="20"/>
          <w:szCs w:val="20"/>
        </w:rPr>
        <w:t>.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] </w:t>
      </w:r>
    </w:p>
    <w:p w14:paraId="1CF70858" w14:textId="77777777" w:rsidR="00092BFA" w:rsidRPr="00CF4F5D" w:rsidRDefault="00092BFA">
      <w:pPr>
        <w:pStyle w:val="a9"/>
        <w:rPr>
          <w:i/>
          <w:iCs/>
          <w:lang w:eastAsia="ko-KR"/>
        </w:rPr>
      </w:pPr>
    </w:p>
    <w:p w14:paraId="4C07E239" w14:textId="77777777" w:rsidR="00092BFA" w:rsidRPr="00C36B6A" w:rsidRDefault="00092BFA">
      <w:pPr>
        <w:pStyle w:val="a9"/>
        <w:rPr>
          <w:lang w:eastAsia="ko-KR"/>
        </w:rPr>
        <w:sectPr w:rsidR="00092BFA" w:rsidRPr="00C36B6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7E7EC5" w14:textId="77777777" w:rsidR="00092BFA" w:rsidRDefault="00092BFA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92BFA" w14:paraId="20C0B556" w14:textId="77777777" w:rsidTr="00D20558">
        <w:tc>
          <w:tcPr>
            <w:tcW w:w="2304" w:type="dxa"/>
            <w:shd w:val="clear" w:color="auto" w:fill="E0E0E0"/>
          </w:tcPr>
          <w:p w14:paraId="40D23225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ADA8277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0BCC04F2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2CE6791A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Author</w:t>
            </w:r>
          </w:p>
        </w:tc>
      </w:tr>
      <w:tr w:rsidR="009E1225" w14:paraId="3C5E2147" w14:textId="77777777" w:rsidTr="00D20558">
        <w:tc>
          <w:tcPr>
            <w:tcW w:w="2304" w:type="dxa"/>
          </w:tcPr>
          <w:p w14:paraId="1BF96462" w14:textId="398B0377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2023-04-01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498CC9A9" w14:textId="6F70BA9A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E21B4C">
              <w:rPr>
                <w:rFonts w:hint="eastAsia"/>
                <w:b/>
                <w:lang w:eastAsia="ko-KR"/>
              </w:rPr>
              <w:t>&lt;</w:t>
            </w:r>
            <w:r w:rsidRPr="00E21B4C">
              <w:rPr>
                <w:b/>
                <w:lang w:eastAsia="ko-KR"/>
              </w:rPr>
              <w:t>1.0&gt;</w:t>
            </w:r>
          </w:p>
        </w:tc>
        <w:tc>
          <w:tcPr>
            <w:tcW w:w="3744" w:type="dxa"/>
          </w:tcPr>
          <w:p w14:paraId="39212BDE" w14:textId="523A4E9F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마이페이지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</w:p>
        </w:tc>
        <w:tc>
          <w:tcPr>
            <w:tcW w:w="2304" w:type="dxa"/>
          </w:tcPr>
          <w:p w14:paraId="489CA476" w14:textId="48DB5A35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강준성</w:t>
            </w:r>
          </w:p>
        </w:tc>
      </w:tr>
      <w:tr w:rsidR="00584307" w14:paraId="1967DE3D" w14:textId="77777777" w:rsidTr="00D20558">
        <w:tc>
          <w:tcPr>
            <w:tcW w:w="2304" w:type="dxa"/>
          </w:tcPr>
          <w:p w14:paraId="022F758A" w14:textId="347EAF4B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1BCF351" w14:textId="531BFFBC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78CF4F81" w14:textId="742EC169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신고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4429F9FB" w14:textId="72913514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박형근</w:t>
            </w:r>
          </w:p>
        </w:tc>
      </w:tr>
      <w:tr w:rsidR="00584307" w14:paraId="1C79C7DA" w14:textId="77777777" w:rsidTr="00D20558">
        <w:tc>
          <w:tcPr>
            <w:tcW w:w="2304" w:type="dxa"/>
          </w:tcPr>
          <w:p w14:paraId="40C58BA6" w14:textId="7E76E0C1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58B2FB3" w14:textId="610EB160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77B1E268" w14:textId="0BB79B53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삭제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7E479DB3" w14:textId="16C7FCDE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김현기</w:t>
            </w:r>
          </w:p>
        </w:tc>
      </w:tr>
      <w:tr w:rsidR="00584307" w14:paraId="7CFECC4F" w14:textId="77777777" w:rsidTr="00D20558">
        <w:tc>
          <w:tcPr>
            <w:tcW w:w="2304" w:type="dxa"/>
          </w:tcPr>
          <w:p w14:paraId="06F4B85C" w14:textId="599A11D0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55163CE" w14:textId="4CC38F6A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4E6ED37D" w14:textId="0561AF5A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전체화면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0CB453C8" w14:textId="3E62EEC1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강준성</w:t>
            </w:r>
          </w:p>
        </w:tc>
      </w:tr>
      <w:tr w:rsidR="00584307" w14:paraId="527B12AB" w14:textId="77777777" w:rsidTr="00D20558">
        <w:tc>
          <w:tcPr>
            <w:tcW w:w="2304" w:type="dxa"/>
          </w:tcPr>
          <w:p w14:paraId="5F1C2B5A" w14:textId="4241455C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56B80E69" w14:textId="161557CF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6E0DAF81" w14:textId="7CAA7399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검색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1E12CE25" w14:textId="4F63F452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이인범</w:t>
            </w:r>
          </w:p>
        </w:tc>
      </w:tr>
      <w:tr w:rsidR="00483078" w14:paraId="44DDD466" w14:textId="77777777" w:rsidTr="00D20558">
        <w:tc>
          <w:tcPr>
            <w:tcW w:w="2304" w:type="dxa"/>
          </w:tcPr>
          <w:p w14:paraId="03690F73" w14:textId="761B0148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70825E6E" w14:textId="2534CFF7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546D8FE1" w14:textId="5D47C3F1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0A359690" w14:textId="48A0D63D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483078" w14:paraId="0AF6A426" w14:textId="77777777" w:rsidTr="00D20558">
        <w:tc>
          <w:tcPr>
            <w:tcW w:w="2304" w:type="dxa"/>
          </w:tcPr>
          <w:p w14:paraId="2AB447C1" w14:textId="0FB8C867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61317AB2" w14:textId="293274D5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423CF8B9" w14:textId="6321F7F6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381EA6ED" w14:textId="050D1D19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483078" w14:paraId="34ABB76C" w14:textId="77777777" w:rsidTr="00D20558">
        <w:tc>
          <w:tcPr>
            <w:tcW w:w="2304" w:type="dxa"/>
          </w:tcPr>
          <w:p w14:paraId="0D9233ED" w14:textId="07EFC1CD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3CDEC29F" w14:textId="4F9450E2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48DD1817" w14:textId="1E80D5BC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64F20B63" w14:textId="3EECD3A9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87675F" w14:paraId="353A2B3A" w14:textId="77777777" w:rsidTr="00D20558">
        <w:tc>
          <w:tcPr>
            <w:tcW w:w="2304" w:type="dxa"/>
          </w:tcPr>
          <w:p w14:paraId="58A2FFD3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003D3605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474E14AA" w14:textId="77777777" w:rsidR="0087675F" w:rsidRPr="00092BFA" w:rsidRDefault="0087675F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197B961A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87675F" w14:paraId="152E67F4" w14:textId="77777777" w:rsidTr="00D20558">
        <w:tc>
          <w:tcPr>
            <w:tcW w:w="2304" w:type="dxa"/>
          </w:tcPr>
          <w:p w14:paraId="71A43101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42F8D931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5FB100F2" w14:textId="77777777" w:rsidR="0087675F" w:rsidRPr="00092BFA" w:rsidRDefault="0087675F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247E1D15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</w:tbl>
    <w:p w14:paraId="55F0FCCB" w14:textId="77777777" w:rsidR="00092BFA" w:rsidRDefault="00092BFA"/>
    <w:p w14:paraId="191EC899" w14:textId="77777777" w:rsidR="00092BFA" w:rsidRDefault="00092BFA">
      <w:pPr>
        <w:pStyle w:val="a3"/>
      </w:pPr>
      <w:r>
        <w:br w:type="page"/>
      </w:r>
      <w:r>
        <w:lastRenderedPageBreak/>
        <w:t>Table of Contents</w:t>
      </w:r>
    </w:p>
    <w:p w14:paraId="4D0248AF" w14:textId="326D7783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Introduction</w:t>
      </w:r>
      <w:r w:rsidR="00AE24E6" w:rsidRPr="00D47A21">
        <w:rPr>
          <w:noProof/>
          <w:sz w:val="24"/>
          <w:szCs w:val="32"/>
        </w:rPr>
        <w:t xml:space="preserve"> (</w:t>
      </w:r>
      <w:r w:rsidR="00AE24E6" w:rsidRPr="00D47A21">
        <w:rPr>
          <w:rFonts w:hint="eastAsia"/>
          <w:noProof/>
          <w:sz w:val="24"/>
          <w:szCs w:val="32"/>
          <w:lang w:eastAsia="ko-KR"/>
        </w:rPr>
        <w:t>소개</w:t>
      </w:r>
      <w:r w:rsidR="00AE24E6" w:rsidRPr="00D47A21">
        <w:rPr>
          <w:rFonts w:hint="eastAsia"/>
          <w:noProof/>
          <w:sz w:val="24"/>
          <w:szCs w:val="32"/>
          <w:lang w:eastAsia="ko-KR"/>
        </w:rPr>
        <w:t>)</w:t>
      </w:r>
      <w:r w:rsidRPr="00D47A21">
        <w:rPr>
          <w:noProof/>
          <w:sz w:val="22"/>
          <w:szCs w:val="22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AB36C4" w14:textId="674585FA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목적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60EB33" w14:textId="78F7879A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범위</w:t>
      </w:r>
      <w:r w:rsidR="00AE24E6">
        <w:rPr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2BCFE0" w14:textId="23EC13E5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 and Abbreviations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정의</w:t>
      </w:r>
      <w:r w:rsidR="00AE24E6">
        <w:rPr>
          <w:noProof/>
          <w:lang w:eastAsia="ko-KR"/>
        </w:rPr>
        <w:t xml:space="preserve">, </w:t>
      </w:r>
      <w:r w:rsidR="00AE24E6">
        <w:rPr>
          <w:rFonts w:hint="eastAsia"/>
          <w:noProof/>
          <w:lang w:eastAsia="ko-KR"/>
        </w:rPr>
        <w:t>두문자어</w:t>
      </w:r>
      <w:r w:rsidR="00AE24E6">
        <w:rPr>
          <w:noProof/>
          <w:lang w:eastAsia="ko-KR"/>
        </w:rPr>
        <w:t xml:space="preserve">, </w:t>
      </w:r>
      <w:r w:rsidR="00AE24E6">
        <w:rPr>
          <w:rFonts w:hint="eastAsia"/>
          <w:noProof/>
          <w:lang w:eastAsia="ko-KR"/>
        </w:rPr>
        <w:t>약어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D2C819" w14:textId="20D038F4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참조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534D82" w14:textId="40202D5A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개요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90EE5B" w14:textId="200A3BFA" w:rsidR="00AE24E6" w:rsidRPr="000931F0" w:rsidRDefault="00092BFA" w:rsidP="000931F0">
      <w:pPr>
        <w:pStyle w:val="10"/>
        <w:tabs>
          <w:tab w:val="left" w:pos="432"/>
        </w:tabs>
        <w:rPr>
          <w:noProof/>
          <w:szCs w:val="24"/>
          <w:lang w:eastAsia="ko-KR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Overall Description</w:t>
      </w:r>
      <w:r w:rsidR="00D47A21">
        <w:rPr>
          <w:noProof/>
          <w:sz w:val="24"/>
          <w:szCs w:val="32"/>
        </w:rPr>
        <w:t xml:space="preserve"> (</w:t>
      </w:r>
      <w:r w:rsidR="00D47A21" w:rsidRPr="00D47A21">
        <w:rPr>
          <w:rFonts w:hint="eastAsia"/>
          <w:noProof/>
          <w:sz w:val="24"/>
          <w:szCs w:val="32"/>
        </w:rPr>
        <w:t>전체</w:t>
      </w:r>
      <w:r w:rsidR="00D47A21" w:rsidRPr="00D47A21">
        <w:rPr>
          <w:rFonts w:hint="eastAsia"/>
          <w:noProof/>
          <w:sz w:val="24"/>
          <w:szCs w:val="32"/>
        </w:rPr>
        <w:t xml:space="preserve"> </w:t>
      </w:r>
      <w:r w:rsidR="00D47A21" w:rsidRPr="00D47A21">
        <w:rPr>
          <w:rFonts w:hint="eastAsia"/>
          <w:noProof/>
          <w:sz w:val="24"/>
          <w:szCs w:val="32"/>
        </w:rPr>
        <w:t>설명</w:t>
      </w:r>
      <w:r w:rsidR="00D47A21">
        <w:rPr>
          <w:rFonts w:hint="eastAsia"/>
          <w:noProof/>
          <w:sz w:val="24"/>
          <w:szCs w:val="32"/>
          <w:lang w:eastAsia="ko-KR"/>
        </w:rPr>
        <w:t>)</w:t>
      </w:r>
    </w:p>
    <w:p w14:paraId="271501F6" w14:textId="04CB4DE3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1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Product Function (</w:t>
      </w:r>
      <w:r w:rsidR="00AE24E6">
        <w:rPr>
          <w:rFonts w:hint="eastAsia"/>
          <w:noProof/>
          <w:lang w:eastAsia="ko-KR"/>
        </w:rPr>
        <w:t>제품의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기능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_Toc456598588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6BF8F93B" w14:textId="397297B9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2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User Characteristics (</w:t>
      </w:r>
      <w:r w:rsidR="00AE24E6">
        <w:rPr>
          <w:rFonts w:hint="eastAsia"/>
          <w:noProof/>
          <w:lang w:eastAsia="ko-KR"/>
        </w:rPr>
        <w:t>사용자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특성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_Toc456598589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497E357C" w14:textId="5AAD2411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3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Constraints (</w:t>
      </w:r>
      <w:r w:rsidR="00AE24E6">
        <w:rPr>
          <w:rFonts w:hint="eastAsia"/>
          <w:noProof/>
          <w:lang w:eastAsia="ko-KR"/>
        </w:rPr>
        <w:t>제약사항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_Toc456598590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09D6A300" w14:textId="1C1AA86F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4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Assumptions and Dependencies (</w:t>
      </w:r>
      <w:r w:rsidR="00AE24E6">
        <w:rPr>
          <w:rFonts w:hint="eastAsia"/>
          <w:noProof/>
          <w:lang w:eastAsia="ko-KR"/>
        </w:rPr>
        <w:t>가정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및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의존성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_Toc456598591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49EB57B7" w14:textId="77777777" w:rsidR="00AE24E6" w:rsidRPr="00AE24E6" w:rsidRDefault="00AE24E6" w:rsidP="00AE24E6">
      <w:pPr>
        <w:rPr>
          <w:lang w:eastAsia="ko-KR"/>
        </w:rPr>
      </w:pPr>
    </w:p>
    <w:p w14:paraId="336A3FCE" w14:textId="4E51EDA4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Specific Requirements</w:t>
      </w:r>
      <w:r w:rsidR="006227B1" w:rsidRPr="00D47A21">
        <w:rPr>
          <w:noProof/>
          <w:sz w:val="24"/>
          <w:szCs w:val="32"/>
        </w:rPr>
        <w:t xml:space="preserve"> (</w:t>
      </w:r>
      <w:r w:rsidR="006227B1" w:rsidRPr="00D47A21">
        <w:rPr>
          <w:rFonts w:hint="eastAsia"/>
          <w:noProof/>
          <w:sz w:val="24"/>
          <w:szCs w:val="32"/>
        </w:rPr>
        <w:t>특정</w:t>
      </w:r>
      <w:r w:rsidR="006227B1" w:rsidRPr="00D47A21">
        <w:rPr>
          <w:rFonts w:hint="eastAsia"/>
          <w:noProof/>
          <w:sz w:val="24"/>
          <w:szCs w:val="32"/>
        </w:rPr>
        <w:t xml:space="preserve"> </w:t>
      </w:r>
      <w:r w:rsidR="006227B1" w:rsidRPr="00D47A21">
        <w:rPr>
          <w:rFonts w:hint="eastAsia"/>
          <w:noProof/>
          <w:sz w:val="24"/>
          <w:szCs w:val="32"/>
        </w:rPr>
        <w:t>요구</w:t>
      </w:r>
      <w:r w:rsidR="006227B1" w:rsidRPr="00D47A21">
        <w:rPr>
          <w:rFonts w:hint="eastAsia"/>
          <w:noProof/>
          <w:sz w:val="24"/>
          <w:szCs w:val="32"/>
        </w:rPr>
        <w:t xml:space="preserve"> </w:t>
      </w:r>
      <w:r w:rsidR="006227B1" w:rsidRPr="00D47A21">
        <w:rPr>
          <w:rFonts w:hint="eastAsia"/>
          <w:noProof/>
          <w:sz w:val="24"/>
          <w:szCs w:val="32"/>
        </w:rPr>
        <w:t>사항</w:t>
      </w:r>
      <w:r w:rsidR="006227B1" w:rsidRPr="00D47A21">
        <w:rPr>
          <w:rFonts w:hint="eastAsia"/>
          <w:noProof/>
          <w:sz w:val="24"/>
          <w:szCs w:val="32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1E8247" w14:textId="18349ED1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Functionality</w:t>
      </w:r>
      <w:r w:rsidR="006227B1">
        <w:rPr>
          <w:noProof/>
        </w:rPr>
        <w:t xml:space="preserve"> (</w:t>
      </w:r>
      <w:r w:rsidR="006227B1">
        <w:rPr>
          <w:rFonts w:hint="eastAsia"/>
          <w:noProof/>
          <w:lang w:eastAsia="ko-KR"/>
        </w:rPr>
        <w:t>기능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요구사항</w:t>
      </w:r>
      <w:r w:rsidR="006227B1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78995C" w14:textId="3A24BF9C" w:rsidR="00092BFA" w:rsidRDefault="00092BFA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3.1.1</w:t>
      </w:r>
      <w:r>
        <w:rPr>
          <w:noProof/>
          <w:sz w:val="24"/>
          <w:szCs w:val="24"/>
        </w:rPr>
        <w:tab/>
      </w:r>
      <w:r>
        <w:rPr>
          <w:noProof/>
        </w:rPr>
        <w:t>&lt;Functional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D79CFD" w14:textId="77777777" w:rsidR="00D414A4" w:rsidRPr="00D414A4" w:rsidRDefault="00D414A4" w:rsidP="00D414A4"/>
    <w:p w14:paraId="04A047C6" w14:textId="7E917D8F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6227B1" w:rsidRPr="006227B1">
        <w:rPr>
          <w:noProof/>
        </w:rPr>
        <w:t>Non-functional</w:t>
      </w:r>
      <w:r w:rsidR="006227B1">
        <w:rPr>
          <w:rFonts w:hint="eastAsia"/>
          <w:noProof/>
          <w:lang w:eastAsia="ko-KR"/>
        </w:rPr>
        <w:t>i</w:t>
      </w:r>
      <w:r w:rsidR="006227B1">
        <w:rPr>
          <w:noProof/>
          <w:lang w:eastAsia="ko-KR"/>
        </w:rPr>
        <w:t>ty (</w:t>
      </w:r>
      <w:r w:rsidR="006227B1">
        <w:rPr>
          <w:rFonts w:hint="eastAsia"/>
          <w:noProof/>
          <w:lang w:eastAsia="ko-KR"/>
        </w:rPr>
        <w:t>비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기능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요구사항</w:t>
      </w:r>
      <w:r w:rsidR="006227B1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568EE9" w14:textId="3ED469C0" w:rsidR="00092BFA" w:rsidRDefault="00092BFA" w:rsidP="006227B1">
      <w:pPr>
        <w:pStyle w:val="30"/>
        <w:tabs>
          <w:tab w:val="clear" w:pos="1440"/>
          <w:tab w:val="left" w:pos="1600"/>
        </w:tabs>
        <w:rPr>
          <w:noProof/>
        </w:rPr>
      </w:pPr>
      <w:r>
        <w:rPr>
          <w:noProof/>
        </w:rPr>
        <w:t>3.2.1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947771" w:rsidRPr="00947771">
        <w:rPr>
          <w:noProof/>
        </w:rPr>
        <w:t xml:space="preserve"> </w:t>
      </w:r>
      <w:r w:rsidR="00947771" w:rsidRPr="006227B1">
        <w:rPr>
          <w:noProof/>
        </w:rPr>
        <w:t>Non-functional</w:t>
      </w:r>
      <w:r>
        <w:rPr>
          <w:noProof/>
        </w:rPr>
        <w:t xml:space="preserve"> Requirement One&gt;</w:t>
      </w:r>
      <w:r>
        <w:rPr>
          <w:noProof/>
        </w:rPr>
        <w:tab/>
      </w:r>
    </w:p>
    <w:p w14:paraId="5C390A7E" w14:textId="77777777" w:rsidR="00D414A4" w:rsidRPr="00D414A4" w:rsidRDefault="00D414A4" w:rsidP="00D414A4"/>
    <w:p w14:paraId="71B56891" w14:textId="77BD3E92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6227B1">
        <w:rPr>
          <w:noProof/>
          <w:lang w:eastAsia="ko-KR"/>
        </w:rPr>
        <w:t>3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인터페이스</w:t>
      </w:r>
      <w:r w:rsidR="00D414A4">
        <w:rPr>
          <w:rFonts w:hint="eastAsia"/>
          <w:noProof/>
          <w:lang w:eastAsia="ko-KR"/>
        </w:rPr>
        <w:t xml:space="preserve"> </w:t>
      </w:r>
      <w:r w:rsidR="00D414A4">
        <w:rPr>
          <w:rFonts w:hint="eastAsia"/>
          <w:noProof/>
          <w:lang w:eastAsia="ko-KR"/>
        </w:rPr>
        <w:t>요구사항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779807B" w14:textId="0C7EB566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.1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User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유저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B42C79F" w14:textId="051B1631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.2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Hardware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하드웨어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BF10FE6" w14:textId="53BADA89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.3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Software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소프트웨어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9FBF58B" w14:textId="44F4EF71" w:rsidR="00092BFA" w:rsidRDefault="00092BFA">
      <w:pPr>
        <w:pStyle w:val="30"/>
        <w:tabs>
          <w:tab w:val="left" w:pos="1600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.4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Communications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통신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29CA6E51" w14:textId="77777777" w:rsidR="00D414A4" w:rsidRPr="00D414A4" w:rsidRDefault="00D414A4" w:rsidP="00D414A4">
      <w:pPr>
        <w:rPr>
          <w:lang w:eastAsia="ko-KR"/>
        </w:rPr>
      </w:pPr>
    </w:p>
    <w:p w14:paraId="0F80CAC2" w14:textId="2B817F58" w:rsidR="00D414A4" w:rsidRDefault="00D414A4" w:rsidP="00D414A4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4</w:t>
      </w:r>
      <w:r>
        <w:rPr>
          <w:noProof/>
          <w:sz w:val="24"/>
          <w:szCs w:val="24"/>
          <w:lang w:eastAsia="ko-KR"/>
        </w:rPr>
        <w:tab/>
      </w:r>
      <w:r w:rsidRPr="00D414A4">
        <w:rPr>
          <w:noProof/>
          <w:lang w:eastAsia="ko-KR"/>
        </w:rPr>
        <w:t>Other requirements</w:t>
      </w:r>
      <w:r>
        <w:rPr>
          <w:noProof/>
          <w:lang w:eastAsia="ko-KR"/>
        </w:rPr>
        <w:t xml:space="preserve"> (</w:t>
      </w:r>
      <w:r>
        <w:rPr>
          <w:rFonts w:hint="eastAsia"/>
          <w:noProof/>
          <w:lang w:eastAsia="ko-KR"/>
        </w:rPr>
        <w:t>기타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  <w:r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2F8590C1" w14:textId="374C9B31" w:rsidR="00D414A4" w:rsidRDefault="00D414A4" w:rsidP="00D414A4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A13DA0">
        <w:rPr>
          <w:noProof/>
        </w:rPr>
        <w:t>1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 </w:t>
      </w:r>
      <w:r w:rsidR="00D47A21">
        <w:rPr>
          <w:noProof/>
          <w:lang w:eastAsia="ko-KR"/>
        </w:rPr>
        <w:t xml:space="preserve"> </w:t>
      </w:r>
      <w:r w:rsidR="00D47A21" w:rsidRPr="00D47A21">
        <w:rPr>
          <w:noProof/>
          <w:lang w:eastAsia="ko-KR"/>
        </w:rPr>
        <w:t>Throughput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처리량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3070FA" w14:textId="389616CB" w:rsidR="00D47A21" w:rsidRDefault="00D47A21" w:rsidP="00D47A21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3.4.1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  </w:t>
      </w:r>
      <w:r>
        <w:rPr>
          <w:rFonts w:hint="eastAsia"/>
          <w:noProof/>
          <w:lang w:eastAsia="ko-KR"/>
        </w:rPr>
        <w:t>C</w:t>
      </w:r>
      <w:r>
        <w:rPr>
          <w:noProof/>
          <w:lang w:eastAsia="ko-KR"/>
        </w:rPr>
        <w:t>oncurrent Session</w:t>
      </w:r>
      <w:r>
        <w:rPr>
          <w:noProof/>
        </w:rPr>
        <w:t>(</w:t>
      </w:r>
      <w:r>
        <w:rPr>
          <w:rFonts w:hint="eastAsia"/>
          <w:noProof/>
          <w:lang w:eastAsia="ko-KR"/>
        </w:rPr>
        <w:t>동시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접속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수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AAB38E" w14:textId="17B49265" w:rsidR="00D414A4" w:rsidRDefault="00D414A4" w:rsidP="00D414A4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.3</w:t>
      </w:r>
      <w:r>
        <w:rPr>
          <w:noProof/>
          <w:sz w:val="24"/>
          <w:szCs w:val="24"/>
        </w:rPr>
        <w:tab/>
      </w:r>
      <w:r w:rsidR="00D47A21">
        <w:rPr>
          <w:noProof/>
        </w:rPr>
        <w:t>Response Time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응답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시간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B73936" w14:textId="442F66A2" w:rsidR="00D414A4" w:rsidRDefault="00D414A4" w:rsidP="00D414A4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.4</w:t>
      </w:r>
      <w:r>
        <w:rPr>
          <w:noProof/>
          <w:sz w:val="24"/>
          <w:szCs w:val="24"/>
        </w:rPr>
        <w:tab/>
      </w:r>
      <w:r w:rsidR="00D47A21">
        <w:rPr>
          <w:noProof/>
        </w:rPr>
        <w:t>Boot Time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부팅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시간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23AD89" w14:textId="2F203A26" w:rsidR="00734DE2" w:rsidRDefault="00D414A4" w:rsidP="00734DE2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A13DA0">
        <w:rPr>
          <w:noProof/>
        </w:rPr>
        <w:t>5</w:t>
      </w:r>
      <w:r>
        <w:rPr>
          <w:noProof/>
          <w:sz w:val="24"/>
          <w:szCs w:val="24"/>
        </w:rPr>
        <w:tab/>
      </w:r>
      <w:r w:rsidR="00D47A21" w:rsidRPr="00D47A21">
        <w:rPr>
          <w:noProof/>
        </w:rPr>
        <w:t xml:space="preserve">Legal requirements </w:t>
      </w:r>
      <w:r>
        <w:rPr>
          <w:noProof/>
        </w:rPr>
        <w:t>(</w:t>
      </w:r>
      <w:r>
        <w:rPr>
          <w:rFonts w:hint="eastAsia"/>
          <w:noProof/>
          <w:lang w:eastAsia="ko-KR"/>
        </w:rPr>
        <w:t>법적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4C7186" w14:textId="71EA6369" w:rsidR="00734DE2" w:rsidRDefault="00734DE2" w:rsidP="00734DE2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>
        <w:rPr>
          <w:noProof/>
          <w:szCs w:val="24"/>
        </w:rPr>
        <w:t>.</w:t>
      </w:r>
      <w:r>
        <w:rPr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  <w:lang w:eastAsia="ko-KR"/>
        </w:rPr>
        <w:t>Reference</w:t>
      </w:r>
      <w:r w:rsidRPr="00D47A21">
        <w:rPr>
          <w:noProof/>
          <w:sz w:val="24"/>
          <w:szCs w:val="32"/>
        </w:rPr>
        <w:t xml:space="preserve"> (</w:t>
      </w:r>
      <w:r>
        <w:rPr>
          <w:rFonts w:hint="eastAsia"/>
          <w:noProof/>
          <w:sz w:val="24"/>
          <w:szCs w:val="32"/>
          <w:lang w:eastAsia="ko-KR"/>
        </w:rPr>
        <w:t>참고문헌</w:t>
      </w:r>
      <w:r w:rsidRPr="00D47A21">
        <w:rPr>
          <w:rFonts w:hint="eastAsia"/>
          <w:noProof/>
          <w:sz w:val="24"/>
          <w:szCs w:val="32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7E8D9A" w14:textId="77777777" w:rsidR="00734DE2" w:rsidRPr="00734DE2" w:rsidRDefault="00734DE2" w:rsidP="00734DE2"/>
    <w:p w14:paraId="04B7F54A" w14:textId="77777777" w:rsidR="00734DE2" w:rsidRPr="00734DE2" w:rsidRDefault="00734DE2" w:rsidP="00734DE2"/>
    <w:p w14:paraId="116F7B50" w14:textId="77777777" w:rsidR="00092BFA" w:rsidRDefault="00092BFA">
      <w:pPr>
        <w:pStyle w:val="a3"/>
      </w:pPr>
      <w:r>
        <w:fldChar w:fldCharType="end"/>
      </w:r>
      <w:r>
        <w:br w:type="page"/>
      </w:r>
      <w:r w:rsidR="00203537">
        <w:lastRenderedPageBreak/>
        <w:fldChar w:fldCharType="begin"/>
      </w:r>
      <w:r w:rsidR="00203537">
        <w:instrText xml:space="preserve"> TITLE  \* MERGEFORMAT </w:instrText>
      </w:r>
      <w:r w:rsidR="00203537">
        <w:fldChar w:fldCharType="separate"/>
      </w:r>
      <w:r w:rsidR="004C7991">
        <w:t>Software Requirements Specification</w:t>
      </w:r>
      <w:r w:rsidR="00203537">
        <w:fldChar w:fldCharType="end"/>
      </w:r>
      <w:r>
        <w:t xml:space="preserve"> </w:t>
      </w:r>
    </w:p>
    <w:p w14:paraId="7CDA7603" w14:textId="5E762D17" w:rsidR="00092BFA" w:rsidRDefault="00092BFA">
      <w:pPr>
        <w:pStyle w:val="1"/>
      </w:pPr>
      <w:bookmarkStart w:id="0" w:name="_Toc456598586"/>
      <w:r>
        <w:t>Introduction</w:t>
      </w:r>
      <w:bookmarkEnd w:id="0"/>
      <w:r w:rsidR="00BF0D3E">
        <w:t xml:space="preserve"> (</w:t>
      </w:r>
      <w:r w:rsidR="00BF0D3E">
        <w:rPr>
          <w:rFonts w:hint="eastAsia"/>
          <w:lang w:eastAsia="ko-KR"/>
        </w:rPr>
        <w:t>소개</w:t>
      </w:r>
      <w:r w:rsidR="00BF0D3E">
        <w:rPr>
          <w:rFonts w:hint="eastAsia"/>
          <w:lang w:eastAsia="ko-KR"/>
        </w:rPr>
        <w:t>)</w:t>
      </w:r>
    </w:p>
    <w:p w14:paraId="32560AD8" w14:textId="31F92E34" w:rsidR="00092BFA" w:rsidRDefault="00092BFA">
      <w:pPr>
        <w:pStyle w:val="2"/>
      </w:pPr>
      <w:bookmarkStart w:id="1" w:name="_Toc456598587"/>
      <w:r>
        <w:t>Purpose</w:t>
      </w:r>
      <w:bookmarkEnd w:id="1"/>
      <w:r w:rsidR="00BF0D3E">
        <w:t xml:space="preserve"> (</w:t>
      </w:r>
      <w:r w:rsidR="00BF0D3E">
        <w:rPr>
          <w:rFonts w:hint="eastAsia"/>
          <w:lang w:eastAsia="ko-KR"/>
        </w:rPr>
        <w:t>목적</w:t>
      </w:r>
      <w:r w:rsidR="00BF0D3E">
        <w:rPr>
          <w:rFonts w:hint="eastAsia"/>
          <w:lang w:eastAsia="ko-KR"/>
        </w:rPr>
        <w:t>)</w:t>
      </w:r>
    </w:p>
    <w:p w14:paraId="3A428953" w14:textId="52D998E8" w:rsidR="00073E44" w:rsidRDefault="000B0410" w:rsidP="007212AF">
      <w:pPr>
        <w:pStyle w:val="af1"/>
        <w:ind w:left="720"/>
      </w:pPr>
      <w:r>
        <w:rPr>
          <w:rFonts w:eastAsia="함초롬바탕"/>
        </w:rPr>
        <w:t>‘</w:t>
      </w:r>
      <w:r>
        <w:rPr>
          <w:rFonts w:eastAsia="함초롬바탕" w:hint="eastAsia"/>
        </w:rPr>
        <w:t>동영상플레이어</w:t>
      </w:r>
      <w:r>
        <w:rPr>
          <w:rFonts w:eastAsia="함초롬바탕"/>
        </w:rPr>
        <w:t xml:space="preserve">’ </w:t>
      </w:r>
      <w:r>
        <w:rPr>
          <w:rFonts w:eastAsia="함초롬바탕" w:hint="eastAsia"/>
        </w:rPr>
        <w:t>앱의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목적이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설명되어야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합니다</w:t>
      </w:r>
      <w:r>
        <w:rPr>
          <w:rFonts w:eastAsia="함초롬바탕" w:hint="eastAsia"/>
        </w:rPr>
        <w:t>.</w:t>
      </w:r>
      <w:r>
        <w:rPr>
          <w:rFonts w:eastAsia="함초롬바탕"/>
        </w:rPr>
        <w:t xml:space="preserve"> </w:t>
      </w:r>
      <w:r w:rsidR="00073E44">
        <w:rPr>
          <w:rFonts w:eastAsia="함초롬바탕"/>
        </w:rPr>
        <w:t>이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문서의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목적은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개발할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프로그램에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대한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목적</w:t>
      </w:r>
      <w:r w:rsidR="00073E44">
        <w:rPr>
          <w:rFonts w:ascii="함초롬바탕" w:eastAsia="함초롬바탕" w:hAnsi="함초롬바탕" w:cs="함초롬바탕" w:hint="eastAsia"/>
        </w:rPr>
        <w:t xml:space="preserve">, </w:t>
      </w:r>
      <w:r w:rsidR="00073E44">
        <w:rPr>
          <w:rFonts w:eastAsia="함초롬바탕"/>
        </w:rPr>
        <w:t>기능</w:t>
      </w:r>
      <w:r w:rsidR="00073E44">
        <w:rPr>
          <w:rFonts w:ascii="함초롬바탕" w:eastAsia="함초롬바탕" w:hAnsi="함초롬바탕" w:cs="함초롬바탕" w:hint="eastAsia"/>
        </w:rPr>
        <w:t xml:space="preserve">, </w:t>
      </w:r>
      <w:r w:rsidR="00073E44">
        <w:rPr>
          <w:rFonts w:eastAsia="함초롬바탕"/>
        </w:rPr>
        <w:t>요구사항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등을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포함하여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개발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될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소프트웨어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제품에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대한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포괄적인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설명을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제공하는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것을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목적으로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하는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문서입니다</w:t>
      </w:r>
      <w:r w:rsidR="00073E44">
        <w:rPr>
          <w:rFonts w:ascii="함초롬바탕" w:eastAsia="함초롬바탕" w:hAnsi="함초롬바탕" w:cs="함초롬바탕" w:hint="eastAsia"/>
        </w:rPr>
        <w:t xml:space="preserve">. </w:t>
      </w:r>
      <w:r w:rsidR="00073E44">
        <w:rPr>
          <w:rFonts w:eastAsia="함초롬바탕"/>
        </w:rPr>
        <w:t>따라서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기본적으로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개발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프로세스를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안내하고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모든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사람이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올바른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경로를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유지하도록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하는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역할을</w:t>
      </w:r>
      <w:r w:rsidR="00073E44">
        <w:rPr>
          <w:rFonts w:eastAsia="함초롬바탕"/>
        </w:rPr>
        <w:t xml:space="preserve"> </w:t>
      </w:r>
      <w:r w:rsidR="00073E44">
        <w:rPr>
          <w:rFonts w:eastAsia="함초롬바탕"/>
        </w:rPr>
        <w:t>합니다</w:t>
      </w:r>
      <w:r w:rsidR="00073E44">
        <w:rPr>
          <w:rFonts w:ascii="함초롬바탕" w:eastAsia="함초롬바탕" w:hAnsi="함초롬바탕" w:cs="함초롬바탕" w:hint="eastAsia"/>
        </w:rPr>
        <w:t>.</w:t>
      </w:r>
    </w:p>
    <w:p w14:paraId="20F807FC" w14:textId="77777777" w:rsidR="00947771" w:rsidRPr="00947771" w:rsidRDefault="00947771" w:rsidP="00947771">
      <w:pPr>
        <w:rPr>
          <w:lang w:eastAsia="ko-KR"/>
        </w:rPr>
      </w:pPr>
    </w:p>
    <w:p w14:paraId="2F0E39AB" w14:textId="20545812" w:rsidR="00092BFA" w:rsidRDefault="00092BFA">
      <w:pPr>
        <w:pStyle w:val="2"/>
      </w:pPr>
      <w:bookmarkStart w:id="2" w:name="_Toc456598588"/>
      <w:r>
        <w:t>Scope</w:t>
      </w:r>
      <w:bookmarkEnd w:id="2"/>
      <w:r w:rsidR="00BF0D3E">
        <w:t xml:space="preserve"> (</w:t>
      </w:r>
      <w:r w:rsidR="00BF0D3E">
        <w:rPr>
          <w:rFonts w:hint="eastAsia"/>
          <w:lang w:eastAsia="ko-KR"/>
        </w:rPr>
        <w:t>범위</w:t>
      </w:r>
      <w:r w:rsidR="00BF0D3E">
        <w:rPr>
          <w:rFonts w:hint="eastAsia"/>
          <w:lang w:eastAsia="ko-KR"/>
        </w:rPr>
        <w:t>)</w:t>
      </w:r>
    </w:p>
    <w:p w14:paraId="7AF395A5" w14:textId="77777777" w:rsidR="00073E44" w:rsidRDefault="00073E44" w:rsidP="007212AF">
      <w:pPr>
        <w:pStyle w:val="af1"/>
        <w:ind w:leftChars="360" w:left="720"/>
      </w:pPr>
      <w:r>
        <w:rPr>
          <w:rFonts w:eastAsia="함초롬바탕"/>
        </w:rPr>
        <w:t>만들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기본적으로는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유튜브와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</w:p>
    <w:p w14:paraId="6DC0D54C" w14:textId="77777777" w:rsidR="00073E44" w:rsidRDefault="00073E44" w:rsidP="007212AF">
      <w:pPr>
        <w:pStyle w:val="af1"/>
        <w:ind w:leftChars="360" w:left="720"/>
      </w:pPr>
      <w:r>
        <w:rPr>
          <w:rFonts w:eastAsia="함초롬바탕"/>
        </w:rPr>
        <w:t>권한을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업로드하거나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프로그램이다</w:t>
      </w:r>
      <w:r>
        <w:rPr>
          <w:rFonts w:eastAsia="함초롬바탕"/>
        </w:rPr>
        <w:t xml:space="preserve"> </w:t>
      </w:r>
    </w:p>
    <w:p w14:paraId="19C3B647" w14:textId="77777777" w:rsidR="00073E44" w:rsidRDefault="00073E44" w:rsidP="007212AF">
      <w:pPr>
        <w:pStyle w:val="af1"/>
        <w:ind w:leftChars="360" w:left="720"/>
      </w:pP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모아둬서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마이페이지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넣는다</w:t>
      </w:r>
      <w:r>
        <w:rPr>
          <w:rFonts w:ascii="함초롬바탕" w:eastAsia="함초롬바탕" w:hAnsi="함초롬바탕" w:cs="함초롬바탕" w:hint="eastAsia"/>
        </w:rPr>
        <w:t>.</w:t>
      </w:r>
    </w:p>
    <w:p w14:paraId="37BDFAC2" w14:textId="77777777" w:rsidR="00947771" w:rsidRPr="00947771" w:rsidRDefault="00947771" w:rsidP="00947771">
      <w:pPr>
        <w:rPr>
          <w:lang w:eastAsia="ko-KR"/>
        </w:rPr>
      </w:pPr>
    </w:p>
    <w:p w14:paraId="274A6613" w14:textId="6EC53159" w:rsidR="00092BFA" w:rsidRDefault="00092BFA">
      <w:pPr>
        <w:pStyle w:val="2"/>
      </w:pPr>
      <w:bookmarkStart w:id="3" w:name="_Toc456598589"/>
      <w:r>
        <w:t>Definitions, Acronyms and Abbreviations</w:t>
      </w:r>
      <w:bookmarkEnd w:id="3"/>
      <w:r w:rsidR="00BF0D3E">
        <w:t xml:space="preserve"> (</w:t>
      </w:r>
      <w:r w:rsidR="00BF0D3E">
        <w:rPr>
          <w:rFonts w:hint="eastAsia"/>
          <w:lang w:eastAsia="ko-KR"/>
        </w:rPr>
        <w:t>정의</w:t>
      </w:r>
      <w:r w:rsidR="00BF0D3E">
        <w:rPr>
          <w:rFonts w:hint="eastAsia"/>
          <w:lang w:eastAsia="ko-KR"/>
        </w:rPr>
        <w:t>,</w:t>
      </w:r>
      <w:r w:rsidR="00BF0D3E">
        <w:rPr>
          <w:lang w:eastAsia="ko-KR"/>
        </w:rPr>
        <w:t xml:space="preserve"> </w:t>
      </w:r>
      <w:r w:rsidR="00BF0D3E">
        <w:rPr>
          <w:rFonts w:hint="eastAsia"/>
          <w:lang w:eastAsia="ko-KR"/>
        </w:rPr>
        <w:t>두문자어</w:t>
      </w:r>
      <w:r w:rsidR="00BF0D3E">
        <w:rPr>
          <w:rFonts w:hint="eastAsia"/>
          <w:lang w:eastAsia="ko-KR"/>
        </w:rPr>
        <w:t>,</w:t>
      </w:r>
      <w:r w:rsidR="00BF0D3E">
        <w:rPr>
          <w:lang w:eastAsia="ko-KR"/>
        </w:rPr>
        <w:t xml:space="preserve"> </w:t>
      </w:r>
      <w:r w:rsidR="00BF0D3E">
        <w:rPr>
          <w:rFonts w:hint="eastAsia"/>
          <w:lang w:eastAsia="ko-KR"/>
        </w:rPr>
        <w:t>약어</w:t>
      </w:r>
      <w:r w:rsidR="00BF0D3E">
        <w:rPr>
          <w:rFonts w:hint="eastAsia"/>
          <w:lang w:eastAsia="ko-KR"/>
        </w:rPr>
        <w:t>)</w:t>
      </w:r>
    </w:p>
    <w:p w14:paraId="143307BD" w14:textId="77777777" w:rsidR="00073E44" w:rsidRPr="00503EA2" w:rsidRDefault="00073E44" w:rsidP="007212AF">
      <w:pPr>
        <w:ind w:leftChars="360" w:left="720"/>
        <w:rPr>
          <w:lang w:eastAsia="ko-KR"/>
        </w:rPr>
      </w:pPr>
      <w:r w:rsidRPr="00503EA2">
        <w:rPr>
          <w:lang w:eastAsia="ko-KR"/>
        </w:rPr>
        <w:t>어플</w:t>
      </w:r>
      <w:r w:rsidRPr="00503EA2">
        <w:rPr>
          <w:lang w:eastAsia="ko-KR"/>
        </w:rPr>
        <w:t xml:space="preserve">: </w:t>
      </w:r>
      <w:r w:rsidRPr="0063307E">
        <w:rPr>
          <w:rFonts w:ascii="함초롬바탕" w:eastAsia="함초롬바탕" w:hAnsi="함초롬바탕" w:cs="함초롬바탕"/>
          <w:lang w:eastAsia="ko-KR"/>
        </w:rPr>
        <w:t>애플리케이션의</w:t>
      </w:r>
      <w:r w:rsidRPr="00503EA2">
        <w:rPr>
          <w:lang w:eastAsia="ko-KR"/>
        </w:rPr>
        <w:t xml:space="preserve"> </w:t>
      </w:r>
      <w:r w:rsidRPr="00503EA2">
        <w:rPr>
          <w:lang w:eastAsia="ko-KR"/>
        </w:rPr>
        <w:t>약어</w:t>
      </w:r>
    </w:p>
    <w:p w14:paraId="04BC9CAE" w14:textId="5EE68470" w:rsidR="00073E44" w:rsidRPr="0063307E" w:rsidRDefault="00BF0D3E" w:rsidP="007212AF">
      <w:pPr>
        <w:ind w:leftChars="360" w:left="720"/>
        <w:rPr>
          <w:rFonts w:ascii="함초롬바탕" w:eastAsia="함초롬바탕" w:hAnsi="함초롬바탕" w:cs="함초롬바탕"/>
          <w:lang w:eastAsia="ko-KR"/>
        </w:rPr>
      </w:pPr>
      <w:r w:rsidRPr="0063307E">
        <w:rPr>
          <w:rFonts w:ascii="함초롬바탕" w:eastAsia="함초롬바탕" w:hAnsi="함초롬바탕" w:cs="함초롬바탕"/>
          <w:lang w:eastAsia="ko-KR"/>
        </w:rPr>
        <w:t>DB: Database</w:t>
      </w:r>
    </w:p>
    <w:p w14:paraId="3F646C19" w14:textId="2D2E28F8" w:rsidR="00947771" w:rsidRPr="00947771" w:rsidRDefault="00947771" w:rsidP="00947771">
      <w:pPr>
        <w:rPr>
          <w:lang w:eastAsia="ko-KR"/>
        </w:rPr>
      </w:pPr>
    </w:p>
    <w:p w14:paraId="2420D4C9" w14:textId="5989CB6A" w:rsidR="00092BFA" w:rsidRDefault="00092BFA">
      <w:pPr>
        <w:pStyle w:val="2"/>
      </w:pPr>
      <w:bookmarkStart w:id="4" w:name="_Toc456598590"/>
      <w:r>
        <w:t>References</w:t>
      </w:r>
      <w:bookmarkEnd w:id="4"/>
      <w:r w:rsidR="00BF0D3E">
        <w:t xml:space="preserve"> (</w:t>
      </w:r>
      <w:r w:rsidR="00BF0D3E">
        <w:rPr>
          <w:rFonts w:hint="eastAsia"/>
          <w:lang w:eastAsia="ko-KR"/>
        </w:rPr>
        <w:t>참조</w:t>
      </w:r>
      <w:r w:rsidR="00BF0D3E">
        <w:rPr>
          <w:rFonts w:hint="eastAsia"/>
          <w:lang w:eastAsia="ko-KR"/>
        </w:rPr>
        <w:t>)</w:t>
      </w:r>
    </w:p>
    <w:p w14:paraId="61A492B4" w14:textId="77777777" w:rsidR="00947771" w:rsidRPr="00947771" w:rsidRDefault="00947771" w:rsidP="00947771"/>
    <w:p w14:paraId="1D40FF7F" w14:textId="5BBF9648" w:rsidR="00092BFA" w:rsidRDefault="00092BFA">
      <w:pPr>
        <w:pStyle w:val="2"/>
      </w:pPr>
      <w:bookmarkStart w:id="5" w:name="_Toc456598591"/>
      <w:r>
        <w:t>Overview</w:t>
      </w:r>
      <w:bookmarkEnd w:id="5"/>
      <w:r w:rsidR="00BF0D3E">
        <w:t xml:space="preserve"> (</w:t>
      </w:r>
      <w:r w:rsidR="00BF0D3E">
        <w:rPr>
          <w:rFonts w:hint="eastAsia"/>
          <w:lang w:eastAsia="ko-KR"/>
        </w:rPr>
        <w:t>개요</w:t>
      </w:r>
      <w:r w:rsidR="00BF0D3E">
        <w:rPr>
          <w:rFonts w:hint="eastAsia"/>
          <w:lang w:eastAsia="ko-KR"/>
        </w:rPr>
        <w:t>)</w:t>
      </w:r>
    </w:p>
    <w:p w14:paraId="0A528CE2" w14:textId="55E20436" w:rsidR="00073E44" w:rsidRPr="0063307E" w:rsidRDefault="00073E44" w:rsidP="007212AF">
      <w:pPr>
        <w:ind w:left="720"/>
        <w:rPr>
          <w:rFonts w:ascii="함초롬바탕" w:eastAsia="함초롬바탕" w:hAnsi="함초롬바탕" w:cs="함초롬바탕"/>
          <w:lang w:eastAsia="ko-KR"/>
        </w:rPr>
      </w:pPr>
      <w:bookmarkStart w:id="6" w:name="_GoBack"/>
      <w:r w:rsidRPr="0063307E">
        <w:rPr>
          <w:rFonts w:ascii="함초롬바탕" w:eastAsia="함초롬바탕" w:hAnsi="함초롬바탕" w:cs="함초롬바탕" w:hint="eastAsia"/>
          <w:lang w:eastAsia="ko-KR"/>
        </w:rPr>
        <w:t>어플이 일반적으로 갖는 특성에 대한 기술이 존재한다.</w:t>
      </w:r>
      <w:r w:rsidRPr="0063307E">
        <w:rPr>
          <w:rFonts w:ascii="함초롬바탕" w:eastAsia="함초롬바탕" w:hAnsi="함초롬바탕" w:cs="함초롬바탕"/>
          <w:lang w:eastAsia="ko-KR"/>
        </w:rPr>
        <w:t xml:space="preserve"> </w:t>
      </w:r>
      <w:r w:rsidRPr="0063307E">
        <w:rPr>
          <w:rFonts w:ascii="함초롬바탕" w:eastAsia="함초롬바탕" w:hAnsi="함초롬바탕" w:cs="함초롬바탕" w:hint="eastAsia"/>
          <w:lang w:eastAsia="ko-KR"/>
        </w:rPr>
        <w:t>어플이 갖게 되는 기능들의 상세한 요구사항이 명시되며 비기능적 요구사항과 인터페이스 요구사항,</w:t>
      </w:r>
      <w:r w:rsidRPr="0063307E">
        <w:rPr>
          <w:rFonts w:ascii="함초롬바탕" w:eastAsia="함초롬바탕" w:hAnsi="함초롬바탕" w:cs="함초롬바탕"/>
          <w:lang w:eastAsia="ko-KR"/>
        </w:rPr>
        <w:t xml:space="preserve"> </w:t>
      </w:r>
      <w:r w:rsidRPr="0063307E">
        <w:rPr>
          <w:rFonts w:ascii="함초롬바탕" w:eastAsia="함초롬바탕" w:hAnsi="함초롬바탕" w:cs="함초롬바탕" w:hint="eastAsia"/>
          <w:lang w:eastAsia="ko-KR"/>
        </w:rPr>
        <w:t>기타 요구사항이 명시된다.</w:t>
      </w:r>
    </w:p>
    <w:bookmarkEnd w:id="6"/>
    <w:p w14:paraId="1DB2E3B7" w14:textId="72D699E0" w:rsidR="00A2689B" w:rsidRDefault="00A2689B" w:rsidP="00947771">
      <w:pPr>
        <w:rPr>
          <w:lang w:eastAsia="ko-KR"/>
        </w:rPr>
      </w:pPr>
    </w:p>
    <w:p w14:paraId="5502EA03" w14:textId="6BD84FC0" w:rsidR="00073E44" w:rsidRDefault="00073E44" w:rsidP="00947771">
      <w:pPr>
        <w:rPr>
          <w:lang w:eastAsia="ko-KR"/>
        </w:rPr>
      </w:pPr>
    </w:p>
    <w:p w14:paraId="49850859" w14:textId="77777777" w:rsidR="00073E44" w:rsidRPr="00947771" w:rsidRDefault="00073E44" w:rsidP="00947771">
      <w:pPr>
        <w:rPr>
          <w:lang w:eastAsia="ko-KR"/>
        </w:rPr>
      </w:pPr>
    </w:p>
    <w:p w14:paraId="1FCE055D" w14:textId="1CEB34B0" w:rsidR="00947771" w:rsidRDefault="00092BFA" w:rsidP="00A2689B">
      <w:pPr>
        <w:pStyle w:val="1"/>
      </w:pPr>
      <w:bookmarkStart w:id="7" w:name="_Toc456598592"/>
      <w:r>
        <w:t>Overall Description</w:t>
      </w:r>
      <w:bookmarkEnd w:id="7"/>
      <w:r w:rsidR="00BF0D3E">
        <w:t xml:space="preserve"> (</w:t>
      </w:r>
      <w:r w:rsidR="00BF0D3E">
        <w:rPr>
          <w:rFonts w:hint="eastAsia"/>
          <w:lang w:eastAsia="ko-KR"/>
        </w:rPr>
        <w:t>전체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설명</w:t>
      </w:r>
      <w:r w:rsidR="00BF0D3E">
        <w:rPr>
          <w:rFonts w:hint="eastAsia"/>
          <w:lang w:eastAsia="ko-KR"/>
        </w:rPr>
        <w:t>)</w:t>
      </w:r>
    </w:p>
    <w:p w14:paraId="7EF46FFB" w14:textId="1236F23D" w:rsidR="00A2689B" w:rsidRDefault="00A2689B" w:rsidP="00A2689B">
      <w:pPr>
        <w:pStyle w:val="2"/>
        <w:rPr>
          <w:noProof/>
        </w:rPr>
      </w:pPr>
      <w:r>
        <w:rPr>
          <w:noProof/>
        </w:rPr>
        <w:t>Product Function (</w:t>
      </w:r>
      <w:r>
        <w:rPr>
          <w:rFonts w:hint="eastAsia"/>
          <w:noProof/>
          <w:lang w:eastAsia="ko-KR"/>
        </w:rPr>
        <w:t>제품의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3BD401C1" w14:textId="7F97B1F6" w:rsidR="00512E2F" w:rsidRPr="00512E2F" w:rsidRDefault="00512E2F" w:rsidP="00512E2F">
      <w:pPr>
        <w:pStyle w:val="3"/>
        <w:rPr>
          <w:b/>
          <w:bCs/>
          <w:i w:val="0"/>
          <w:iCs/>
        </w:rPr>
      </w:pPr>
      <w:r w:rsidRPr="0063307E">
        <w:rPr>
          <w:rFonts w:cs="Arial"/>
          <w:b/>
          <w:bCs/>
          <w:i w:val="0"/>
          <w:iCs/>
        </w:rPr>
        <w:t>회원가입</w:t>
      </w:r>
      <w:r w:rsidRPr="00512E2F">
        <w:rPr>
          <w:rFonts w:ascii="함초롬바탕" w:hAnsi="함초롬바탕" w:cs="함초롬바탕" w:hint="eastAsia"/>
          <w:b/>
          <w:bCs/>
          <w:i w:val="0"/>
          <w:iCs/>
        </w:rPr>
        <w:t xml:space="preserve">, </w:t>
      </w:r>
      <w:r w:rsidRPr="00512E2F">
        <w:rPr>
          <w:b/>
          <w:bCs/>
          <w:i w:val="0"/>
          <w:iCs/>
        </w:rPr>
        <w:t>로그인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기능</w:t>
      </w:r>
    </w:p>
    <w:p w14:paraId="66EAFD8C" w14:textId="1C3FF56A" w:rsidR="00512E2F" w:rsidRDefault="00512E2F" w:rsidP="00CD1175">
      <w:pPr>
        <w:pStyle w:val="af1"/>
        <w:ind w:firstLine="720"/>
      </w:pPr>
      <w:r>
        <w:rPr>
          <w:rFonts w:eastAsia="함초롬바탕"/>
        </w:rPr>
        <w:t>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로그인하는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14:paraId="600DD48D" w14:textId="1B5C913D" w:rsidR="00512E2F" w:rsidRPr="00512E2F" w:rsidRDefault="00512E2F" w:rsidP="00512E2F">
      <w:pPr>
        <w:pStyle w:val="3"/>
        <w:rPr>
          <w:b/>
          <w:bCs/>
          <w:i w:val="0"/>
          <w:iCs/>
        </w:rPr>
      </w:pPr>
      <w:r w:rsidRPr="00512E2F">
        <w:rPr>
          <w:b/>
          <w:bCs/>
          <w:i w:val="0"/>
          <w:iCs/>
        </w:rPr>
        <w:lastRenderedPageBreak/>
        <w:t>동영상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업로드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기능</w:t>
      </w:r>
    </w:p>
    <w:p w14:paraId="5676B41E" w14:textId="13D47644" w:rsidR="00CD1175" w:rsidRPr="00CD1175" w:rsidRDefault="00512E2F" w:rsidP="00CD1175">
      <w:pPr>
        <w:pStyle w:val="af1"/>
        <w:ind w:firstLine="720"/>
        <w:rPr>
          <w:rFonts w:eastAsia="함초롬바탕"/>
        </w:rPr>
      </w:pP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공유할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14:paraId="1F1A55F1" w14:textId="36597D9B" w:rsidR="00512E2F" w:rsidRPr="00512E2F" w:rsidRDefault="00512E2F" w:rsidP="00512E2F">
      <w:pPr>
        <w:pStyle w:val="3"/>
        <w:rPr>
          <w:b/>
          <w:bCs/>
          <w:i w:val="0"/>
          <w:iCs/>
        </w:rPr>
      </w:pPr>
      <w:r w:rsidRPr="0063307E">
        <w:rPr>
          <w:rFonts w:cs="Arial"/>
          <w:b/>
          <w:bCs/>
          <w:i w:val="0"/>
          <w:iCs/>
        </w:rPr>
        <w:t>동영상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플레이어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기능</w:t>
      </w:r>
    </w:p>
    <w:p w14:paraId="4CA79683" w14:textId="739AE370" w:rsidR="00CD1175" w:rsidRDefault="00512E2F" w:rsidP="00CD1175">
      <w:pPr>
        <w:pStyle w:val="af1"/>
        <w:ind w:firstLine="720"/>
        <w:rPr>
          <w:rFonts w:eastAsia="함초롬바탕"/>
        </w:rPr>
      </w:pP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 w:rsidR="0063307E">
        <w:rPr>
          <w:rFonts w:eastAsia="함초롬바탕" w:hint="eastAsia"/>
        </w:rPr>
        <w:t>영상</w:t>
      </w:r>
      <w:r w:rsidR="0063307E">
        <w:rPr>
          <w:rFonts w:eastAsia="함초롬바탕" w:hint="eastAsia"/>
        </w:rPr>
        <w:t xml:space="preserve"> </w:t>
      </w:r>
      <w:r w:rsidR="0063307E">
        <w:rPr>
          <w:rFonts w:eastAsia="함초롬바탕" w:hint="eastAsia"/>
        </w:rPr>
        <w:t>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재생하는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14:paraId="18144031" w14:textId="3267BCB9" w:rsidR="002C0BA0" w:rsidRPr="002C0BA0" w:rsidRDefault="002C0BA0" w:rsidP="002C0BA0">
      <w:pPr>
        <w:pStyle w:val="3"/>
        <w:rPr>
          <w:b/>
          <w:bCs/>
          <w:i w:val="0"/>
          <w:iCs/>
        </w:rPr>
      </w:pPr>
      <w:r w:rsidRPr="002C0BA0">
        <w:rPr>
          <w:rFonts w:hint="eastAsia"/>
          <w:b/>
          <w:bCs/>
          <w:i w:val="0"/>
          <w:iCs/>
        </w:rPr>
        <w:t>동영상</w:t>
      </w:r>
      <w:r w:rsidRPr="002C0BA0">
        <w:rPr>
          <w:rFonts w:hint="eastAsia"/>
          <w:b/>
          <w:bCs/>
          <w:i w:val="0"/>
          <w:iCs/>
        </w:rPr>
        <w:t xml:space="preserve"> </w:t>
      </w:r>
      <w:r w:rsidRPr="002C0BA0">
        <w:rPr>
          <w:rFonts w:hint="eastAsia"/>
          <w:b/>
          <w:bCs/>
          <w:i w:val="0"/>
          <w:iCs/>
        </w:rPr>
        <w:t>검색</w:t>
      </w:r>
      <w:r w:rsidRPr="002C0BA0">
        <w:rPr>
          <w:rFonts w:hint="eastAsia"/>
          <w:b/>
          <w:bCs/>
          <w:i w:val="0"/>
          <w:iCs/>
        </w:rPr>
        <w:t xml:space="preserve"> </w:t>
      </w:r>
      <w:r w:rsidRPr="002C0BA0">
        <w:rPr>
          <w:rFonts w:hint="eastAsia"/>
          <w:b/>
          <w:bCs/>
          <w:i w:val="0"/>
          <w:iCs/>
        </w:rPr>
        <w:t>기능</w:t>
      </w:r>
    </w:p>
    <w:p w14:paraId="50BFC1AC" w14:textId="03697D2B" w:rsidR="002C0BA0" w:rsidRDefault="002C0BA0" w:rsidP="00CD1175">
      <w:pPr>
        <w:pStyle w:val="af1"/>
        <w:ind w:firstLine="720"/>
        <w:rPr>
          <w:rFonts w:eastAsia="함초롬바탕"/>
        </w:rPr>
      </w:pPr>
      <w:r>
        <w:rPr>
          <w:rFonts w:eastAsia="함초롬바탕" w:hint="eastAsia"/>
        </w:rPr>
        <w:t>다른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회원이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올린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동영상을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찾을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때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검색을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활용해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편하게</w:t>
      </w:r>
      <w:r>
        <w:rPr>
          <w:rFonts w:eastAsia="함초롬바탕" w:hint="eastAsia"/>
        </w:rPr>
        <w:t xml:space="preserve"> </w:t>
      </w:r>
      <w:r w:rsidR="000931F0">
        <w:rPr>
          <w:rFonts w:eastAsia="함초롬바탕" w:hint="eastAsia"/>
        </w:rPr>
        <w:t>찾게</w:t>
      </w:r>
      <w:r w:rsidR="000931F0">
        <w:rPr>
          <w:rFonts w:eastAsia="함초롬바탕" w:hint="eastAsia"/>
        </w:rPr>
        <w:t xml:space="preserve"> </w:t>
      </w:r>
      <w:r w:rsidR="000931F0">
        <w:rPr>
          <w:rFonts w:eastAsia="함초롬바탕" w:hint="eastAsia"/>
        </w:rPr>
        <w:t>하는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기능</w:t>
      </w:r>
    </w:p>
    <w:p w14:paraId="1123A522" w14:textId="77777777" w:rsidR="00CD1175" w:rsidRDefault="00CD1175" w:rsidP="00CD1175">
      <w:pPr>
        <w:pStyle w:val="3"/>
        <w:rPr>
          <w:b/>
          <w:bCs/>
          <w:i w:val="0"/>
          <w:iCs/>
          <w:lang w:eastAsia="ko-KR"/>
        </w:rPr>
      </w:pPr>
      <w:r w:rsidRPr="00CD1175">
        <w:rPr>
          <w:rFonts w:hint="eastAsia"/>
          <w:b/>
          <w:bCs/>
          <w:i w:val="0"/>
          <w:iCs/>
          <w:lang w:eastAsia="ko-KR"/>
        </w:rPr>
        <w:t>동영상</w:t>
      </w:r>
      <w:r w:rsidRPr="00CD1175">
        <w:rPr>
          <w:rFonts w:hint="eastAsia"/>
          <w:b/>
          <w:bCs/>
          <w:i w:val="0"/>
          <w:iCs/>
          <w:lang w:eastAsia="ko-KR"/>
        </w:rPr>
        <w:t xml:space="preserve"> </w:t>
      </w:r>
      <w:r w:rsidRPr="00CD1175">
        <w:rPr>
          <w:rFonts w:hint="eastAsia"/>
          <w:b/>
          <w:bCs/>
          <w:i w:val="0"/>
          <w:iCs/>
          <w:lang w:eastAsia="ko-KR"/>
        </w:rPr>
        <w:t>삭제</w:t>
      </w:r>
      <w:r w:rsidRPr="00CD1175">
        <w:rPr>
          <w:rFonts w:hint="eastAsia"/>
          <w:b/>
          <w:bCs/>
          <w:i w:val="0"/>
          <w:iCs/>
          <w:lang w:eastAsia="ko-KR"/>
        </w:rPr>
        <w:t xml:space="preserve"> </w:t>
      </w:r>
      <w:r w:rsidRPr="00CD1175">
        <w:rPr>
          <w:rFonts w:hint="eastAsia"/>
          <w:b/>
          <w:bCs/>
          <w:i w:val="0"/>
          <w:iCs/>
          <w:lang w:eastAsia="ko-KR"/>
        </w:rPr>
        <w:t>기능</w:t>
      </w:r>
    </w:p>
    <w:p w14:paraId="1F82B902" w14:textId="54DC3BFB" w:rsidR="00CD1175" w:rsidRDefault="00CD1175" w:rsidP="00CD1175">
      <w:pPr>
        <w:ind w:left="720"/>
        <w:rPr>
          <w:lang w:eastAsia="ko-KR"/>
        </w:rPr>
      </w:pPr>
      <w:r>
        <w:rPr>
          <w:rFonts w:hint="eastAsia"/>
          <w:lang w:eastAsia="ko-KR"/>
        </w:rPr>
        <w:t>본인이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동영상을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1FF5F41D" w14:textId="77777777" w:rsidR="002C0BA0" w:rsidRDefault="002C0BA0" w:rsidP="00CD1175">
      <w:pPr>
        <w:ind w:left="720"/>
        <w:rPr>
          <w:lang w:eastAsia="ko-KR"/>
        </w:rPr>
      </w:pPr>
    </w:p>
    <w:p w14:paraId="2F009F70" w14:textId="1B51F48C" w:rsidR="002C0BA0" w:rsidRPr="002C0BA0" w:rsidRDefault="002C0BA0" w:rsidP="002C0BA0">
      <w:pPr>
        <w:pStyle w:val="3"/>
        <w:rPr>
          <w:b/>
          <w:bCs/>
          <w:i w:val="0"/>
          <w:iCs/>
          <w:lang w:eastAsia="ko-KR"/>
        </w:rPr>
      </w:pPr>
      <w:r w:rsidRPr="002C0BA0">
        <w:rPr>
          <w:rFonts w:hint="eastAsia"/>
          <w:b/>
          <w:bCs/>
          <w:i w:val="0"/>
          <w:iCs/>
          <w:lang w:eastAsia="ko-KR"/>
        </w:rPr>
        <w:t>동영상</w:t>
      </w:r>
      <w:r w:rsidRPr="002C0BA0">
        <w:rPr>
          <w:rFonts w:hint="eastAsia"/>
          <w:b/>
          <w:bCs/>
          <w:i w:val="0"/>
          <w:iCs/>
          <w:lang w:eastAsia="ko-KR"/>
        </w:rPr>
        <w:t xml:space="preserve"> </w:t>
      </w:r>
      <w:r w:rsidRPr="002C0BA0">
        <w:rPr>
          <w:rFonts w:hint="eastAsia"/>
          <w:b/>
          <w:bCs/>
          <w:i w:val="0"/>
          <w:iCs/>
          <w:lang w:eastAsia="ko-KR"/>
        </w:rPr>
        <w:t>신고</w:t>
      </w:r>
      <w:r w:rsidRPr="002C0BA0">
        <w:rPr>
          <w:rFonts w:hint="eastAsia"/>
          <w:b/>
          <w:bCs/>
          <w:i w:val="0"/>
          <w:iCs/>
          <w:lang w:eastAsia="ko-KR"/>
        </w:rPr>
        <w:t xml:space="preserve"> </w:t>
      </w:r>
      <w:r w:rsidRPr="002C0BA0">
        <w:rPr>
          <w:rFonts w:hint="eastAsia"/>
          <w:b/>
          <w:bCs/>
          <w:i w:val="0"/>
          <w:iCs/>
          <w:lang w:eastAsia="ko-KR"/>
        </w:rPr>
        <w:t>기능</w:t>
      </w:r>
    </w:p>
    <w:p w14:paraId="321F66B7" w14:textId="426EEC02" w:rsidR="002C0BA0" w:rsidRPr="002C0BA0" w:rsidRDefault="002C0BA0" w:rsidP="002C0BA0">
      <w:pPr>
        <w:ind w:left="720"/>
        <w:rPr>
          <w:iCs/>
          <w:lang w:eastAsia="ko-KR"/>
        </w:rPr>
      </w:pPr>
      <w:r w:rsidRPr="002C0BA0">
        <w:rPr>
          <w:rFonts w:hint="eastAsia"/>
          <w:iCs/>
          <w:lang w:eastAsia="ko-KR"/>
        </w:rPr>
        <w:t>다른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사람이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올린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동영상을</w:t>
      </w:r>
      <w:r w:rsidRPr="002C0BA0">
        <w:rPr>
          <w:rFonts w:hint="eastAsia"/>
          <w:iCs/>
          <w:lang w:eastAsia="ko-KR"/>
        </w:rPr>
        <w:t xml:space="preserve"> </w:t>
      </w:r>
      <w:r w:rsidR="000931F0" w:rsidRPr="002C0BA0">
        <w:rPr>
          <w:rFonts w:hint="eastAsia"/>
          <w:iCs/>
          <w:lang w:eastAsia="ko-KR"/>
        </w:rPr>
        <w:t>신고</w:t>
      </w:r>
      <w:r w:rsidR="000931F0" w:rsidRPr="002C0BA0">
        <w:rPr>
          <w:iCs/>
          <w:lang w:eastAsia="ko-KR"/>
        </w:rPr>
        <w:t>할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수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있는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기능</w:t>
      </w:r>
    </w:p>
    <w:p w14:paraId="0D87A4B1" w14:textId="77777777" w:rsidR="002C0BA0" w:rsidRPr="002C0BA0" w:rsidRDefault="002C0BA0" w:rsidP="002C0BA0">
      <w:pPr>
        <w:ind w:left="720"/>
        <w:rPr>
          <w:lang w:eastAsia="ko-KR"/>
        </w:rPr>
      </w:pPr>
    </w:p>
    <w:p w14:paraId="05E3BE30" w14:textId="3774097E" w:rsidR="00512E2F" w:rsidRPr="00BB4231" w:rsidRDefault="00BB4231" w:rsidP="00BB4231">
      <w:pPr>
        <w:pStyle w:val="3"/>
        <w:rPr>
          <w:b/>
          <w:bCs/>
          <w:i w:val="0"/>
          <w:iCs/>
          <w:lang w:eastAsia="ko-KR"/>
        </w:rPr>
      </w:pPr>
      <w:r w:rsidRPr="00BB4231">
        <w:rPr>
          <w:rFonts w:hint="eastAsia"/>
          <w:b/>
          <w:bCs/>
          <w:i w:val="0"/>
          <w:iCs/>
          <w:lang w:eastAsia="ko-KR"/>
        </w:rPr>
        <w:t>전체화면</w:t>
      </w:r>
      <w:r w:rsidRPr="00BB4231">
        <w:rPr>
          <w:rFonts w:hint="eastAsia"/>
          <w:b/>
          <w:bCs/>
          <w:i w:val="0"/>
          <w:iCs/>
          <w:lang w:eastAsia="ko-KR"/>
        </w:rPr>
        <w:t xml:space="preserve"> </w:t>
      </w:r>
      <w:r w:rsidRPr="00BB4231">
        <w:rPr>
          <w:rFonts w:hint="eastAsia"/>
          <w:b/>
          <w:bCs/>
          <w:i w:val="0"/>
          <w:iCs/>
          <w:lang w:eastAsia="ko-KR"/>
        </w:rPr>
        <w:t>기능</w:t>
      </w:r>
    </w:p>
    <w:p w14:paraId="7C49691A" w14:textId="02C5779E" w:rsidR="00BB4231" w:rsidRDefault="00BB4231" w:rsidP="00CD1175">
      <w:pPr>
        <w:ind w:left="720"/>
        <w:rPr>
          <w:lang w:eastAsia="ko-KR"/>
        </w:rPr>
      </w:pPr>
      <w:r>
        <w:rPr>
          <w:rFonts w:hint="eastAsia"/>
          <w:lang w:eastAsia="ko-KR"/>
        </w:rPr>
        <w:t>동영상의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90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전체화면으로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6C8A99EC" w14:textId="77777777" w:rsidR="00CD1175" w:rsidRDefault="00CD1175" w:rsidP="00CD1175">
      <w:pPr>
        <w:ind w:left="720"/>
        <w:rPr>
          <w:lang w:eastAsia="ko-KR"/>
        </w:rPr>
      </w:pPr>
    </w:p>
    <w:p w14:paraId="0D03EDD7" w14:textId="51253E53" w:rsidR="00512E2F" w:rsidRPr="00512E2F" w:rsidRDefault="00512E2F" w:rsidP="00512E2F">
      <w:pPr>
        <w:pStyle w:val="3"/>
        <w:rPr>
          <w:b/>
          <w:bCs/>
          <w:i w:val="0"/>
          <w:iCs/>
        </w:rPr>
      </w:pPr>
      <w:r w:rsidRPr="00512E2F">
        <w:rPr>
          <w:b/>
          <w:bCs/>
          <w:i w:val="0"/>
          <w:iCs/>
        </w:rPr>
        <w:t>마이페이지</w:t>
      </w:r>
      <w:r w:rsidRPr="00512E2F">
        <w:rPr>
          <w:b/>
          <w:bCs/>
          <w:i w:val="0"/>
          <w:iCs/>
        </w:rPr>
        <w:t xml:space="preserve"> </w:t>
      </w:r>
      <w:r w:rsidRPr="0063307E">
        <w:rPr>
          <w:rFonts w:cs="Arial"/>
          <w:b/>
          <w:bCs/>
          <w:i w:val="0"/>
          <w:iCs/>
        </w:rPr>
        <w:t>기능</w:t>
      </w:r>
    </w:p>
    <w:p w14:paraId="6AC7FFA2" w14:textId="77777777" w:rsidR="00512E2F" w:rsidRDefault="00512E2F" w:rsidP="00512E2F">
      <w:pPr>
        <w:pStyle w:val="af1"/>
        <w:ind w:firstLine="720"/>
      </w:pPr>
      <w:r>
        <w:rPr>
          <w:rFonts w:eastAsia="함초롬바탕"/>
        </w:rPr>
        <w:t>본인이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14:paraId="60F7D172" w14:textId="77777777" w:rsidR="00A2689B" w:rsidRPr="00A2689B" w:rsidRDefault="00A2689B" w:rsidP="00A2689B">
      <w:pPr>
        <w:rPr>
          <w:lang w:eastAsia="ko-KR"/>
        </w:rPr>
      </w:pPr>
    </w:p>
    <w:p w14:paraId="0278FA6E" w14:textId="1E2AE09A" w:rsidR="00A2689B" w:rsidRDefault="00A2689B" w:rsidP="00A2689B">
      <w:pPr>
        <w:pStyle w:val="2"/>
        <w:rPr>
          <w:noProof/>
        </w:rPr>
      </w:pPr>
      <w:r>
        <w:rPr>
          <w:noProof/>
        </w:rPr>
        <w:t>User Characteristics (</w:t>
      </w:r>
      <w:r>
        <w:rPr>
          <w:rFonts w:hint="eastAsia"/>
          <w:noProof/>
          <w:lang w:eastAsia="ko-KR"/>
        </w:rPr>
        <w:t>사용자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특성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6DF733C8" w14:textId="4EEA5B9C" w:rsidR="00A2689B" w:rsidRDefault="00E93B51" w:rsidP="00A36522">
      <w:pPr>
        <w:ind w:left="720"/>
        <w:rPr>
          <w:lang w:eastAsia="ko-KR"/>
        </w:rPr>
      </w:pPr>
      <w:r>
        <w:rPr>
          <w:rFonts w:hint="eastAsia"/>
          <w:lang w:eastAsia="ko-KR"/>
        </w:rPr>
        <w:t>안드로이드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 w:rsidR="00A36522"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25138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F22CEE3" w14:textId="77777777" w:rsidR="00E93B51" w:rsidRPr="00E93B51" w:rsidRDefault="00E93B51" w:rsidP="00A36522">
      <w:pPr>
        <w:ind w:left="720"/>
        <w:rPr>
          <w:lang w:eastAsia="ko-KR"/>
        </w:rPr>
      </w:pPr>
    </w:p>
    <w:p w14:paraId="60E28897" w14:textId="3F8A7691" w:rsidR="00A2689B" w:rsidRDefault="00A2689B" w:rsidP="00A2689B">
      <w:pPr>
        <w:pStyle w:val="2"/>
        <w:rPr>
          <w:noProof/>
          <w:lang w:eastAsia="ko-KR"/>
        </w:rPr>
      </w:pPr>
      <w:r>
        <w:rPr>
          <w:noProof/>
        </w:rPr>
        <w:t>Constraints (</w:t>
      </w:r>
      <w:r>
        <w:rPr>
          <w:rFonts w:hint="eastAsia"/>
          <w:noProof/>
          <w:lang w:eastAsia="ko-KR"/>
        </w:rPr>
        <w:t>제약사항</w:t>
      </w:r>
      <w:r>
        <w:rPr>
          <w:rFonts w:hint="eastAsia"/>
          <w:noProof/>
          <w:lang w:eastAsia="ko-KR"/>
        </w:rPr>
        <w:t>)</w:t>
      </w:r>
    </w:p>
    <w:p w14:paraId="3DF37CB5" w14:textId="77777777" w:rsidR="00A2689B" w:rsidRPr="00A2689B" w:rsidRDefault="00A2689B" w:rsidP="00A2689B">
      <w:pPr>
        <w:rPr>
          <w:lang w:eastAsia="ko-KR"/>
        </w:rPr>
      </w:pPr>
    </w:p>
    <w:p w14:paraId="357474A5" w14:textId="1421B270" w:rsidR="00A2689B" w:rsidRDefault="00A2689B" w:rsidP="00A2689B">
      <w:pPr>
        <w:pStyle w:val="2"/>
        <w:rPr>
          <w:noProof/>
        </w:rPr>
      </w:pPr>
      <w:r>
        <w:rPr>
          <w:noProof/>
        </w:rPr>
        <w:t>Assumptions and Dependencies (</w:t>
      </w:r>
      <w:r>
        <w:rPr>
          <w:rFonts w:hint="eastAsia"/>
          <w:noProof/>
          <w:lang w:eastAsia="ko-KR"/>
        </w:rPr>
        <w:t>가정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의존성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6BC72D51" w14:textId="77777777" w:rsidR="00A2689B" w:rsidRPr="00A2689B" w:rsidRDefault="00A2689B" w:rsidP="00A2689B"/>
    <w:p w14:paraId="4E372ADE" w14:textId="51D06A4B" w:rsidR="00A2689B" w:rsidRDefault="00A2689B" w:rsidP="00BE1479">
      <w:pPr>
        <w:ind w:left="720"/>
      </w:pPr>
    </w:p>
    <w:p w14:paraId="6D42B9B0" w14:textId="6A7A1C59" w:rsidR="00A2689B" w:rsidRDefault="00A2689B" w:rsidP="00A2689B"/>
    <w:p w14:paraId="699E836E" w14:textId="66BF92B5" w:rsidR="00A2689B" w:rsidRDefault="00A2689B" w:rsidP="00A2689B"/>
    <w:p w14:paraId="5E6C2378" w14:textId="1CF89800" w:rsidR="00A2689B" w:rsidRDefault="00A2689B" w:rsidP="00A2689B"/>
    <w:p w14:paraId="07EC08C7" w14:textId="24DCA444" w:rsidR="00A2689B" w:rsidRDefault="00A2689B" w:rsidP="00A2689B"/>
    <w:p w14:paraId="4281FF90" w14:textId="77777777" w:rsidR="0063307E" w:rsidRPr="00A2689B" w:rsidRDefault="0063307E" w:rsidP="00A2689B"/>
    <w:p w14:paraId="76CD0859" w14:textId="5651E9B0" w:rsidR="00092BFA" w:rsidRDefault="00092BFA">
      <w:pPr>
        <w:pStyle w:val="1"/>
      </w:pPr>
      <w:bookmarkStart w:id="8" w:name="_Toc456598593"/>
      <w:r>
        <w:t>Specific Requirements</w:t>
      </w:r>
      <w:bookmarkEnd w:id="8"/>
      <w:r>
        <w:t xml:space="preserve"> </w:t>
      </w:r>
      <w:r w:rsidR="00BF0D3E">
        <w:t>(</w:t>
      </w:r>
      <w:r w:rsidR="00BF0D3E">
        <w:rPr>
          <w:rFonts w:hint="eastAsia"/>
          <w:lang w:eastAsia="ko-KR"/>
        </w:rPr>
        <w:t>특정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7BE0CDED" w14:textId="66FF5298" w:rsidR="00092BFA" w:rsidRDefault="00503EA2" w:rsidP="00A25AD7">
      <w:pPr>
        <w:pStyle w:val="2"/>
      </w:pPr>
      <w:r>
        <w:rPr>
          <w:noProof/>
        </w:rPr>
        <w:t>F</w:t>
      </w:r>
      <w:r w:rsidRPr="006227B1">
        <w:rPr>
          <w:noProof/>
        </w:rPr>
        <w:t>unctional</w:t>
      </w:r>
      <w:r>
        <w:rPr>
          <w:rFonts w:hint="eastAsia"/>
          <w:noProof/>
          <w:lang w:eastAsia="ko-KR"/>
        </w:rPr>
        <w:t>i</w:t>
      </w:r>
      <w:r>
        <w:rPr>
          <w:noProof/>
          <w:lang w:eastAsia="ko-KR"/>
        </w:rPr>
        <w:t>ty</w:t>
      </w:r>
      <w:r>
        <w:t xml:space="preserve"> (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)</w:t>
      </w:r>
    </w:p>
    <w:p w14:paraId="4CBF2F7B" w14:textId="02E1D422" w:rsidR="00A668AC" w:rsidRPr="0063307E" w:rsidRDefault="00A668AC" w:rsidP="00A668AC">
      <w:pPr>
        <w:pStyle w:val="3"/>
        <w:rPr>
          <w:rFonts w:cs="Arial"/>
          <w:b/>
          <w:bCs/>
          <w:i w:val="0"/>
          <w:iCs/>
          <w:lang w:eastAsia="ko-KR"/>
        </w:rPr>
      </w:pPr>
      <w:r w:rsidRPr="0063307E">
        <w:rPr>
          <w:rFonts w:cs="Arial"/>
          <w:b/>
          <w:bCs/>
          <w:i w:val="0"/>
          <w:iCs/>
        </w:rPr>
        <w:t>회원가입</w:t>
      </w:r>
      <w:r w:rsidRPr="0063307E">
        <w:rPr>
          <w:rFonts w:cs="Arial"/>
          <w:b/>
          <w:bCs/>
          <w:i w:val="0"/>
          <w:iCs/>
        </w:rPr>
        <w:t xml:space="preserve">, </w:t>
      </w:r>
      <w:r w:rsidRPr="0063307E">
        <w:rPr>
          <w:rFonts w:cs="Arial"/>
          <w:b/>
          <w:bCs/>
          <w:i w:val="0"/>
          <w:iCs/>
        </w:rPr>
        <w:t>로그인</w:t>
      </w:r>
      <w:r w:rsidRPr="0063307E">
        <w:rPr>
          <w:rFonts w:cs="Arial"/>
          <w:b/>
          <w:bCs/>
          <w:i w:val="0"/>
          <w:iCs/>
        </w:rPr>
        <w:t xml:space="preserve"> </w:t>
      </w:r>
      <w:r w:rsidRPr="0063307E">
        <w:rPr>
          <w:rFonts w:cs="Arial"/>
          <w:b/>
          <w:bCs/>
          <w:i w:val="0"/>
          <w:iCs/>
        </w:rPr>
        <w:t>기능</w:t>
      </w:r>
    </w:p>
    <w:p w14:paraId="11EEC183" w14:textId="05445A39" w:rsidR="00A668AC" w:rsidRDefault="00A668AC" w:rsidP="00A668AC">
      <w:pPr>
        <w:pStyle w:val="af1"/>
        <w:ind w:firstLine="720"/>
        <w:rPr>
          <w:rFonts w:eastAsia="함초롬바탕"/>
        </w:rPr>
      </w:pPr>
      <w:r>
        <w:rPr>
          <w:rFonts w:eastAsia="함초롬바탕"/>
        </w:rPr>
        <w:t>회원가입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로그인에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 xml:space="preserve">b </w:t>
      </w:r>
      <w:r>
        <w:rPr>
          <w:rFonts w:eastAsia="함초롬바탕"/>
        </w:rPr>
        <w:t>생성하고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연동</w:t>
      </w:r>
      <w:r w:rsidR="0020492C">
        <w:rPr>
          <w:rFonts w:eastAsia="함초롬바탕" w:hint="eastAsia"/>
        </w:rPr>
        <w:t>한다</w:t>
      </w:r>
      <w:r w:rsidR="0020492C">
        <w:rPr>
          <w:rFonts w:eastAsia="함초롬바탕" w:hint="eastAsia"/>
        </w:rPr>
        <w:t>.</w:t>
      </w:r>
    </w:p>
    <w:p w14:paraId="4E98B483" w14:textId="77777777" w:rsidR="00A668AC" w:rsidRPr="00A668AC" w:rsidRDefault="00A668AC" w:rsidP="00A668AC">
      <w:pPr>
        <w:pStyle w:val="af1"/>
        <w:ind w:firstLine="720"/>
      </w:pPr>
    </w:p>
    <w:p w14:paraId="0F82755E" w14:textId="0E5B26CE" w:rsidR="00A668AC" w:rsidRPr="0063307E" w:rsidRDefault="00A668AC" w:rsidP="00A668AC">
      <w:pPr>
        <w:pStyle w:val="3"/>
        <w:rPr>
          <w:rFonts w:cs="Arial"/>
          <w:b/>
          <w:bCs/>
          <w:i w:val="0"/>
          <w:iCs/>
        </w:rPr>
      </w:pPr>
      <w:r w:rsidRPr="0063307E">
        <w:rPr>
          <w:rFonts w:cs="Arial"/>
          <w:b/>
          <w:bCs/>
          <w:i w:val="0"/>
          <w:iCs/>
        </w:rPr>
        <w:t>권한</w:t>
      </w:r>
      <w:r w:rsidRPr="0063307E">
        <w:rPr>
          <w:rFonts w:cs="Arial"/>
          <w:b/>
          <w:bCs/>
          <w:i w:val="0"/>
          <w:iCs/>
        </w:rPr>
        <w:t xml:space="preserve"> </w:t>
      </w:r>
      <w:r w:rsidRPr="0063307E">
        <w:rPr>
          <w:rFonts w:cs="Arial"/>
          <w:b/>
          <w:bCs/>
          <w:i w:val="0"/>
          <w:iCs/>
        </w:rPr>
        <w:t>부여</w:t>
      </w:r>
      <w:r w:rsidRPr="0063307E">
        <w:rPr>
          <w:rFonts w:cs="Arial"/>
          <w:b/>
          <w:bCs/>
          <w:i w:val="0"/>
          <w:iCs/>
        </w:rPr>
        <w:t xml:space="preserve">, </w:t>
      </w:r>
      <w:r w:rsidRPr="0063307E">
        <w:rPr>
          <w:rFonts w:cs="Arial"/>
          <w:b/>
          <w:bCs/>
          <w:i w:val="0"/>
          <w:iCs/>
        </w:rPr>
        <w:t>삭제</w:t>
      </w:r>
      <w:r w:rsidRPr="0063307E">
        <w:rPr>
          <w:rFonts w:cs="Arial"/>
          <w:b/>
          <w:bCs/>
          <w:i w:val="0"/>
          <w:iCs/>
        </w:rPr>
        <w:t xml:space="preserve"> </w:t>
      </w:r>
      <w:r w:rsidRPr="0063307E">
        <w:rPr>
          <w:rFonts w:cs="Arial"/>
          <w:b/>
          <w:bCs/>
          <w:i w:val="0"/>
          <w:iCs/>
        </w:rPr>
        <w:t>기능</w:t>
      </w:r>
      <w:r w:rsidRPr="0063307E">
        <w:rPr>
          <w:rFonts w:cs="Arial"/>
          <w:b/>
          <w:bCs/>
          <w:i w:val="0"/>
          <w:iCs/>
        </w:rPr>
        <w:t xml:space="preserve"> </w:t>
      </w:r>
    </w:p>
    <w:p w14:paraId="2D600442" w14:textId="77777777" w:rsidR="005C534C" w:rsidRDefault="00A668AC" w:rsidP="00A668AC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회원가입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부여해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</w:p>
    <w:p w14:paraId="1ADD4229" w14:textId="788F5295" w:rsidR="00A668AC" w:rsidRDefault="00A668AC" w:rsidP="00A668AC">
      <w:pPr>
        <w:pStyle w:val="af1"/>
        <w:ind w:left="720"/>
      </w:pP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재생할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  <w:r>
        <w:rPr>
          <w:rFonts w:eastAsia="함초롬바탕"/>
        </w:rPr>
        <w:t xml:space="preserve"> </w:t>
      </w:r>
    </w:p>
    <w:p w14:paraId="6DF786DA" w14:textId="5351E3A0" w:rsidR="00A668AC" w:rsidRDefault="00A668AC" w:rsidP="00A668AC">
      <w:pPr>
        <w:pStyle w:val="af1"/>
        <w:ind w:firstLine="720"/>
        <w:rPr>
          <w:rFonts w:ascii="함초롬바탕" w:eastAsia="함초롬바탕" w:hAnsi="함초롬바탕" w:cs="함초롬바탕"/>
        </w:rPr>
      </w:pP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부적절한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올릴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빼앗아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올리지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07964965" w14:textId="77777777" w:rsidR="00A668AC" w:rsidRDefault="00A668AC" w:rsidP="00A668AC">
      <w:pPr>
        <w:pStyle w:val="af1"/>
        <w:ind w:firstLine="720"/>
      </w:pPr>
    </w:p>
    <w:p w14:paraId="4BFD49D0" w14:textId="730E3BB3" w:rsidR="00A668AC" w:rsidRPr="0063307E" w:rsidRDefault="00A668AC" w:rsidP="00A668AC">
      <w:pPr>
        <w:pStyle w:val="3"/>
        <w:rPr>
          <w:rFonts w:cs="Arial"/>
          <w:b/>
          <w:bCs/>
          <w:i w:val="0"/>
          <w:iCs/>
          <w:lang w:eastAsia="ko-KR"/>
        </w:rPr>
      </w:pPr>
      <w:r w:rsidRPr="0063307E">
        <w:rPr>
          <w:rFonts w:cs="Arial"/>
          <w:b/>
          <w:bCs/>
          <w:i w:val="0"/>
          <w:iCs/>
          <w:lang w:eastAsia="ko-KR"/>
        </w:rPr>
        <w:t>동영상을</w:t>
      </w:r>
      <w:r w:rsidRPr="0063307E">
        <w:rPr>
          <w:rFonts w:cs="Arial"/>
          <w:b/>
          <w:bCs/>
          <w:i w:val="0"/>
          <w:iCs/>
          <w:lang w:eastAsia="ko-KR"/>
        </w:rPr>
        <w:t xml:space="preserve"> </w:t>
      </w:r>
      <w:r w:rsidRPr="0063307E">
        <w:rPr>
          <w:rFonts w:cs="Arial"/>
          <w:b/>
          <w:bCs/>
          <w:i w:val="0"/>
          <w:iCs/>
          <w:lang w:eastAsia="ko-KR"/>
        </w:rPr>
        <w:t>업로드</w:t>
      </w:r>
      <w:r w:rsidRPr="0063307E">
        <w:rPr>
          <w:rFonts w:cs="Arial"/>
          <w:b/>
          <w:bCs/>
          <w:i w:val="0"/>
          <w:iCs/>
          <w:lang w:eastAsia="ko-KR"/>
        </w:rPr>
        <w:t xml:space="preserve"> </w:t>
      </w:r>
      <w:r w:rsidRPr="0063307E">
        <w:rPr>
          <w:rFonts w:cs="Arial"/>
          <w:b/>
          <w:bCs/>
          <w:i w:val="0"/>
          <w:iCs/>
          <w:lang w:eastAsia="ko-KR"/>
        </w:rPr>
        <w:t>할</w:t>
      </w:r>
      <w:r w:rsidRPr="0063307E">
        <w:rPr>
          <w:rFonts w:cs="Arial"/>
          <w:b/>
          <w:bCs/>
          <w:i w:val="0"/>
          <w:iCs/>
          <w:lang w:eastAsia="ko-KR"/>
        </w:rPr>
        <w:t xml:space="preserve"> </w:t>
      </w:r>
      <w:r w:rsidRPr="0063307E">
        <w:rPr>
          <w:rFonts w:cs="Arial"/>
          <w:b/>
          <w:bCs/>
          <w:i w:val="0"/>
          <w:iCs/>
          <w:lang w:eastAsia="ko-KR"/>
        </w:rPr>
        <w:t>서버</w:t>
      </w:r>
      <w:r w:rsidRPr="0063307E">
        <w:rPr>
          <w:rFonts w:cs="Arial"/>
          <w:b/>
          <w:bCs/>
          <w:i w:val="0"/>
          <w:iCs/>
          <w:lang w:eastAsia="ko-KR"/>
        </w:rPr>
        <w:t xml:space="preserve"> </w:t>
      </w:r>
      <w:r w:rsidRPr="0063307E">
        <w:rPr>
          <w:rFonts w:cs="Arial"/>
          <w:b/>
          <w:bCs/>
          <w:i w:val="0"/>
          <w:iCs/>
          <w:lang w:eastAsia="ko-KR"/>
        </w:rPr>
        <w:t>생성</w:t>
      </w:r>
    </w:p>
    <w:p w14:paraId="4F058AB3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생성</w:t>
      </w:r>
    </w:p>
    <w:p w14:paraId="774EEA4E" w14:textId="5F02D438" w:rsidR="00A668AC" w:rsidRDefault="00704F3E" w:rsidP="00A668AC">
      <w:pPr>
        <w:pStyle w:val="af1"/>
        <w:ind w:firstLine="720"/>
      </w:pPr>
      <w:r>
        <w:rPr>
          <w:rFonts w:eastAsia="함초롬바탕"/>
        </w:rPr>
        <w:t>Linux</w:t>
      </w:r>
      <w:r>
        <w:rPr>
          <w:rFonts w:eastAsia="함초롬바탕" w:hint="eastAsia"/>
        </w:rPr>
        <w:t>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사용해서</w:t>
      </w:r>
      <w:r>
        <w:rPr>
          <w:rFonts w:eastAsia="함초롬바탕" w:hint="eastAsia"/>
        </w:rPr>
        <w:t xml:space="preserve"> </w:t>
      </w:r>
      <w:r w:rsidR="00A668AC">
        <w:rPr>
          <w:rFonts w:eastAsia="함초롬바탕"/>
        </w:rPr>
        <w:t>서버를</w:t>
      </w:r>
      <w:r w:rsidR="00A668AC">
        <w:rPr>
          <w:rFonts w:eastAsia="함초롬바탕"/>
        </w:rPr>
        <w:t xml:space="preserve"> </w:t>
      </w:r>
      <w:r w:rsidR="00A668AC">
        <w:rPr>
          <w:rFonts w:eastAsia="함초롬바탕"/>
        </w:rPr>
        <w:t>생성</w:t>
      </w:r>
      <w:r w:rsidR="00CF7369">
        <w:rPr>
          <w:rFonts w:eastAsia="함초롬바탕" w:hint="eastAsia"/>
        </w:rPr>
        <w:t>할</w:t>
      </w:r>
      <w:r w:rsidR="00CF7369">
        <w:rPr>
          <w:rFonts w:eastAsia="함초롬바탕" w:hint="eastAsia"/>
        </w:rPr>
        <w:t xml:space="preserve"> </w:t>
      </w:r>
      <w:r w:rsidR="00CF7369">
        <w:rPr>
          <w:rFonts w:eastAsia="함초롬바탕" w:hint="eastAsia"/>
        </w:rPr>
        <w:t>것이다</w:t>
      </w:r>
      <w:r w:rsidR="00CF7369">
        <w:rPr>
          <w:rFonts w:eastAsia="함초롬바탕" w:hint="eastAsia"/>
        </w:rPr>
        <w:t>.</w:t>
      </w:r>
      <w:r w:rsidR="00A668AC">
        <w:rPr>
          <w:rFonts w:eastAsia="함초롬바탕"/>
        </w:rPr>
        <w:t xml:space="preserve"> </w:t>
      </w:r>
    </w:p>
    <w:p w14:paraId="10F0211B" w14:textId="77777777" w:rsidR="00947771" w:rsidRPr="00947771" w:rsidRDefault="00947771" w:rsidP="00947771">
      <w:pPr>
        <w:rPr>
          <w:lang w:eastAsia="ko-KR"/>
        </w:rPr>
      </w:pPr>
    </w:p>
    <w:p w14:paraId="7D76D5D4" w14:textId="2EF131B1" w:rsidR="00092BFA" w:rsidRDefault="00947771" w:rsidP="00A25AD7">
      <w:pPr>
        <w:pStyle w:val="2"/>
      </w:pPr>
      <w:r w:rsidRPr="006227B1">
        <w:rPr>
          <w:noProof/>
        </w:rPr>
        <w:t>Non-functional</w:t>
      </w:r>
      <w:r>
        <w:rPr>
          <w:rFonts w:hint="eastAsia"/>
          <w:noProof/>
          <w:lang w:eastAsia="ko-KR"/>
        </w:rPr>
        <w:t>i</w:t>
      </w:r>
      <w:r>
        <w:rPr>
          <w:noProof/>
          <w:lang w:eastAsia="ko-KR"/>
        </w:rPr>
        <w:t>ty</w:t>
      </w:r>
      <w:r w:rsidR="00092BFA">
        <w:t xml:space="preserve"> </w:t>
      </w:r>
      <w:r w:rsidR="00BF0D3E">
        <w:t>(</w:t>
      </w:r>
      <w:r w:rsidR="00BF0D3E">
        <w:rPr>
          <w:rFonts w:hint="eastAsia"/>
          <w:lang w:eastAsia="ko-KR"/>
        </w:rPr>
        <w:t>비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기능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118C5ED4" w14:textId="4D30C815" w:rsidR="00503EA2" w:rsidRPr="007212AF" w:rsidRDefault="00A668AC" w:rsidP="00A25AD7">
      <w:pPr>
        <w:pStyle w:val="3"/>
        <w:rPr>
          <w:b/>
          <w:bCs/>
          <w:i w:val="0"/>
          <w:iCs/>
          <w:lang w:eastAsia="ko-KR"/>
        </w:rPr>
      </w:pPr>
      <w:r>
        <w:rPr>
          <w:rFonts w:hint="eastAsia"/>
          <w:b/>
          <w:bCs/>
          <w:i w:val="0"/>
          <w:iCs/>
          <w:lang w:eastAsia="ko-KR"/>
        </w:rPr>
        <w:t>보안</w:t>
      </w:r>
    </w:p>
    <w:p w14:paraId="096FBE77" w14:textId="73EEBBB3" w:rsidR="00503EA2" w:rsidRDefault="00503EA2" w:rsidP="007212AF">
      <w:pPr>
        <w:pStyle w:val="af1"/>
        <w:ind w:left="720"/>
      </w:pPr>
      <w:r>
        <w:rPr>
          <w:rFonts w:eastAsia="함초롬바탕"/>
        </w:rPr>
        <w:t>보안은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외부인의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출입과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중복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가입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쓴다</w:t>
      </w:r>
      <w:r>
        <w:rPr>
          <w:rFonts w:ascii="함초롬바탕" w:eastAsia="함초롬바탕" w:hAnsi="함초롬바탕" w:cs="함초롬바탕" w:hint="eastAsia"/>
        </w:rPr>
        <w:t>.</w:t>
      </w:r>
    </w:p>
    <w:p w14:paraId="1D93A661" w14:textId="64131AC3" w:rsidR="00503EA2" w:rsidRPr="00503EA2" w:rsidRDefault="00503EA2" w:rsidP="00503EA2">
      <w:pPr>
        <w:pStyle w:val="af1"/>
      </w:pPr>
    </w:p>
    <w:p w14:paraId="4462A6BD" w14:textId="3DB1547A" w:rsidR="00503EA2" w:rsidRPr="007212AF" w:rsidRDefault="00A668AC" w:rsidP="00503EA2">
      <w:pPr>
        <w:pStyle w:val="3"/>
        <w:rPr>
          <w:rFonts w:cs="Arial"/>
          <w:b/>
          <w:bCs/>
          <w:i w:val="0"/>
          <w:iCs/>
        </w:rPr>
      </w:pPr>
      <w:r w:rsidRPr="007212AF">
        <w:rPr>
          <w:rFonts w:cs="Arial" w:hint="eastAsia"/>
          <w:b/>
          <w:bCs/>
          <w:i w:val="0"/>
          <w:iCs/>
        </w:rPr>
        <w:t>안</w:t>
      </w:r>
      <w:r>
        <w:rPr>
          <w:rFonts w:cs="Arial" w:hint="eastAsia"/>
          <w:b/>
          <w:bCs/>
          <w:i w:val="0"/>
          <w:iCs/>
          <w:lang w:eastAsia="ko-KR"/>
        </w:rPr>
        <w:t>정성</w:t>
      </w:r>
    </w:p>
    <w:p w14:paraId="58D182AF" w14:textId="77777777" w:rsidR="005C534C" w:rsidRDefault="00503EA2" w:rsidP="007212AF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너무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용량이나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용량이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막아서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발생을</w:t>
      </w:r>
      <w:r>
        <w:rPr>
          <w:rFonts w:eastAsia="함초롬바탕"/>
        </w:rPr>
        <w:t xml:space="preserve"> </w:t>
      </w:r>
    </w:p>
    <w:p w14:paraId="17A36FCA" w14:textId="43F994E2" w:rsidR="00503EA2" w:rsidRDefault="00503EA2" w:rsidP="007212AF">
      <w:pPr>
        <w:pStyle w:val="af1"/>
        <w:ind w:left="720"/>
      </w:pPr>
      <w:r>
        <w:rPr>
          <w:rFonts w:eastAsia="함초롬바탕"/>
        </w:rPr>
        <w:t>줄이거나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안정적</w:t>
      </w:r>
      <w:r>
        <w:rPr>
          <w:rFonts w:eastAsia="함초롬바탕" w:hint="eastAsia"/>
        </w:rPr>
        <w:t>이게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앱을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실행한다</w:t>
      </w:r>
      <w:r>
        <w:rPr>
          <w:rFonts w:eastAsia="함초롬바탕" w:hint="eastAsia"/>
        </w:rPr>
        <w:t>.</w:t>
      </w:r>
    </w:p>
    <w:p w14:paraId="7865503E" w14:textId="493B95D7" w:rsidR="00947771" w:rsidRDefault="00947771" w:rsidP="00947771">
      <w:pPr>
        <w:pStyle w:val="a9"/>
        <w:ind w:left="0"/>
        <w:rPr>
          <w:lang w:eastAsia="ko-KR"/>
        </w:rPr>
      </w:pPr>
    </w:p>
    <w:p w14:paraId="0DF02BE8" w14:textId="51D10BBE" w:rsidR="00A2689B" w:rsidRDefault="00A2689B" w:rsidP="00947771">
      <w:pPr>
        <w:pStyle w:val="a9"/>
        <w:ind w:left="0"/>
        <w:rPr>
          <w:lang w:eastAsia="ko-KR"/>
        </w:rPr>
      </w:pPr>
    </w:p>
    <w:p w14:paraId="5BBC5528" w14:textId="271445D7" w:rsidR="00A2689B" w:rsidRDefault="00A2689B" w:rsidP="00947771">
      <w:pPr>
        <w:pStyle w:val="a9"/>
        <w:ind w:left="0"/>
        <w:rPr>
          <w:lang w:eastAsia="ko-KR"/>
        </w:rPr>
      </w:pPr>
    </w:p>
    <w:p w14:paraId="5E857EBD" w14:textId="77777777" w:rsidR="004B4502" w:rsidRPr="00947771" w:rsidRDefault="004B4502" w:rsidP="00947771">
      <w:pPr>
        <w:pStyle w:val="a9"/>
        <w:ind w:left="0"/>
        <w:rPr>
          <w:lang w:eastAsia="ko-KR"/>
        </w:rPr>
      </w:pPr>
    </w:p>
    <w:p w14:paraId="49D05D20" w14:textId="39EE50C3" w:rsidR="00092BFA" w:rsidRDefault="00092BFA">
      <w:pPr>
        <w:pStyle w:val="2"/>
        <w:rPr>
          <w:lang w:eastAsia="ko-KR"/>
        </w:rPr>
      </w:pPr>
      <w:bookmarkStart w:id="9" w:name="_Toc456598608"/>
      <w:r>
        <w:rPr>
          <w:lang w:eastAsia="ko-KR"/>
        </w:rPr>
        <w:t>Interfaces</w:t>
      </w:r>
      <w:bookmarkEnd w:id="9"/>
      <w:r w:rsidR="00BF0D3E">
        <w:rPr>
          <w:lang w:eastAsia="ko-KR"/>
        </w:rPr>
        <w:t xml:space="preserve"> (</w:t>
      </w:r>
      <w:r w:rsidR="00BF0D3E">
        <w:rPr>
          <w:rFonts w:hint="eastAsia"/>
          <w:lang w:eastAsia="ko-KR"/>
        </w:rPr>
        <w:t>인터페이스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3BA0B8E5" w14:textId="55FCE250" w:rsidR="00092BFA" w:rsidRPr="007212AF" w:rsidRDefault="00092BFA">
      <w:pPr>
        <w:pStyle w:val="3"/>
        <w:rPr>
          <w:b/>
          <w:bCs/>
        </w:rPr>
      </w:pPr>
      <w:bookmarkStart w:id="10" w:name="_Toc456598609"/>
      <w:r w:rsidRPr="007212AF">
        <w:rPr>
          <w:b/>
          <w:bCs/>
        </w:rPr>
        <w:t>User Interfaces</w:t>
      </w:r>
      <w:bookmarkEnd w:id="10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유저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3BB8BD35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플레이어를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작동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사용자의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반응하여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인터페이스를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사용함</w:t>
      </w:r>
    </w:p>
    <w:p w14:paraId="393F80FB" w14:textId="3AE7DEE5" w:rsidR="007212AF" w:rsidRDefault="007212AF" w:rsidP="007212AF">
      <w:pPr>
        <w:pStyle w:val="af1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A98439" wp14:editId="1E522E6A">
            <wp:simplePos x="0" y="0"/>
            <wp:positionH relativeFrom="column">
              <wp:posOffset>1733909</wp:posOffset>
            </wp:positionH>
            <wp:positionV relativeFrom="line">
              <wp:posOffset>404962</wp:posOffset>
            </wp:positionV>
            <wp:extent cx="1775460" cy="54102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5743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>시작화면은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신규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누르게</w:t>
      </w:r>
      <w:r>
        <w:rPr>
          <w:rFonts w:eastAsia="함초롬바탕"/>
        </w:rPr>
        <w:t xml:space="preserve"> </w:t>
      </w:r>
      <w:r w:rsidR="00314DB3">
        <w:rPr>
          <w:rFonts w:eastAsia="함초롬바탕" w:hint="eastAsia"/>
        </w:rPr>
        <w:t>한다</w:t>
      </w:r>
      <w:r w:rsidR="00314DB3">
        <w:rPr>
          <w:rFonts w:eastAsia="함초롬바탕" w:hint="eastAsia"/>
        </w:rPr>
        <w:t>.</w:t>
      </w:r>
    </w:p>
    <w:p w14:paraId="6C428460" w14:textId="79D97D6B" w:rsidR="007212AF" w:rsidRDefault="007212AF" w:rsidP="007212AF">
      <w:pPr>
        <w:pStyle w:val="af1"/>
      </w:pPr>
    </w:p>
    <w:p w14:paraId="30B13BF1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로그인에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성공하면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+ </w:t>
      </w:r>
      <w:r>
        <w:rPr>
          <w:rFonts w:eastAsia="함초롬바탕"/>
        </w:rPr>
        <w:t>작성하기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+ </w:t>
      </w:r>
      <w:r>
        <w:rPr>
          <w:rFonts w:eastAsia="함초롬바탕"/>
        </w:rPr>
        <w:t>마이페이지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</w:t>
      </w:r>
    </w:p>
    <w:p w14:paraId="1A55572F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보고싶은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</w:t>
      </w:r>
    </w:p>
    <w:p w14:paraId="56FE5641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작성하기를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</w:t>
      </w:r>
      <w:r>
        <w:rPr>
          <w:rFonts w:eastAsia="함초롬바탕"/>
        </w:rPr>
        <w:t xml:space="preserve"> </w:t>
      </w:r>
    </w:p>
    <w:p w14:paraId="763FCD95" w14:textId="18B75C9B" w:rsidR="007212AF" w:rsidRDefault="007212AF" w:rsidP="007212AF">
      <w:pPr>
        <w:pStyle w:val="af1"/>
        <w:ind w:firstLine="720"/>
      </w:pPr>
      <w:r>
        <w:rPr>
          <w:rFonts w:eastAsia="함초롬바탕"/>
        </w:rPr>
        <w:t>마이페이지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본인이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모아둬서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 w:rsidR="00A668AC">
        <w:rPr>
          <w:rFonts w:eastAsia="함초롬바탕" w:hint="eastAsia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69153EAB" w14:textId="77777777" w:rsidR="007212AF" w:rsidRPr="007212AF" w:rsidRDefault="007212AF" w:rsidP="00947771">
      <w:pPr>
        <w:rPr>
          <w:lang w:eastAsia="ko-KR"/>
        </w:rPr>
      </w:pPr>
    </w:p>
    <w:p w14:paraId="3AA41236" w14:textId="55A4DA5F" w:rsidR="00092BFA" w:rsidRPr="007212AF" w:rsidRDefault="00092BFA">
      <w:pPr>
        <w:pStyle w:val="3"/>
        <w:rPr>
          <w:b/>
          <w:bCs/>
        </w:rPr>
      </w:pPr>
      <w:bookmarkStart w:id="11" w:name="_Toc456598610"/>
      <w:r w:rsidRPr="007212AF">
        <w:rPr>
          <w:b/>
          <w:bCs/>
        </w:rPr>
        <w:t>Hardware Interfaces</w:t>
      </w:r>
      <w:bookmarkEnd w:id="11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하드웨어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17F8BF2B" w14:textId="30D28387" w:rsidR="007212AF" w:rsidRDefault="007212AF" w:rsidP="007212AF">
      <w:pPr>
        <w:pStyle w:val="af1"/>
        <w:ind w:firstLine="720"/>
      </w:pP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스마트폰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</w:t>
      </w:r>
      <w:r>
        <w:rPr>
          <w:rFonts w:eastAsia="함초롬바탕" w:hint="eastAsia"/>
        </w:rPr>
        <w:t>요</w:t>
      </w:r>
      <w:r>
        <w:rPr>
          <w:rFonts w:eastAsia="함초롬바탕"/>
        </w:rPr>
        <w:t>하다</w:t>
      </w:r>
      <w:r>
        <w:rPr>
          <w:rFonts w:ascii="함초롬바탕" w:eastAsia="함초롬바탕" w:hAnsi="함초롬바탕" w:cs="함초롬바탕" w:hint="eastAsia"/>
        </w:rPr>
        <w:t>.</w:t>
      </w:r>
    </w:p>
    <w:p w14:paraId="231AEBEF" w14:textId="1A3A26B6" w:rsidR="00947771" w:rsidRPr="00947771" w:rsidRDefault="007212AF" w:rsidP="007212AF">
      <w:pPr>
        <w:pStyle w:val="af1"/>
        <w:ind w:firstLine="720"/>
      </w:pPr>
      <w:r>
        <w:rPr>
          <w:rFonts w:eastAsia="함초롬바탕"/>
        </w:rPr>
        <w:t>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개발용</w:t>
      </w:r>
      <w:r>
        <w:rPr>
          <w:rFonts w:ascii="함초롬바탕" w:eastAsia="함초롬바탕" w:hAnsi="함초롬바탕" w:cs="함초롬바탕" w:hint="eastAsia"/>
        </w:rPr>
        <w:t xml:space="preserve">PC, </w:t>
      </w:r>
      <w:r>
        <w:rPr>
          <w:rFonts w:eastAsia="함초롬바탕"/>
        </w:rPr>
        <w:t>테스트용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핸드폰</w:t>
      </w:r>
    </w:p>
    <w:p w14:paraId="2662B746" w14:textId="2F1B42F9" w:rsidR="00092BFA" w:rsidRPr="007212AF" w:rsidRDefault="00092BFA">
      <w:pPr>
        <w:pStyle w:val="3"/>
        <w:rPr>
          <w:b/>
          <w:bCs/>
        </w:rPr>
      </w:pPr>
      <w:bookmarkStart w:id="12" w:name="_Toc456598611"/>
      <w:r w:rsidRPr="007212AF">
        <w:rPr>
          <w:b/>
          <w:bCs/>
        </w:rPr>
        <w:t>Software Interfaces</w:t>
      </w:r>
      <w:bookmarkEnd w:id="12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소프트웨어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62BD13FE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스튜디오를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0AB4F455" w14:textId="65DFCE5E" w:rsidR="007212AF" w:rsidRDefault="007212AF" w:rsidP="007212AF">
      <w:pPr>
        <w:pStyle w:val="af1"/>
        <w:ind w:firstLine="72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DB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오라클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 w:rsidR="00BE1479">
        <w:rPr>
          <w:rFonts w:eastAsia="함초롬바탕" w:hint="eastAsia"/>
        </w:rPr>
        <w:t>M</w:t>
      </w:r>
      <w:r w:rsidR="00BE1479">
        <w:rPr>
          <w:rFonts w:eastAsia="함초롬바탕"/>
        </w:rPr>
        <w:t>YSQL</w:t>
      </w:r>
      <w:r w:rsidR="00783221">
        <w:rPr>
          <w:rFonts w:eastAsia="함초롬바탕" w:hint="eastAsia"/>
        </w:rPr>
        <w:t>을</w:t>
      </w:r>
      <w:r w:rsidR="00783221">
        <w:rPr>
          <w:rFonts w:eastAsia="함초롬바탕" w:hint="eastAsia"/>
        </w:rPr>
        <w:t xml:space="preserve"> </w:t>
      </w:r>
      <w:r w:rsidR="00783221">
        <w:rPr>
          <w:rFonts w:eastAsia="함초롬바탕" w:hint="eastAsia"/>
        </w:rPr>
        <w:t>사용한다</w:t>
      </w:r>
      <w:r w:rsidR="00783221">
        <w:rPr>
          <w:rFonts w:eastAsia="함초롬바탕" w:hint="eastAsia"/>
        </w:rPr>
        <w:t>.</w:t>
      </w:r>
    </w:p>
    <w:p w14:paraId="1C6D9465" w14:textId="50C0BE7D" w:rsidR="003E7AD3" w:rsidRPr="003E7AD3" w:rsidRDefault="003E7AD3" w:rsidP="007212AF">
      <w:pPr>
        <w:pStyle w:val="af1"/>
        <w:ind w:firstLine="720"/>
      </w:pPr>
      <w:r>
        <w:rPr>
          <w:rFonts w:ascii="함초롬바탕" w:eastAsia="함초롬바탕" w:hAnsi="함초롬바탕" w:cs="함초롬바탕" w:hint="eastAsia"/>
        </w:rPr>
        <w:t>서버는 L</w:t>
      </w:r>
      <w:r>
        <w:rPr>
          <w:rFonts w:ascii="함초롬바탕" w:eastAsia="함초롬바탕" w:hAnsi="함초롬바탕" w:cs="함초롬바탕"/>
        </w:rPr>
        <w:t>inux</w:t>
      </w:r>
      <w:r>
        <w:rPr>
          <w:rFonts w:ascii="함초롬바탕" w:eastAsia="함초롬바탕" w:hAnsi="함초롬바탕" w:cs="함초롬바탕" w:hint="eastAsia"/>
        </w:rPr>
        <w:t>를 사용한다.</w:t>
      </w:r>
    </w:p>
    <w:p w14:paraId="5B0E1A6C" w14:textId="77777777" w:rsidR="007212AF" w:rsidRDefault="007212AF" w:rsidP="007212AF">
      <w:pPr>
        <w:pStyle w:val="af1"/>
        <w:ind w:firstLine="720"/>
      </w:pPr>
      <w:r>
        <w:rPr>
          <w:rFonts w:ascii="함초롬바탕" w:eastAsia="함초롬바탕" w:hAnsi="함초롬바탕" w:cs="함초롬바탕" w:hint="eastAsia"/>
        </w:rPr>
        <w:t>GIT HUB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팀원들과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의사소통을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14:paraId="2ACE18CE" w14:textId="77777777" w:rsidR="00947771" w:rsidRPr="00947771" w:rsidRDefault="00947771" w:rsidP="00947771">
      <w:pPr>
        <w:rPr>
          <w:lang w:eastAsia="ko-KR"/>
        </w:rPr>
      </w:pPr>
    </w:p>
    <w:p w14:paraId="755AE6C8" w14:textId="57C837C6" w:rsidR="00092BFA" w:rsidRPr="007212AF" w:rsidRDefault="00092BFA">
      <w:pPr>
        <w:pStyle w:val="3"/>
        <w:rPr>
          <w:b/>
          <w:bCs/>
        </w:rPr>
      </w:pPr>
      <w:bookmarkStart w:id="13" w:name="_Toc456598612"/>
      <w:r w:rsidRPr="007212AF">
        <w:rPr>
          <w:b/>
          <w:bCs/>
        </w:rPr>
        <w:t>Communications Interfaces</w:t>
      </w:r>
      <w:bookmarkEnd w:id="13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통신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1B2C3F52" w14:textId="27531539" w:rsidR="00947771" w:rsidRDefault="00947771" w:rsidP="00947771"/>
    <w:p w14:paraId="3961EF11" w14:textId="7D1D4453" w:rsidR="00A25AD7" w:rsidRDefault="00A25AD7" w:rsidP="00947771"/>
    <w:p w14:paraId="66D32C98" w14:textId="4E62BA94" w:rsidR="00A25AD7" w:rsidRDefault="00A25AD7" w:rsidP="00947771"/>
    <w:p w14:paraId="3C9CA72B" w14:textId="64BF89D3" w:rsidR="00A25AD7" w:rsidRDefault="00A25AD7" w:rsidP="00947771"/>
    <w:p w14:paraId="231757F1" w14:textId="51958ECB" w:rsidR="004B4502" w:rsidRDefault="004B4502" w:rsidP="00947771"/>
    <w:p w14:paraId="66228061" w14:textId="6B38C1CA" w:rsidR="007212AF" w:rsidRDefault="007212AF" w:rsidP="00947771"/>
    <w:p w14:paraId="7B6F5A7D" w14:textId="77777777" w:rsidR="00A668AC" w:rsidRPr="00947771" w:rsidRDefault="00A668AC" w:rsidP="00947771"/>
    <w:p w14:paraId="32B2AFAC" w14:textId="3DE09173" w:rsidR="00092BFA" w:rsidRDefault="00947771">
      <w:pPr>
        <w:pStyle w:val="2"/>
      </w:pPr>
      <w:r w:rsidRPr="00D414A4">
        <w:rPr>
          <w:noProof/>
          <w:lang w:eastAsia="ko-KR"/>
        </w:rPr>
        <w:t>Other requirements</w:t>
      </w:r>
      <w:r w:rsidR="00A668AC">
        <w:rPr>
          <w:noProof/>
          <w:lang w:eastAsia="ko-KR"/>
        </w:rPr>
        <w:t xml:space="preserve"> (</w:t>
      </w:r>
      <w:r w:rsidR="00A668AC">
        <w:rPr>
          <w:rFonts w:hint="eastAsia"/>
          <w:noProof/>
          <w:lang w:eastAsia="ko-KR"/>
        </w:rPr>
        <w:t>기타</w:t>
      </w:r>
      <w:r w:rsidR="00A668AC">
        <w:rPr>
          <w:rFonts w:hint="eastAsia"/>
          <w:noProof/>
          <w:lang w:eastAsia="ko-KR"/>
        </w:rPr>
        <w:t xml:space="preserve"> </w:t>
      </w:r>
      <w:r w:rsidR="00A668AC">
        <w:rPr>
          <w:rFonts w:hint="eastAsia"/>
          <w:noProof/>
          <w:lang w:eastAsia="ko-KR"/>
        </w:rPr>
        <w:t>요구사항</w:t>
      </w:r>
      <w:r w:rsidR="00A668AC">
        <w:rPr>
          <w:rFonts w:hint="eastAsia"/>
          <w:noProof/>
          <w:lang w:eastAsia="ko-KR"/>
        </w:rPr>
        <w:t>)</w:t>
      </w:r>
    </w:p>
    <w:p w14:paraId="00D8E9FD" w14:textId="52E7F821" w:rsidR="00947771" w:rsidRPr="007212AF" w:rsidRDefault="00947771" w:rsidP="00947771">
      <w:pPr>
        <w:pStyle w:val="3"/>
        <w:rPr>
          <w:b/>
          <w:bCs/>
          <w:noProof/>
          <w:lang w:eastAsia="ko-KR"/>
        </w:rPr>
      </w:pPr>
      <w:r w:rsidRPr="007212AF">
        <w:rPr>
          <w:b/>
          <w:bCs/>
          <w:noProof/>
          <w:lang w:eastAsia="ko-KR"/>
        </w:rPr>
        <w:t>Throughput</w:t>
      </w:r>
      <w:r w:rsidR="00BF0D3E" w:rsidRPr="007212AF">
        <w:rPr>
          <w:b/>
          <w:bCs/>
          <w:noProof/>
          <w:lang w:eastAsia="ko-KR"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처리량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4869C9D1" w14:textId="77777777" w:rsidR="00A668AC" w:rsidRDefault="00A668AC" w:rsidP="00A668AC">
      <w:pPr>
        <w:pStyle w:val="af1"/>
        <w:ind w:left="720"/>
      </w:pPr>
      <w:r>
        <w:rPr>
          <w:rFonts w:eastAsia="함초롬바탕"/>
        </w:rPr>
        <w:t>동영상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처리량에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안정적이게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54A88B5E" w14:textId="77777777" w:rsidR="00947771" w:rsidRPr="00A668AC" w:rsidRDefault="00947771" w:rsidP="00947771">
      <w:pPr>
        <w:rPr>
          <w:b/>
          <w:bCs/>
          <w:lang w:eastAsia="ko-KR"/>
        </w:rPr>
      </w:pPr>
    </w:p>
    <w:p w14:paraId="723EF117" w14:textId="147DE491" w:rsidR="00947771" w:rsidRPr="007212AF" w:rsidRDefault="00947771" w:rsidP="00947771">
      <w:pPr>
        <w:pStyle w:val="3"/>
        <w:rPr>
          <w:b/>
          <w:bCs/>
          <w:noProof/>
          <w:lang w:eastAsia="ko-KR"/>
        </w:rPr>
      </w:pPr>
      <w:r w:rsidRPr="007212AF">
        <w:rPr>
          <w:rFonts w:hint="eastAsia"/>
          <w:b/>
          <w:bCs/>
          <w:noProof/>
          <w:lang w:eastAsia="ko-KR"/>
        </w:rPr>
        <w:t>C</w:t>
      </w:r>
      <w:r w:rsidRPr="007212AF">
        <w:rPr>
          <w:b/>
          <w:bCs/>
          <w:noProof/>
          <w:lang w:eastAsia="ko-KR"/>
        </w:rPr>
        <w:t>oncurrent Session</w:t>
      </w:r>
      <w:r w:rsidR="00BF0D3E" w:rsidRPr="007212AF">
        <w:rPr>
          <w:b/>
          <w:bCs/>
          <w:noProof/>
          <w:lang w:eastAsia="ko-KR"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동시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접속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수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45549C19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네트워크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모아두는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많으면</w:t>
      </w:r>
    </w:p>
    <w:p w14:paraId="6FCCADF3" w14:textId="77777777" w:rsidR="00A668AC" w:rsidRDefault="00A668AC" w:rsidP="00A668AC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서버에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다르겠지만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컴퓨터가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</w:t>
      </w:r>
      <w:r>
        <w:rPr>
          <w:rFonts w:ascii="함초롬바탕" w:eastAsia="함초롬바탕" w:hAnsi="함초롬바탕" w:cs="함초롬바탕" w:hint="eastAsia"/>
        </w:rPr>
        <w:t>PC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이용하기에</w:t>
      </w:r>
      <w:r>
        <w:rPr>
          <w:rFonts w:eastAsia="함초롬바탕"/>
        </w:rPr>
        <w:t xml:space="preserve"> </w:t>
      </w:r>
    </w:p>
    <w:p w14:paraId="59F54B37" w14:textId="4422380A" w:rsidR="00A668AC" w:rsidRDefault="00A668AC" w:rsidP="00A668AC">
      <w:pPr>
        <w:pStyle w:val="af1"/>
        <w:ind w:left="720"/>
      </w:pP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수용은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힘들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것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생각된다</w:t>
      </w:r>
      <w:r>
        <w:rPr>
          <w:rFonts w:ascii="함초롬바탕" w:eastAsia="함초롬바탕" w:hAnsi="함초롬바탕" w:cs="함초롬바탕" w:hint="eastAsia"/>
        </w:rPr>
        <w:t>.</w:t>
      </w:r>
    </w:p>
    <w:p w14:paraId="1160BAF4" w14:textId="77777777" w:rsidR="00947771" w:rsidRPr="00A668AC" w:rsidRDefault="00947771" w:rsidP="00947771">
      <w:pPr>
        <w:rPr>
          <w:b/>
          <w:bCs/>
          <w:lang w:eastAsia="ko-KR"/>
        </w:rPr>
      </w:pPr>
    </w:p>
    <w:p w14:paraId="369C84F9" w14:textId="1FEF9EA8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 xml:space="preserve">Response Time 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응답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시간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77EA43AE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보고싶은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페이지로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넘어가는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길면</w:t>
      </w:r>
      <w:r>
        <w:rPr>
          <w:rFonts w:eastAsia="함초롬바탕"/>
        </w:rPr>
        <w:t xml:space="preserve"> </w:t>
      </w:r>
    </w:p>
    <w:p w14:paraId="7133537C" w14:textId="139AF4A7" w:rsidR="00A668AC" w:rsidRDefault="00A668AC" w:rsidP="00A668AC">
      <w:pPr>
        <w:pStyle w:val="af1"/>
        <w:ind w:firstLine="720"/>
      </w:pP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부정적인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유발할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2169E207" w14:textId="77777777" w:rsidR="00947771" w:rsidRPr="007212AF" w:rsidRDefault="00947771" w:rsidP="00947771">
      <w:pPr>
        <w:rPr>
          <w:b/>
          <w:bCs/>
          <w:lang w:eastAsia="ko-KR"/>
        </w:rPr>
      </w:pPr>
    </w:p>
    <w:p w14:paraId="0C98DDBE" w14:textId="02120C07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>Boot Time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부팅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시간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4ECE30AE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애플리케이션을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뜨는지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작성한다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02CD3DDC" w14:textId="77777777" w:rsidR="00947771" w:rsidRPr="007212AF" w:rsidRDefault="00947771" w:rsidP="00947771">
      <w:pPr>
        <w:rPr>
          <w:b/>
          <w:bCs/>
          <w:lang w:eastAsia="ko-KR"/>
        </w:rPr>
      </w:pPr>
    </w:p>
    <w:p w14:paraId="40BBC533" w14:textId="6A258435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>Legal requirements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법적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요구사항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6D7A8BF6" w14:textId="77777777" w:rsidR="00A668AC" w:rsidRDefault="00A668AC" w:rsidP="00A668AC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보호법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저작권법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등에</w:t>
      </w:r>
      <w:r>
        <w:rPr>
          <w:rFonts w:eastAsia="함초롬바탕"/>
        </w:rPr>
        <w:t xml:space="preserve"> </w:t>
      </w:r>
    </w:p>
    <w:p w14:paraId="72A13ABD" w14:textId="205B6691" w:rsidR="00A668AC" w:rsidRDefault="00A668AC" w:rsidP="00A668AC">
      <w:pPr>
        <w:pStyle w:val="af1"/>
        <w:ind w:left="720"/>
      </w:pPr>
      <w:r>
        <w:rPr>
          <w:rFonts w:eastAsia="함초롬바탕"/>
        </w:rPr>
        <w:t>신경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써서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</w:p>
    <w:p w14:paraId="7CB67093" w14:textId="77665641" w:rsidR="00947771" w:rsidRDefault="00947771" w:rsidP="00947771">
      <w:pPr>
        <w:rPr>
          <w:lang w:eastAsia="ko-KR"/>
        </w:rPr>
      </w:pPr>
    </w:p>
    <w:p w14:paraId="2C07E317" w14:textId="6A9AE9B4" w:rsidR="00D2168C" w:rsidRDefault="00D2168C" w:rsidP="00D2168C">
      <w:pPr>
        <w:pStyle w:val="1"/>
        <w:rPr>
          <w:lang w:eastAsia="ko-KR"/>
        </w:rPr>
      </w:pPr>
      <w:r>
        <w:rPr>
          <w:rFonts w:hint="eastAsia"/>
          <w:lang w:eastAsia="ko-KR"/>
        </w:rPr>
        <w:t>참고문헌</w:t>
      </w:r>
    </w:p>
    <w:p w14:paraId="1EB78325" w14:textId="77777777" w:rsidR="00D2168C" w:rsidRPr="00D2168C" w:rsidRDefault="00D2168C" w:rsidP="008D5156">
      <w:pPr>
        <w:pStyle w:val="af1"/>
        <w:numPr>
          <w:ilvl w:val="0"/>
          <w:numId w:val="3"/>
        </w:numPr>
        <w:ind w:leftChars="400"/>
      </w:pPr>
      <w:hyperlink r:id="rId10" w:history="1">
        <w:r w:rsidRPr="00D2168C">
          <w:rPr>
            <w:rStyle w:val="ae"/>
            <w:rFonts w:ascii="함초롬바탕" w:eastAsia="함초롬바탕" w:hAnsi="함초롬바탕" w:cs="함초롬바탕" w:hint="eastAsia"/>
            <w:u w:color="0000FF"/>
          </w:rPr>
          <w:t>https://danbis.net/10503</w:t>
        </w:r>
      </w:hyperlink>
      <w:r w:rsidRPr="00D2168C">
        <w:rPr>
          <w:rFonts w:ascii="함초롬바탕" w:eastAsia="함초롬바탕" w:hAnsi="함초롬바탕" w:cs="함초롬바탕" w:hint="eastAsia"/>
        </w:rPr>
        <w:t xml:space="preserve"> </w:t>
      </w:r>
    </w:p>
    <w:p w14:paraId="2D0A0B03" w14:textId="77777777" w:rsidR="00D2168C" w:rsidRPr="00D2168C" w:rsidRDefault="00D2168C" w:rsidP="0032757C">
      <w:pPr>
        <w:pStyle w:val="af1"/>
        <w:numPr>
          <w:ilvl w:val="0"/>
          <w:numId w:val="3"/>
        </w:numPr>
        <w:ind w:leftChars="400"/>
      </w:pPr>
      <w:hyperlink r:id="rId11" w:history="1">
        <w:r w:rsidRPr="00D2168C">
          <w:rPr>
            <w:rStyle w:val="ae"/>
            <w:rFonts w:ascii="함초롬바탕" w:eastAsia="함초롬바탕" w:hAnsi="함초롬바탕" w:cs="함초롬바탕" w:hint="eastAsia"/>
            <w:color w:val="800080"/>
            <w:u w:color="800080"/>
          </w:rPr>
          <w:t>https://developer.android.com/codelabs/exoplayer-intro?hl=ko#0</w:t>
        </w:r>
      </w:hyperlink>
      <w:r w:rsidRPr="00D2168C">
        <w:rPr>
          <w:rFonts w:ascii="함초롬바탕" w:eastAsia="함초롬바탕" w:hAnsi="함초롬바탕" w:cs="함초롬바탕" w:hint="eastAsia"/>
        </w:rPr>
        <w:t xml:space="preserve"> </w:t>
      </w:r>
    </w:p>
    <w:p w14:paraId="027F60D1" w14:textId="77777777" w:rsidR="00D2168C" w:rsidRPr="00D2168C" w:rsidRDefault="00D2168C" w:rsidP="000E18C8">
      <w:pPr>
        <w:pStyle w:val="af1"/>
        <w:numPr>
          <w:ilvl w:val="0"/>
          <w:numId w:val="3"/>
        </w:numPr>
        <w:ind w:leftChars="400"/>
        <w:rPr>
          <w:rStyle w:val="ae"/>
          <w:color w:val="000000"/>
          <w:u w:val="none"/>
        </w:rPr>
      </w:pPr>
      <w:hyperlink r:id="rId12" w:history="1">
        <w:r w:rsidRPr="00D2168C">
          <w:rPr>
            <w:rStyle w:val="ae"/>
            <w:rFonts w:ascii="함초롬바탕" w:eastAsia="함초롬바탕" w:hAnsi="함초롬바탕" w:cs="함초롬바탕" w:hint="eastAsia"/>
            <w:u w:color="0000FF"/>
          </w:rPr>
          <w:t>https://csepotato.tistory.com/10</w:t>
        </w:r>
      </w:hyperlink>
    </w:p>
    <w:p w14:paraId="184129FF" w14:textId="77A14FCD" w:rsidR="00D2168C" w:rsidRDefault="00D2168C" w:rsidP="000E18C8">
      <w:pPr>
        <w:pStyle w:val="af1"/>
        <w:numPr>
          <w:ilvl w:val="0"/>
          <w:numId w:val="3"/>
        </w:numPr>
        <w:ind w:leftChars="400"/>
      </w:pPr>
      <w:hyperlink r:id="rId13" w:history="1">
        <w:r w:rsidRPr="00D2168C">
          <w:rPr>
            <w:rStyle w:val="ae"/>
            <w:rFonts w:ascii="함초롬바탕" w:eastAsia="함초롬바탕" w:hAnsi="함초롬바탕" w:cs="함초롬바탕" w:hint="eastAsia"/>
            <w:u w:color="0000FF"/>
          </w:rPr>
          <w:t>https://blog.naver.com/PostView.naver?blogId=ks2414e&amp;logNo=222161397381&amp;from=search&amp;redirect=Log&amp;widgetTypeCall=true&amp;directAccess=false</w:t>
        </w:r>
      </w:hyperlink>
    </w:p>
    <w:p w14:paraId="54048DE2" w14:textId="77777777" w:rsidR="00D2168C" w:rsidRPr="00D2168C" w:rsidRDefault="00D2168C" w:rsidP="00D2168C">
      <w:pPr>
        <w:rPr>
          <w:rFonts w:hint="eastAsia"/>
          <w:lang w:eastAsia="ko-KR"/>
        </w:rPr>
      </w:pPr>
    </w:p>
    <w:sectPr w:rsidR="00D2168C" w:rsidRPr="00D2168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E651B" w14:textId="77777777" w:rsidR="00203537" w:rsidRDefault="00203537">
      <w:pPr>
        <w:spacing w:line="240" w:lineRule="auto"/>
      </w:pPr>
      <w:r>
        <w:separator/>
      </w:r>
    </w:p>
  </w:endnote>
  <w:endnote w:type="continuationSeparator" w:id="0">
    <w:p w14:paraId="7ABC0994" w14:textId="77777777" w:rsidR="00203537" w:rsidRDefault="00203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37D40" w14:textId="77777777" w:rsidR="00092BFA" w:rsidRDefault="00092BF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988D034" w14:textId="77777777" w:rsidR="00092BFA" w:rsidRDefault="00092BF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2BFA" w14:paraId="080004F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B14E42" w14:textId="77777777" w:rsidR="00092BFA" w:rsidRDefault="00092BF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1408E1" w14:textId="6251E965" w:rsidR="00092BFA" w:rsidRDefault="00092BFA" w:rsidP="00D2168C">
          <w:pPr>
            <w:jc w:val="center"/>
          </w:pPr>
          <w:r>
            <w:sym w:font="Symbol" w:char="F0D3"/>
          </w:r>
          <w:r w:rsidR="00203537">
            <w:fldChar w:fldCharType="begin"/>
          </w:r>
          <w:r w:rsidR="00203537">
            <w:instrText xml:space="preserve"> DOCPROPERTY "Company"  \* MERGEFORMAT </w:instrText>
          </w:r>
          <w:r w:rsidR="00203537">
            <w:fldChar w:fldCharType="separate"/>
          </w:r>
          <w:r w:rsidR="004C7991">
            <w:t>&lt;</w:t>
          </w:r>
          <w:proofErr w:type="spellStart"/>
          <w:r w:rsidR="00D2168C">
            <w:rPr>
              <w:rFonts w:hint="eastAsia"/>
            </w:rPr>
            <w:t>미</w:t>
          </w:r>
          <w:proofErr w:type="spellEnd"/>
          <w:r w:rsidR="00D2168C">
            <w:rPr>
              <w:rFonts w:hint="eastAsia"/>
            </w:rPr>
            <w:t>정</w:t>
          </w:r>
          <w:r w:rsidR="004C7991">
            <w:t>&gt;</w:t>
          </w:r>
          <w:r w:rsidR="00203537">
            <w:fldChar w:fldCharType="end"/>
          </w:r>
          <w:r>
            <w:t>, 20</w:t>
          </w:r>
          <w:r w:rsidR="00D2168C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A55D7A" w14:textId="4EF2BCF0" w:rsidR="00092BFA" w:rsidRDefault="00092BFA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91739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</w:p>
      </w:tc>
    </w:tr>
  </w:tbl>
  <w:p w14:paraId="03CA2915" w14:textId="77777777" w:rsidR="00092BFA" w:rsidRDefault="00092BF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2ADC7" w14:textId="77777777" w:rsidR="00092BFA" w:rsidRDefault="00092B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69C58" w14:textId="77777777" w:rsidR="00203537" w:rsidRDefault="00203537">
      <w:pPr>
        <w:spacing w:line="240" w:lineRule="auto"/>
      </w:pPr>
      <w:r>
        <w:separator/>
      </w:r>
    </w:p>
  </w:footnote>
  <w:footnote w:type="continuationSeparator" w:id="0">
    <w:p w14:paraId="0DC2D507" w14:textId="77777777" w:rsidR="00203537" w:rsidRDefault="00203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EB38A" w14:textId="77777777" w:rsidR="00092BFA" w:rsidRDefault="00092BFA">
    <w:pPr>
      <w:rPr>
        <w:sz w:val="24"/>
      </w:rPr>
    </w:pPr>
  </w:p>
  <w:p w14:paraId="7A1A7917" w14:textId="77777777" w:rsidR="00092BFA" w:rsidRDefault="00092BFA">
    <w:pPr>
      <w:pBdr>
        <w:top w:val="single" w:sz="6" w:space="1" w:color="auto"/>
      </w:pBdr>
      <w:rPr>
        <w:sz w:val="24"/>
      </w:rPr>
    </w:pPr>
  </w:p>
  <w:p w14:paraId="64A45DE4" w14:textId="36E5FBF3" w:rsidR="00092BFA" w:rsidRDefault="00092B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C7991">
      <w:rPr>
        <w:rFonts w:ascii="Arial" w:hAnsi="Arial"/>
        <w:b/>
        <w:sz w:val="36"/>
      </w:rPr>
      <w:t>&lt;</w:t>
    </w:r>
    <w:r w:rsidR="00D47A21">
      <w:rPr>
        <w:rFonts w:ascii="Arial" w:hAnsi="Arial" w:hint="eastAsia"/>
        <w:b/>
        <w:sz w:val="36"/>
        <w:lang w:eastAsia="ko-KR"/>
      </w:rPr>
      <w:t>미정</w:t>
    </w:r>
    <w:r w:rsidR="00D47A21">
      <w:rPr>
        <w:rFonts w:ascii="Arial" w:hAnsi="Arial" w:hint="eastAsia"/>
        <w:b/>
        <w:sz w:val="36"/>
        <w:lang w:eastAsia="ko-KR"/>
      </w:rPr>
      <w:t>&gt;</w:t>
    </w:r>
    <w:r>
      <w:rPr>
        <w:rFonts w:ascii="Arial" w:hAnsi="Arial"/>
        <w:b/>
        <w:sz w:val="36"/>
      </w:rPr>
      <w:fldChar w:fldCharType="end"/>
    </w:r>
  </w:p>
  <w:p w14:paraId="10B2DB75" w14:textId="77777777" w:rsidR="00092BFA" w:rsidRDefault="00092BFA">
    <w:pPr>
      <w:pBdr>
        <w:bottom w:val="single" w:sz="6" w:space="1" w:color="auto"/>
      </w:pBdr>
      <w:jc w:val="right"/>
      <w:rPr>
        <w:sz w:val="24"/>
      </w:rPr>
    </w:pPr>
  </w:p>
  <w:p w14:paraId="3899D2FF" w14:textId="77777777" w:rsidR="00092BFA" w:rsidRDefault="00092B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2BFA" w14:paraId="7D7AB6B2" w14:textId="77777777">
      <w:tc>
        <w:tcPr>
          <w:tcW w:w="6379" w:type="dxa"/>
        </w:tcPr>
        <w:p w14:paraId="2B4D1189" w14:textId="2FA468E9" w:rsidR="00092BFA" w:rsidRDefault="0020353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C7991">
            <w:t>&lt;</w:t>
          </w:r>
          <w:r w:rsidR="00D47A21">
            <w:rPr>
              <w:rFonts w:hint="eastAsia"/>
              <w:lang w:eastAsia="ko-KR"/>
            </w:rPr>
            <w:t>동영상</w:t>
          </w:r>
          <w:r w:rsidR="00D47A21">
            <w:rPr>
              <w:rFonts w:hint="eastAsia"/>
              <w:lang w:eastAsia="ko-KR"/>
            </w:rPr>
            <w:t xml:space="preserve"> </w:t>
          </w:r>
          <w:r w:rsidR="00D47A21">
            <w:rPr>
              <w:rFonts w:hint="eastAsia"/>
              <w:lang w:eastAsia="ko-KR"/>
            </w:rPr>
            <w:t>플레이어</w:t>
          </w:r>
          <w:r w:rsidR="004C7991">
            <w:t>&gt;</w:t>
          </w:r>
          <w:r>
            <w:fldChar w:fldCharType="end"/>
          </w:r>
        </w:p>
      </w:tc>
      <w:tc>
        <w:tcPr>
          <w:tcW w:w="3179" w:type="dxa"/>
        </w:tcPr>
        <w:p w14:paraId="46A6864B" w14:textId="372613B8" w:rsidR="00092BFA" w:rsidRDefault="00092B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AD77C8">
            <w:t>1&gt;</w:t>
          </w:r>
        </w:p>
      </w:tc>
    </w:tr>
    <w:tr w:rsidR="00092BFA" w14:paraId="3377DDD7" w14:textId="77777777">
      <w:tc>
        <w:tcPr>
          <w:tcW w:w="6379" w:type="dxa"/>
        </w:tcPr>
        <w:p w14:paraId="67BFC77E" w14:textId="77777777" w:rsidR="00092BFA" w:rsidRDefault="0020353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C7991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43551E4A" w14:textId="1E4480FC" w:rsidR="00092BFA" w:rsidRDefault="00092BFA">
          <w:r>
            <w:t xml:space="preserve">  Date:  &lt;</w:t>
          </w:r>
          <w:r w:rsidR="00D47A21">
            <w:t>2023-04-0</w:t>
          </w:r>
          <w:r w:rsidR="00C36B6A">
            <w:t>7</w:t>
          </w:r>
          <w:r>
            <w:t>&gt;</w:t>
          </w:r>
        </w:p>
      </w:tc>
    </w:tr>
    <w:tr w:rsidR="00092BFA" w14:paraId="759B04BD" w14:textId="77777777">
      <w:tc>
        <w:tcPr>
          <w:tcW w:w="9558" w:type="dxa"/>
          <w:gridSpan w:val="2"/>
        </w:tcPr>
        <w:p w14:paraId="18865C98" w14:textId="102E9EEC" w:rsidR="00092BFA" w:rsidRDefault="00092BFA" w:rsidP="00D2168C">
          <w:r>
            <w:t>&lt;</w:t>
          </w:r>
          <w:r w:rsidR="00D2168C">
            <w:rPr>
              <w:rFonts w:hint="eastAsia"/>
              <w:lang w:eastAsia="ko-KR"/>
            </w:rPr>
            <w:t>MIJUNG-MOV-2023001</w:t>
          </w:r>
          <w:r>
            <w:t>&gt;</w:t>
          </w:r>
        </w:p>
      </w:tc>
    </w:tr>
  </w:tbl>
  <w:p w14:paraId="5711B87A" w14:textId="77777777" w:rsidR="00092BFA" w:rsidRDefault="00092BF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BA128" w14:textId="77777777" w:rsidR="00092BFA" w:rsidRDefault="00092B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5F877E2"/>
    <w:multiLevelType w:val="multilevel"/>
    <w:tmpl w:val="E2624D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D166DF"/>
    <w:multiLevelType w:val="hybridMultilevel"/>
    <w:tmpl w:val="066CC3A2"/>
    <w:lvl w:ilvl="0" w:tplc="8DFCA1E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91"/>
    <w:rsid w:val="00073E44"/>
    <w:rsid w:val="00083B61"/>
    <w:rsid w:val="00092BFA"/>
    <w:rsid w:val="000931F0"/>
    <w:rsid w:val="000B0410"/>
    <w:rsid w:val="00203537"/>
    <w:rsid w:val="0020492C"/>
    <w:rsid w:val="0025138D"/>
    <w:rsid w:val="002C0BA0"/>
    <w:rsid w:val="00314DB3"/>
    <w:rsid w:val="00391739"/>
    <w:rsid w:val="003E7AD3"/>
    <w:rsid w:val="00483078"/>
    <w:rsid w:val="004B4502"/>
    <w:rsid w:val="004C7991"/>
    <w:rsid w:val="00503EA2"/>
    <w:rsid w:val="00512E2F"/>
    <w:rsid w:val="0052668A"/>
    <w:rsid w:val="00584307"/>
    <w:rsid w:val="005B06E2"/>
    <w:rsid w:val="005C534C"/>
    <w:rsid w:val="00614DAA"/>
    <w:rsid w:val="006227B1"/>
    <w:rsid w:val="0063307E"/>
    <w:rsid w:val="00641276"/>
    <w:rsid w:val="00704F3E"/>
    <w:rsid w:val="007212AF"/>
    <w:rsid w:val="00734DE2"/>
    <w:rsid w:val="00761C08"/>
    <w:rsid w:val="007652C3"/>
    <w:rsid w:val="00783221"/>
    <w:rsid w:val="007838B7"/>
    <w:rsid w:val="00814938"/>
    <w:rsid w:val="0087675F"/>
    <w:rsid w:val="008A16ED"/>
    <w:rsid w:val="00944937"/>
    <w:rsid w:val="00947771"/>
    <w:rsid w:val="009D0D9C"/>
    <w:rsid w:val="009E1225"/>
    <w:rsid w:val="00A13DA0"/>
    <w:rsid w:val="00A25AD7"/>
    <w:rsid w:val="00A2689B"/>
    <w:rsid w:val="00A36522"/>
    <w:rsid w:val="00A668AC"/>
    <w:rsid w:val="00AB2542"/>
    <w:rsid w:val="00AD77C8"/>
    <w:rsid w:val="00AE24E6"/>
    <w:rsid w:val="00BB4231"/>
    <w:rsid w:val="00BE1479"/>
    <w:rsid w:val="00BF0D3E"/>
    <w:rsid w:val="00C36B6A"/>
    <w:rsid w:val="00CD1175"/>
    <w:rsid w:val="00CF4F5D"/>
    <w:rsid w:val="00CF7369"/>
    <w:rsid w:val="00D20558"/>
    <w:rsid w:val="00D2168C"/>
    <w:rsid w:val="00D414A4"/>
    <w:rsid w:val="00D42040"/>
    <w:rsid w:val="00D47A21"/>
    <w:rsid w:val="00D63362"/>
    <w:rsid w:val="00DA5F83"/>
    <w:rsid w:val="00DE5DAD"/>
    <w:rsid w:val="00E36887"/>
    <w:rsid w:val="00E84F81"/>
    <w:rsid w:val="00E93B51"/>
    <w:rsid w:val="00E965C5"/>
    <w:rsid w:val="00EA5DBE"/>
    <w:rsid w:val="00F03E8D"/>
    <w:rsid w:val="00FA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924350"/>
  <w15:chartTrackingRefBased/>
  <w15:docId w15:val="{4AF58937-BC6A-4CAD-BB6B-FE21A6AB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E44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/>
    <w:rPr>
      <w:b/>
      <w:bCs/>
    </w:rPr>
  </w:style>
  <w:style w:type="character" w:customStyle="1" w:styleId="3Char">
    <w:name w:val="제목 3 Char"/>
    <w:basedOn w:val="a0"/>
    <w:link w:val="3"/>
    <w:rsid w:val="00947771"/>
    <w:rPr>
      <w:rFonts w:ascii="Arial" w:hAnsi="Arial"/>
      <w:i/>
      <w:lang w:eastAsia="en-US"/>
    </w:rPr>
  </w:style>
  <w:style w:type="paragraph" w:customStyle="1" w:styleId="af1">
    <w:name w:val="바탕글"/>
    <w:basedOn w:val="a"/>
    <w:rsid w:val="00073E44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styleId="af2">
    <w:name w:val="Normal (Web)"/>
    <w:basedOn w:val="a"/>
    <w:uiPriority w:val="99"/>
    <w:semiHidden/>
    <w:unhideWhenUsed/>
    <w:rsid w:val="00BF0D3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2Char">
    <w:name w:val="제목 2 Char"/>
    <w:basedOn w:val="a0"/>
    <w:link w:val="2"/>
    <w:rsid w:val="00503EA2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log.naver.com/PostView.nav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sepotato.tistory.com/10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codelabs/exoplayer-intr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anbis.net/1050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minsu\Desktop\RUP_Template%20(1)\&#50836;&#44396;&#49324;&#54637;\Software%20Requirements%20Specificatio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Specification.dot</Template>
  <TotalTime>26</TotalTime>
  <Pages>1</Pages>
  <Words>825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Anminsu</dc:creator>
  <cp:keywords/>
  <dc:description/>
  <cp:lastModifiedBy>YUHAN</cp:lastModifiedBy>
  <cp:revision>4</cp:revision>
  <cp:lastPrinted>1899-12-31T15:00:00Z</cp:lastPrinted>
  <dcterms:created xsi:type="dcterms:W3CDTF">2023-04-10T01:31:00Z</dcterms:created>
  <dcterms:modified xsi:type="dcterms:W3CDTF">2023-04-10T01:56:00Z</dcterms:modified>
</cp:coreProperties>
</file>